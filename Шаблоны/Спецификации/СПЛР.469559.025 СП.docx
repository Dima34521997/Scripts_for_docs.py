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8"/>
        <w:tblpPr w:leftFromText="187" w:rightFromText="187" w:vertAnchor="page" w:horzAnchor="page" w:tblpX="1153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9"/>
        <w:gridCol w:w="369"/>
        <w:gridCol w:w="453"/>
        <w:gridCol w:w="3943"/>
        <w:gridCol w:w="3551"/>
        <w:gridCol w:w="566"/>
        <w:gridCol w:w="1238"/>
      </w:tblGrid>
      <w:tr w:rsidR="007330E8" w14:paraId="73F21E86" w14:textId="77777777" w:rsidTr="008D6FF2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213C4B" w14:textId="77777777" w:rsidR="007330E8" w:rsidRPr="0057601F" w:rsidRDefault="007330E8" w:rsidP="008D6FF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2130687" w14:textId="77777777" w:rsidR="007330E8" w:rsidRPr="0057601F" w:rsidRDefault="007330E8" w:rsidP="008D6FF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EEE377E" w14:textId="77777777" w:rsidR="007330E8" w:rsidRPr="0057601F" w:rsidRDefault="007330E8" w:rsidP="008D6FF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D3BD6E" w14:textId="77777777" w:rsidR="007330E8" w:rsidRPr="0057601F" w:rsidRDefault="007330E8" w:rsidP="008D6FF2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170AEF" w14:textId="77777777" w:rsidR="007330E8" w:rsidRPr="0057601F" w:rsidRDefault="007330E8" w:rsidP="008D6FF2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0B7B31" w14:textId="77777777" w:rsidR="007330E8" w:rsidRPr="0057601F" w:rsidRDefault="007330E8" w:rsidP="008D6FF2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82FFBD" w14:textId="77777777" w:rsidR="007330E8" w:rsidRDefault="007330E8" w:rsidP="008D6FF2">
            <w:pPr>
              <w:rPr>
                <w:sz w:val="30"/>
                <w:szCs w:val="30"/>
              </w:rPr>
            </w:pPr>
          </w:p>
          <w:p w14:paraId="6B81F71E" w14:textId="0B4A1136" w:rsidR="0057601F" w:rsidRPr="0057601F" w:rsidRDefault="0057601F" w:rsidP="008D6FF2">
            <w:pPr>
              <w:rPr>
                <w:sz w:val="30"/>
                <w:szCs w:val="30"/>
              </w:rPr>
            </w:pPr>
          </w:p>
        </w:tc>
      </w:tr>
      <w:tr w:rsidR="007330E8" w14:paraId="540B5640" w14:textId="77777777" w:rsidTr="008F6081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89F8C9" w14:textId="77777777" w:rsidR="007330E8" w:rsidRDefault="007330E8" w:rsidP="008D6FF2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A0579" w14:textId="77777777" w:rsidR="007330E8" w:rsidRDefault="007330E8" w:rsidP="008D6FF2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0AD41" w14:textId="77777777" w:rsidR="007330E8" w:rsidRDefault="007330E8" w:rsidP="008D6FF2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3563A" w14:textId="77777777" w:rsidR="007330E8" w:rsidRDefault="007330E8" w:rsidP="008D6FF2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FD114" w14:textId="77777777" w:rsidR="007330E8" w:rsidRDefault="007330E8" w:rsidP="008D6FF2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64B639" w14:textId="77777777" w:rsidR="007330E8" w:rsidRDefault="007330E8" w:rsidP="008D6FF2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F66E6" w14:textId="77777777" w:rsidR="007330E8" w:rsidRDefault="007330E8" w:rsidP="008D6FF2"/>
        </w:tc>
      </w:tr>
      <w:tr w:rsidR="007330E8" w14:paraId="2A86831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8C724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C8D8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CDC7D6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783023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6D645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56C312" w14:textId="77777777" w:rsidR="007330E8" w:rsidRDefault="007330E8" w:rsidP="008D6FF2"/>
        </w:tc>
      </w:tr>
      <w:tr w:rsidR="007330E8" w14:paraId="0B8BBAE2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60942E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1555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D4DAE1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DDBA82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90615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B534E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37C4F5" w14:textId="77777777" w:rsidR="007330E8" w:rsidRDefault="007330E8" w:rsidP="008D6FF2"/>
        </w:tc>
      </w:tr>
      <w:tr w:rsidR="007330E8" w14:paraId="0DDC6D2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А1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88F02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328D9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СБ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Сборочный чертеж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D8ECC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012459" w14:textId="77777777" w:rsidR="007330E8" w:rsidRDefault="007330E8" w:rsidP="008D6FF2"/>
        </w:tc>
      </w:tr>
      <w:tr w:rsidR="007330E8" w14:paraId="19478B3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А3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8915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D2327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Э3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Схема электрическая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88AE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B63621" w14:textId="77777777" w:rsidR="007330E8" w:rsidRDefault="007330E8" w:rsidP="008D6FF2"/>
        </w:tc>
      </w:tr>
      <w:tr w:rsidR="007330E8" w14:paraId="4F73D9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B5C215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38370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61110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9878E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принципиальная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F657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51F6F" w14:textId="77777777" w:rsidR="007330E8" w:rsidRDefault="007330E8" w:rsidP="008D6FF2"/>
        </w:tc>
      </w:tr>
      <w:tr w:rsidR="007330E8" w14:paraId="144DA36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5F51D1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29FC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ПЭ3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Перечень элементов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4CA7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48F78D" w14:textId="77777777" w:rsidR="007330E8" w:rsidRDefault="007330E8" w:rsidP="008D6FF2"/>
        </w:tc>
      </w:tr>
      <w:tr w:rsidR="007330E8" w14:paraId="7E5098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550AA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4476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ДК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Комплект карт для оценки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0679B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361ED" w14:textId="77777777" w:rsidR="007330E8" w:rsidRDefault="007330E8" w:rsidP="008D6FF2"/>
        </w:tc>
      </w:tr>
      <w:tr w:rsidR="007330E8" w14:paraId="00957BE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071E59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243857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922CC2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BEF6F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правильности применения ЭРИ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020D16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BCD071" w14:textId="77777777" w:rsidR="007330E8" w:rsidRDefault="007330E8" w:rsidP="008D6FF2"/>
        </w:tc>
      </w:tr>
      <w:tr w:rsidR="007330E8" w14:paraId="40BED32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46D6D4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AC723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И1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Инструкция по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E7AE27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0CE16" w14:textId="77777777" w:rsidR="007330E8" w:rsidRDefault="007330E8" w:rsidP="008D6FF2"/>
        </w:tc>
      </w:tr>
      <w:tr w:rsidR="007330E8" w14:paraId="0670F6F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71246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44ED7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5770C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8F88F9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программированию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54BC95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3765E" w14:textId="77777777" w:rsidR="007330E8" w:rsidRDefault="007330E8" w:rsidP="008D6FF2"/>
        </w:tc>
      </w:tr>
      <w:tr w:rsidR="007330E8" w14:paraId="13FDFD2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7137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721C3D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И2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Инструкция по настройке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F3A26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36739D" w14:textId="77777777" w:rsidR="007330E8" w:rsidRDefault="007330E8" w:rsidP="008D6FF2"/>
        </w:tc>
      </w:tr>
      <w:tr w:rsidR="007330E8" w14:paraId="308F2F8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617C4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A7612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006F66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E743E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E66B5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71514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308C9D" w14:textId="77777777" w:rsidR="007330E8" w:rsidRDefault="007330E8" w:rsidP="008D6FF2"/>
        </w:tc>
      </w:tr>
      <w:tr w:rsidR="007330E8" w14:paraId="2569AC0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F8612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71836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8A7E3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D7047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93233" w14:textId="77777777" w:rsidR="00045AA1" w:rsidRDefault="00045AA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7C9A3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CF367A" w14:textId="77777777" w:rsidR="007330E8" w:rsidRDefault="007330E8" w:rsidP="008D6FF2"/>
        </w:tc>
      </w:tr>
      <w:tr w:rsidR="007330E8" w14:paraId="5B52BEA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8795A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46D7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8BDDC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860E9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Сборочные единицы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732B3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0E374" w14:textId="77777777" w:rsidR="007330E8" w:rsidRDefault="007330E8" w:rsidP="008D6FF2"/>
        </w:tc>
      </w:tr>
      <w:tr w:rsidR="007330E8" w14:paraId="1AF024B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984AF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13E9E4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0B223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EA82D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46C0C8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5E8AD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01B100" w14:textId="77777777" w:rsidR="007330E8" w:rsidRDefault="007330E8" w:rsidP="008D6FF2"/>
        </w:tc>
      </w:tr>
      <w:tr w:rsidR="007330E8" w14:paraId="3BFB4B3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E5B67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531B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Плата печатная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6E8BF0" w14:textId="77777777" w:rsidR="007330E8" w:rsidRDefault="007330E8" w:rsidP="008D6FF2"/>
        </w:tc>
      </w:tr>
      <w:tr w:rsidR="007330E8" w14:paraId="46D38DC4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1F67E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DA145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C36C2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DD9DCC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757A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67F0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4ABE7" w14:textId="77777777" w:rsidR="007330E8" w:rsidRDefault="007330E8" w:rsidP="008D6FF2"/>
        </w:tc>
      </w:tr>
      <w:tr w:rsidR="007330E8" w14:paraId="7C368CB0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271AB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F8251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7250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57CCD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1A1D6" w14:textId="77777777" w:rsidR="00045AA1" w:rsidRDefault="00045AA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A4EA8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785A8C" w14:textId="77777777" w:rsidR="007330E8" w:rsidRDefault="007330E8" w:rsidP="008D6FF2"/>
        </w:tc>
      </w:tr>
      <w:tr w:rsidR="007330E8" w14:paraId="2268D32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C0485A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48DD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E1850F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A6D22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r>
              <w:rPr>
                <w:u w:val="single"/>
              </w:rPr>
              <w:t>Прочие изделия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45AD2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D06C0" w14:textId="77777777" w:rsidR="007330E8" w:rsidRDefault="007330E8" w:rsidP="008D6FF2"/>
        </w:tc>
      </w:tr>
      <w:tr w:rsidR="00771DAC" w14:paraId="369367F3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8A1F5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EA0F57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B668D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A296E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192B5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10040" w14:textId="77777777" w:rsidR="00045AA1" w:rsidRDefault="00045AA1">
            <w:pPr>
              <w:jc w:val="left"/>
            </w:pPr>
          </w:p>
        </w:tc>
      </w:tr>
      <w:tr w:rsidR="00771DAC" w14:paraId="25E9C88E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07A0CE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0DC45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ED4076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- 25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C10-C19, C4,</w:t>
            </w:r>
          </w:p>
        </w:tc>
      </w:tr>
      <w:tr w:rsidR="00771DAC" w14:paraId="66009209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FC2E9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51786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42FF8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11117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- 0,1 мкФ ± 5 %,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ABE0D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C5</w:t>
            </w:r>
          </w:p>
        </w:tc>
      </w:tr>
      <w:tr w:rsidR="007330E8" w14:paraId="7A64EB72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EF5190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18E989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42003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0CD4A7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6E209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5A452B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C4A8E" w14:textId="77777777" w:rsidR="007330E8" w:rsidRDefault="007330E8" w:rsidP="008D6FF2"/>
        </w:tc>
      </w:tr>
    </w:tbl>
    <w:p w14:paraId="0CA967A8" w14:textId="77777777" w:rsidR="007330E8" w:rsidRDefault="007330E8" w:rsidP="007330E8">
      <w:pPr>
        <w:sectPr w:rsidR="007330E8" w:rsidSect="007330E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7330E8" w14:paraId="31E951FC" w14:textId="77777777" w:rsidTr="00861A32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9FA5998" w14:textId="77777777" w:rsidR="007330E8" w:rsidRPr="0057601F" w:rsidRDefault="007330E8" w:rsidP="00861A3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44BF395" w14:textId="77777777" w:rsidR="007330E8" w:rsidRPr="0057601F" w:rsidRDefault="007330E8" w:rsidP="00861A3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0CC9364" w14:textId="77777777" w:rsidR="007330E8" w:rsidRPr="0057601F" w:rsidRDefault="007330E8" w:rsidP="00861A3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3F2B55" w14:textId="77777777" w:rsidR="007330E8" w:rsidRPr="0057601F" w:rsidRDefault="007330E8" w:rsidP="00861A32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6E4B13" w14:textId="77777777" w:rsidR="007330E8" w:rsidRPr="0057601F" w:rsidRDefault="007330E8" w:rsidP="00861A32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742E0A8" w14:textId="77777777" w:rsidR="007330E8" w:rsidRPr="0057601F" w:rsidRDefault="007330E8" w:rsidP="00861A32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B1752F" w14:textId="77777777" w:rsidR="007330E8" w:rsidRPr="0057601F" w:rsidRDefault="007330E8" w:rsidP="00861A32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7330E8" w14:paraId="33A7663D" w14:textId="77777777" w:rsidTr="008F6081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FAF614" w14:textId="77777777" w:rsidR="007330E8" w:rsidRDefault="007330E8" w:rsidP="00861A32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F4CAF" w14:textId="77777777" w:rsidR="007330E8" w:rsidRDefault="007330E8" w:rsidP="00861A32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01E096" w14:textId="77777777" w:rsidR="007330E8" w:rsidRDefault="007330E8" w:rsidP="00861A32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- 6,3 В -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</w:t>
            </w:r>
          </w:p>
        </w:tc>
      </w:tr>
      <w:tr w:rsidR="007330E8" w14:paraId="7B800BD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09FB5E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FD0A6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42526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1EAA9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- 1 мкФ ± 10 %, ф. Murata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175A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BE228" w14:textId="77777777" w:rsidR="00045AA1" w:rsidRDefault="00045AA1">
            <w:pPr>
              <w:jc w:val="left"/>
            </w:pPr>
          </w:p>
        </w:tc>
      </w:tr>
      <w:tr w:rsidR="007330E8" w14:paraId="5A40BA8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34C36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9F9F7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B245D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X7R - 10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C2, C3, C6</w:t>
            </w:r>
          </w:p>
        </w:tc>
      </w:tr>
      <w:tr w:rsidR="007330E8" w14:paraId="5206D0D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4110E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3266C7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9DB99C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E66B5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- 10 мкФ ± 10 %, ф. Murata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BA7D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1335E1" w14:textId="77777777" w:rsidR="007330E8" w:rsidRDefault="007330E8" w:rsidP="00861A32"/>
        </w:tc>
      </w:tr>
      <w:tr w:rsidR="007330E8" w14:paraId="371D6E2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72C6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FA397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C6C0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X7R - 16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C7-C9</w:t>
            </w:r>
          </w:p>
        </w:tc>
      </w:tr>
      <w:tr w:rsidR="007330E8" w14:paraId="0E2799B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7B38B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FD27B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AA39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352DD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- 22 мкФ ± 10 %, ф. Capax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43673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9A83A" w14:textId="77777777" w:rsidR="00045AA1" w:rsidRDefault="00045AA1">
            <w:pPr>
              <w:jc w:val="left"/>
            </w:pPr>
          </w:p>
        </w:tc>
      </w:tr>
      <w:tr w:rsidR="007330E8" w14:paraId="2BE970A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15A8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3B8EDF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4A49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8B8C80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99DB33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7AFF0D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979986" w14:textId="77777777" w:rsidR="00045AA1" w:rsidRDefault="00045AA1">
            <w:pPr>
              <w:jc w:val="left"/>
            </w:pPr>
          </w:p>
        </w:tc>
      </w:tr>
      <w:tr w:rsidR="007330E8" w14:paraId="6BA97E0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2F79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0C4DA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FCC21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F304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28C94F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FC9B2" w14:textId="77777777" w:rsidR="00045AA1" w:rsidRDefault="00045AA1">
            <w:pPr>
              <w:jc w:val="left"/>
            </w:pPr>
          </w:p>
        </w:tc>
      </w:tr>
      <w:tr w:rsidR="007330E8" w14:paraId="2511454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543CD0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ADDDFE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F57F6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ADA4853-1AKSZ,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D6</w:t>
            </w:r>
          </w:p>
        </w:tc>
      </w:tr>
      <w:tr w:rsidR="007330E8" w14:paraId="6D6A9BA7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EF0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02C3D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3DEBD6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8D5C1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Analog Devices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EC73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0DB1CC" w14:textId="77777777" w:rsidR="007330E8" w:rsidRDefault="007330E8" w:rsidP="00861A32"/>
        </w:tc>
      </w:tr>
      <w:tr w:rsidR="007330E8" w14:paraId="603A445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E23D83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5E8BDA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3311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IQXO-540-14.745600, ф. IQD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D9</w:t>
            </w:r>
          </w:p>
        </w:tc>
      </w:tr>
      <w:tr w:rsidR="007330E8" w14:paraId="2AF5E27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5C0DA7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848FE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F1BF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LTC2854IDD, ф. Analog Devices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D1</w:t>
            </w:r>
          </w:p>
        </w:tc>
      </w:tr>
      <w:tr w:rsidR="007330E8" w14:paraId="79989BC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D2428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0D43E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C015A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SN65LVDS391PW,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D8</w:t>
            </w:r>
          </w:p>
        </w:tc>
      </w:tr>
      <w:tr w:rsidR="007330E8" w14:paraId="181702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9D60F5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9D896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DB5CD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242A7B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49846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729DA8" w14:textId="77777777" w:rsidR="007330E8" w:rsidRDefault="007330E8" w:rsidP="00861A32"/>
        </w:tc>
      </w:tr>
      <w:tr w:rsidR="007330E8" w14:paraId="7BDD47F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D7660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316E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971FE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STLM20DD9F,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D7</w:t>
            </w:r>
          </w:p>
        </w:tc>
      </w:tr>
      <w:tr w:rsidR="007330E8" w14:paraId="4652459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DF15E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C1971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D1AA7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844A57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638DD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04209" w14:textId="77777777" w:rsidR="007330E8" w:rsidRDefault="007330E8" w:rsidP="00861A32"/>
        </w:tc>
      </w:tr>
      <w:tr w:rsidR="007330E8" w14:paraId="2F2E4AED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45528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CE61B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48038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STM32L152CCU6DTR,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D5</w:t>
            </w:r>
          </w:p>
        </w:tc>
      </w:tr>
      <w:tr w:rsidR="007330E8" w14:paraId="2F2CFFC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FD2AC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1055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5F4B25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D2A21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EB293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59B20" w14:textId="77777777" w:rsidR="007330E8" w:rsidRDefault="007330E8" w:rsidP="00861A32"/>
        </w:tc>
      </w:tr>
      <w:tr w:rsidR="007330E8" w14:paraId="4CBF76B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575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DCEC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CD92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D3, D4</w:t>
            </w:r>
          </w:p>
        </w:tc>
      </w:tr>
      <w:tr w:rsidR="007330E8" w14:paraId="1F2CD8C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AF691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20493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464476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BD1A2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793F66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1DDF4" w14:textId="77777777" w:rsidR="007330E8" w:rsidRDefault="007330E8" w:rsidP="00861A32"/>
        </w:tc>
      </w:tr>
      <w:tr w:rsidR="007330E8" w14:paraId="735DC44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5C6F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E450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C48E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TPS63061DSC,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D2</w:t>
            </w:r>
          </w:p>
        </w:tc>
      </w:tr>
      <w:tr w:rsidR="007330E8" w14:paraId="2825B84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09BDB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81154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D853A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DCE75F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84852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F55E0B" w14:textId="77777777" w:rsidR="007330E8" w:rsidRDefault="007330E8" w:rsidP="00861A32"/>
        </w:tc>
      </w:tr>
      <w:tr w:rsidR="007330E8" w14:paraId="6F9BC27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1AF49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26810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2FBAA8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8C12F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B7EF2E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5FA003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8A66F0" w14:textId="77777777" w:rsidR="007330E8" w:rsidRDefault="007330E8" w:rsidP="00861A32"/>
        </w:tc>
      </w:tr>
      <w:tr w:rsidR="007330E8" w14:paraId="3E81AF0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80B27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C3C19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9716B8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Устройство индикации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HL1</w:t>
            </w:r>
          </w:p>
        </w:tc>
      </w:tr>
      <w:tr w:rsidR="007330E8" w14:paraId="10601AA4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23D5E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15076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08A764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0A9014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150060GS75003,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47C69E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B8592" w14:textId="77777777" w:rsidR="007330E8" w:rsidRDefault="007330E8" w:rsidP="00861A32"/>
        </w:tc>
      </w:tr>
      <w:tr w:rsidR="007330E8" w14:paraId="6433AAE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ACEE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1179FF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1F6F1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4415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Wurth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7DFA5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0BA7DE" w14:textId="77777777" w:rsidR="007330E8" w:rsidRDefault="007330E8" w:rsidP="00861A32"/>
        </w:tc>
      </w:tr>
      <w:tr w:rsidR="007330E8" w14:paraId="0356C67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30C6D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945A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1004F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5DA32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40A7F9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78E64E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81914" w14:textId="77777777" w:rsidR="007330E8" w:rsidRDefault="007330E8" w:rsidP="00861A32"/>
        </w:tc>
      </w:tr>
      <w:tr w:rsidR="009F6692" w14:paraId="123454D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651BE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AABFDD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E5A65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Индуктивность XFL4020-102,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L1</w:t>
            </w:r>
          </w:p>
        </w:tc>
      </w:tr>
      <w:tr w:rsidR="009F6692" w14:paraId="4ED07C5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4BFA6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8FE03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558BD9" w14:textId="77777777" w:rsidR="009F6692" w:rsidRDefault="009F6692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2E265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Coilcraft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4A408" w14:textId="77777777" w:rsidR="009F6692" w:rsidRDefault="009F6692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55ACBD" w14:textId="77777777" w:rsidR="009F6692" w:rsidRDefault="009F6692" w:rsidP="00861A32"/>
        </w:tc>
      </w:tr>
      <w:tr w:rsidR="009F6692" w14:paraId="0E0D2DD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9DBD82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7BEA48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7C5FE" w14:textId="77777777" w:rsidR="009F6692" w:rsidRDefault="009F6692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3623C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6C8425" w14:textId="77777777" w:rsidR="009F6692" w:rsidRDefault="009F6692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64BF1" w14:textId="77777777" w:rsidR="009F6692" w:rsidRDefault="009F6692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C47DA" w14:textId="77777777" w:rsidR="009F6692" w:rsidRDefault="009F6692" w:rsidP="00861A32"/>
        </w:tc>
      </w:tr>
    </w:tbl>
    <w:p w14:paraId="21A4B3DE" w14:textId="384D6C8F" w:rsidR="008F6081" w:rsidRDefault="008F6081" w:rsidP="00E225BE">
      <w:pPr>
        <w:jc w:val="both"/>
      </w:pPr>
    </w:p>
    <w:p w14:paraId="1813CC67" w14:textId="0D4A6D77" w:rsidR="008F6081" w:rsidRPr="0057601F" w:rsidRDefault="008F6081" w:rsidP="00E225BE">
      <w:pPr>
        <w:jc w:val="both"/>
        <w:rPr>
          <w:lang w:val="en-US"/>
        </w:rPr>
      </w:pPr>
    </w:p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41E7BEE2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990AA9D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DEE0342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EFFB39E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9AC0E4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E6B47B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EA6C1BB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62DDE7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0BCE3D7D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92C761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F7C7EE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BDBA52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1B2DB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D5B755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6F83E" w14:textId="77777777" w:rsidR="0057601F" w:rsidRDefault="0057601F" w:rsidP="004F233C"/>
        </w:tc>
      </w:tr>
      <w:tr w:rsidR="0057601F" w14:paraId="00A2405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19AB8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5CF4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B72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R10,</w:t>
            </w:r>
          </w:p>
        </w:tc>
      </w:tr>
      <w:tr w:rsidR="0057601F" w14:paraId="62B9D7F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8C14D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93D6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8552A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C0164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244EB6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EC3B3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R20-R23</w:t>
            </w:r>
          </w:p>
        </w:tc>
      </w:tr>
      <w:tr w:rsidR="0057601F" w14:paraId="5BD711D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ECAB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D399D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06A6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R12</w:t>
            </w:r>
          </w:p>
        </w:tc>
      </w:tr>
      <w:tr w:rsidR="0057601F" w14:paraId="3670599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32EE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A512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FF61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R1-R3, R15,</w:t>
            </w:r>
          </w:p>
        </w:tc>
      </w:tr>
      <w:tr w:rsidR="0057601F" w14:paraId="75CC35B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2AEE7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A626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6E053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CA521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BB162A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4E27B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R18, R19,</w:t>
            </w:r>
          </w:p>
        </w:tc>
      </w:tr>
      <w:tr w:rsidR="0057601F" w14:paraId="437179C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35DFA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D22E2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40C31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89230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2471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E455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R24-R32, R5</w:t>
            </w:r>
          </w:p>
        </w:tc>
      </w:tr>
      <w:tr w:rsidR="0057601F" w14:paraId="49C3B30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9BC7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097D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72B2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R16</w:t>
            </w:r>
          </w:p>
        </w:tc>
      </w:tr>
      <w:tr w:rsidR="0057601F" w14:paraId="73ABCE4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82F2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F668B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BA809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R17, R4</w:t>
            </w:r>
          </w:p>
        </w:tc>
      </w:tr>
      <w:tr w:rsidR="0057601F" w14:paraId="5A4B057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6248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4570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D44CF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0402 - 2,4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R7</w:t>
            </w:r>
          </w:p>
        </w:tc>
      </w:tr>
      <w:tr w:rsidR="0057601F" w14:paraId="74F7453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1D5EA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C4FDE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1118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0402 - 27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R8</w:t>
            </w:r>
          </w:p>
        </w:tc>
      </w:tr>
      <w:tr w:rsidR="0057601F" w14:paraId="23725A0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8712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9DB5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765A1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0402 - 3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R6</w:t>
            </w:r>
          </w:p>
        </w:tc>
      </w:tr>
      <w:tr w:rsidR="0057601F" w14:paraId="6D66027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F4A2D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19272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861A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0402 - 412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R14</w:t>
            </w:r>
          </w:p>
        </w:tc>
      </w:tr>
      <w:tr w:rsidR="0057601F" w14:paraId="7EBFB0B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7A763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15D8B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6FB0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0402 - 4,7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R33, R34</w:t>
            </w:r>
          </w:p>
        </w:tc>
      </w:tr>
      <w:tr w:rsidR="0057601F" w14:paraId="525BB8F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EBCFA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8F0E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AC3F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0402 - 5,1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R9</w:t>
            </w:r>
          </w:p>
        </w:tc>
      </w:tr>
      <w:tr w:rsidR="0057601F" w14:paraId="4023BA2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D3615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4A851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6FB39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0402 - 75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R13</w:t>
            </w:r>
          </w:p>
        </w:tc>
      </w:tr>
      <w:tr w:rsidR="0057601F" w14:paraId="3C137C0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AA737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C86A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5A5A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8FF4D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0D6C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2BDE0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11DDE" w14:textId="77777777" w:rsidR="0057601F" w:rsidRDefault="0057601F" w:rsidP="004F233C"/>
        </w:tc>
      </w:tr>
      <w:tr w:rsidR="0057601F" w14:paraId="5344A2F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8A031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A56E7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B64B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Диод 1PS79SB70, ф. NXP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VD1</w:t>
            </w:r>
          </w:p>
        </w:tc>
      </w:tr>
      <w:tr w:rsidR="0057601F" w14:paraId="1A863CD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2C1B4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EFB7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A2A09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75A7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6FF2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87F05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1BD34E" w14:textId="77777777" w:rsidR="0057601F" w:rsidRDefault="0057601F" w:rsidP="004F233C"/>
        </w:tc>
      </w:tr>
      <w:tr w:rsidR="0057601F" w14:paraId="3A31920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9C8D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FAE92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CF391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ECD0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E87DB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2C792C" w14:textId="77777777" w:rsidR="0057601F" w:rsidRDefault="0057601F" w:rsidP="004F233C"/>
        </w:tc>
      </w:tr>
      <w:tr w:rsidR="0057601F" w14:paraId="59E1D28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BD13B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A9BA7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6D91D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BM23FR0.6-6DS-0.35V, ф. Hirose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XS4</w:t>
            </w:r>
          </w:p>
        </w:tc>
      </w:tr>
      <w:tr w:rsidR="0057601F" w14:paraId="196E020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5BFF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B2081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FF27F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CLM-103-02-F-D, ф. Samtec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</w:t>
            </w:r>
          </w:p>
        </w:tc>
      </w:tr>
      <w:tr w:rsidR="0057601F" w14:paraId="4AC3C25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1377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C89C8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CA864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DF12NC(3.0)-50DS-0.5V(51),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</w:t>
            </w:r>
          </w:p>
        </w:tc>
      </w:tr>
      <w:tr w:rsidR="0057601F" w14:paraId="7C8308B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024AA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F7EA5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5485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14474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Hirose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C4CDA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151FC" w14:textId="77777777" w:rsidR="0057601F" w:rsidRDefault="0057601F" w:rsidP="004F233C"/>
        </w:tc>
      </w:tr>
      <w:tr w:rsidR="0057601F" w14:paraId="4EA7152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F30C7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2B20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B1C6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DF12NC(4.0)-30DP-0.5V(51),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XS2</w:t>
            </w:r>
          </w:p>
        </w:tc>
      </w:tr>
      <w:tr w:rsidR="0057601F" w14:paraId="7B91BE5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E2B38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F589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C6FC4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C87AE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Hirose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37D2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5DD25" w14:textId="77777777" w:rsidR="0057601F" w:rsidRDefault="0057601F" w:rsidP="004F233C"/>
        </w:tc>
      </w:tr>
      <w:tr w:rsidR="0057601F" w14:paraId="3C6643E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3EF62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76100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6987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FTM-103-02-F-DV, ф. Samtec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XS3</w:t>
            </w:r>
          </w:p>
        </w:tc>
      </w:tr>
      <w:tr w:rsidR="0057601F" w14:paraId="32B6750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47E7C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93CEF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2793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SM30B-SRDS-G-TF,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XP3</w:t>
            </w:r>
          </w:p>
        </w:tc>
      </w:tr>
      <w:tr w:rsidR="0057601F" w14:paraId="347C6AA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B38FD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1005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9C792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ST4-30-1.00-L-D-P-TR, ф. Samtec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</w:t>
            </w:r>
          </w:p>
        </w:tc>
      </w:tr>
      <w:tr w:rsidR="0057601F" w14:paraId="36148CE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133A7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B6C5D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D198E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E4E70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F1DE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AC040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2A4AE" w14:textId="77777777" w:rsidR="0057601F" w:rsidRDefault="0057601F" w:rsidP="004F233C"/>
        </w:tc>
      </w:tr>
    </w:tbl>
    <w:p w14:paraId="6E9CF921" w14:textId="310DD4DD" w:rsidR="008F6081" w:rsidRDefault="0057601F" w:rsidP="008F6081">
      <w:pPr>
        <w:jc w:val="both"/>
      </w:pPr>
      <w:r>
        <w:tab/>
      </w:r>
    </w:p>
    <w:p w14:paraId="31C37702" w14:textId="77777777" w:rsidR="0057601F" w:rsidRDefault="008F6081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6628C5E8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2B94997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948F2BC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E94D7B5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242A8C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8116FF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85C222F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982DFB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5053797D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D394F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CC7858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1B058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46FAC9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FAA3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00E3FB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6E748" w14:textId="77777777" w:rsidR="0057601F" w:rsidRDefault="0057601F" w:rsidP="004F233C"/>
        </w:tc>
      </w:tr>
      <w:tr w:rsidR="0057601F" w14:paraId="3AC03AD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68A36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25F7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5546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2332F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798E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62C2D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8BC64" w14:textId="77777777" w:rsidR="0057601F" w:rsidRDefault="0057601F" w:rsidP="004F233C">
            <w:pPr>
              <w:jc w:val="left"/>
            </w:pPr>
          </w:p>
        </w:tc>
      </w:tr>
      <w:tr w:rsidR="0057601F" w14:paraId="5BECAC0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9D52B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7C35A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3914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8A08F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5FAD0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3ED2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DCF695" w14:textId="77777777" w:rsidR="0057601F" w:rsidRDefault="0057601F" w:rsidP="004F233C">
            <w:pPr>
              <w:jc w:val="left"/>
            </w:pPr>
          </w:p>
        </w:tc>
      </w:tr>
      <w:tr w:rsidR="0057601F" w14:paraId="0B7FE9C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90C37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873A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6A381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F7BE4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C5CE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5B87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D30BFF" w14:textId="77777777" w:rsidR="0057601F" w:rsidRDefault="0057601F" w:rsidP="004F233C"/>
        </w:tc>
      </w:tr>
      <w:tr w:rsidR="0057601F" w14:paraId="7F85EBD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8AE0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9B6A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142F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3DCB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66B03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841D7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6B5418" w14:textId="77777777" w:rsidR="0057601F" w:rsidRDefault="0057601F" w:rsidP="004F233C"/>
        </w:tc>
      </w:tr>
      <w:tr w:rsidR="0057601F" w14:paraId="113ADF6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5901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668FD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9D74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43E9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12BF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90CD7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28330A" w14:textId="77777777" w:rsidR="0057601F" w:rsidRDefault="0057601F" w:rsidP="004F233C">
            <w:pPr>
              <w:jc w:val="left"/>
            </w:pPr>
          </w:p>
        </w:tc>
      </w:tr>
      <w:tr w:rsidR="0057601F" w14:paraId="4D74775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9A157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5566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0C32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A795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5CF855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AFC1E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AE7968" w14:textId="77777777" w:rsidR="0057601F" w:rsidRDefault="0057601F" w:rsidP="004F233C">
            <w:pPr>
              <w:jc w:val="left"/>
            </w:pPr>
          </w:p>
        </w:tc>
      </w:tr>
      <w:tr w:rsidR="0057601F" w14:paraId="5942285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13A4B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2E55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44DA7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7D4F4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67CE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019EC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35065E" w14:textId="77777777" w:rsidR="0057601F" w:rsidRDefault="0057601F" w:rsidP="004F233C">
            <w:pPr>
              <w:jc w:val="left"/>
            </w:pPr>
          </w:p>
        </w:tc>
      </w:tr>
      <w:tr w:rsidR="0057601F" w14:paraId="1937A76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11F2B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99F66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FB58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3AE5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B3550F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D2EF0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298DF5" w14:textId="77777777" w:rsidR="0057601F" w:rsidRDefault="0057601F" w:rsidP="004F233C">
            <w:pPr>
              <w:jc w:val="left"/>
            </w:pPr>
          </w:p>
        </w:tc>
      </w:tr>
      <w:tr w:rsidR="0057601F" w14:paraId="7407410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D07A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AB20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4DCBF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9730A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315F2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1C9D7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D16B1E" w14:textId="77777777" w:rsidR="0057601F" w:rsidRDefault="0057601F" w:rsidP="004F233C"/>
        </w:tc>
      </w:tr>
      <w:tr w:rsidR="0057601F" w14:paraId="11BBC84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568F4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C423D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A0932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B00A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962387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D9F5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7FB98" w14:textId="77777777" w:rsidR="0057601F" w:rsidRDefault="0057601F" w:rsidP="004F233C"/>
        </w:tc>
      </w:tr>
      <w:tr w:rsidR="0057601F" w14:paraId="03DE778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EAE9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7BF70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C06EE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6A957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F3D28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FC9E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5256F3" w14:textId="77777777" w:rsidR="0057601F" w:rsidRDefault="0057601F" w:rsidP="004F233C">
            <w:pPr>
              <w:jc w:val="left"/>
            </w:pPr>
          </w:p>
        </w:tc>
      </w:tr>
      <w:tr w:rsidR="0057601F" w14:paraId="0E0757C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9D3CC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289D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DF099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FFC2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F998F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E476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B5DDB5" w14:textId="77777777" w:rsidR="0057601F" w:rsidRDefault="0057601F" w:rsidP="004F233C"/>
        </w:tc>
      </w:tr>
      <w:tr w:rsidR="0057601F" w14:paraId="64EE8F3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C00E4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11D4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FCF1F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AEA3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8326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92348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F688E5" w14:textId="77777777" w:rsidR="0057601F" w:rsidRDefault="0057601F" w:rsidP="004F233C"/>
        </w:tc>
      </w:tr>
      <w:tr w:rsidR="0057601F" w14:paraId="6F6A34C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F8D22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A3CDB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8606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37A86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449F30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9B9C2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C241FD" w14:textId="77777777" w:rsidR="0057601F" w:rsidRDefault="0057601F" w:rsidP="004F233C"/>
        </w:tc>
      </w:tr>
      <w:tr w:rsidR="0057601F" w14:paraId="4FA720B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77235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375E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E183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31FE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3B2C9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2B8B7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92BE9C" w14:textId="77777777" w:rsidR="0057601F" w:rsidRDefault="0057601F" w:rsidP="004F233C"/>
        </w:tc>
      </w:tr>
      <w:tr w:rsidR="0057601F" w14:paraId="1557448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FEA1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E4891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6C002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4FFA3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3E11F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3838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1A7DC1" w14:textId="77777777" w:rsidR="0057601F" w:rsidRDefault="0057601F" w:rsidP="004F233C"/>
        </w:tc>
      </w:tr>
      <w:tr w:rsidR="0057601F" w14:paraId="30D6918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CF31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5AEF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8600C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D81A2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0E1F2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990A8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6DD5B" w14:textId="77777777" w:rsidR="0057601F" w:rsidRDefault="0057601F" w:rsidP="004F233C"/>
        </w:tc>
      </w:tr>
      <w:tr w:rsidR="0057601F" w14:paraId="5440193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994A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E7A66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E7078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17D8C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4EA8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06A79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57540B" w14:textId="77777777" w:rsidR="0057601F" w:rsidRDefault="0057601F" w:rsidP="004F233C"/>
        </w:tc>
      </w:tr>
      <w:tr w:rsidR="0057601F" w14:paraId="4E135EC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3358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FA70B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C3C89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F24E9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D267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79342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D31682" w14:textId="77777777" w:rsidR="0057601F" w:rsidRDefault="0057601F" w:rsidP="004F233C"/>
        </w:tc>
      </w:tr>
      <w:tr w:rsidR="0057601F" w14:paraId="1ECD629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26F0A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EBD92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F7029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2A342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1F1D2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E0D0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59CCE" w14:textId="77777777" w:rsidR="0057601F" w:rsidRDefault="0057601F" w:rsidP="004F233C"/>
        </w:tc>
      </w:tr>
      <w:tr w:rsidR="0057601F" w14:paraId="6324EAE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B962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BBCC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5954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0D8C9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D7E3C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A68D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A3E8C1" w14:textId="77777777" w:rsidR="0057601F" w:rsidRDefault="0057601F" w:rsidP="004F233C"/>
        </w:tc>
      </w:tr>
      <w:tr w:rsidR="0057601F" w14:paraId="44AE052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3D7D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8C10A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66827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8263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CEBFA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9C5CF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A63E3A" w14:textId="77777777" w:rsidR="0057601F" w:rsidRDefault="0057601F" w:rsidP="004F233C"/>
        </w:tc>
      </w:tr>
      <w:tr w:rsidR="0057601F" w14:paraId="44088EF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08409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A3E7F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7685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39C6F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93B06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3324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BA6BD" w14:textId="77777777" w:rsidR="0057601F" w:rsidRDefault="0057601F" w:rsidP="004F233C"/>
        </w:tc>
      </w:tr>
      <w:tr w:rsidR="0057601F" w14:paraId="68E8CCC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610ED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84278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ED277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F7CF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38C26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7B52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C6B2F" w14:textId="77777777" w:rsidR="0057601F" w:rsidRDefault="0057601F" w:rsidP="004F233C"/>
        </w:tc>
      </w:tr>
      <w:tr w:rsidR="0057601F" w14:paraId="7AE756B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3EA6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44F0B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2D71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2AC4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8039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DEDC5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B72A87" w14:textId="77777777" w:rsidR="0057601F" w:rsidRDefault="0057601F" w:rsidP="004F233C"/>
        </w:tc>
      </w:tr>
      <w:tr w:rsidR="0057601F" w14:paraId="3E14990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72E0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ADCA8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3FDD9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57C7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4E1E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FBE03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D4A03F" w14:textId="77777777" w:rsidR="0057601F" w:rsidRDefault="0057601F" w:rsidP="004F233C"/>
        </w:tc>
      </w:tr>
      <w:tr w:rsidR="0057601F" w14:paraId="6EEB3F6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FA36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C2B3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2A87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C480C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DB6B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8B6C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8874D" w14:textId="77777777" w:rsidR="0057601F" w:rsidRDefault="0057601F" w:rsidP="004F233C"/>
        </w:tc>
      </w:tr>
      <w:tr w:rsidR="0057601F" w14:paraId="494B7F5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B651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92497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9752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157D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832BF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B902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16230E" w14:textId="77777777" w:rsidR="0057601F" w:rsidRDefault="0057601F" w:rsidP="004F233C"/>
        </w:tc>
      </w:tr>
      <w:tr w:rsidR="0057601F" w14:paraId="3D1BF21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62043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90A8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258E6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593B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F813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D9A6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99026" w14:textId="77777777" w:rsidR="0057601F" w:rsidRDefault="0057601F" w:rsidP="004F233C"/>
        </w:tc>
      </w:tr>
    </w:tbl>
    <w:p w14:paraId="170E677E" w14:textId="41896984" w:rsidR="008F6081" w:rsidRDefault="008F6081"/>
    <w:p w14:paraId="4FA1B88E" w14:textId="0A3203FE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231C816F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2522F0A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5E36F52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1326AB7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34C4BA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BC9AC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F248482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C2B78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59423A9E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9E5199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D1EFE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8AC9E5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024F1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607B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A2F356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E0DBF" w14:textId="77777777" w:rsidR="0057601F" w:rsidRDefault="0057601F" w:rsidP="004F233C"/>
        </w:tc>
      </w:tr>
      <w:tr w:rsidR="0057601F" w14:paraId="0FDBD44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CF9E4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F7222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E69D7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32DF6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0523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F213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B9D98D" w14:textId="77777777" w:rsidR="0057601F" w:rsidRDefault="0057601F" w:rsidP="004F233C">
            <w:pPr>
              <w:jc w:val="left"/>
            </w:pPr>
          </w:p>
        </w:tc>
      </w:tr>
      <w:tr w:rsidR="0057601F" w14:paraId="42D6724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6AC03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DE35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6575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B1984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C607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DB2A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3BE540" w14:textId="77777777" w:rsidR="0057601F" w:rsidRDefault="0057601F" w:rsidP="004F233C">
            <w:pPr>
              <w:jc w:val="left"/>
            </w:pPr>
          </w:p>
        </w:tc>
      </w:tr>
      <w:tr w:rsidR="0057601F" w14:paraId="7B4749B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EB308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B1E5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57CA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4D270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E029F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B7A9F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FF9D6E" w14:textId="77777777" w:rsidR="0057601F" w:rsidRDefault="0057601F" w:rsidP="004F233C"/>
        </w:tc>
      </w:tr>
      <w:tr w:rsidR="0057601F" w14:paraId="70364F7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4F47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8419A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8149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9A122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6A52D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B8EB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F7E8A" w14:textId="77777777" w:rsidR="0057601F" w:rsidRDefault="0057601F" w:rsidP="004F233C"/>
        </w:tc>
      </w:tr>
      <w:tr w:rsidR="0057601F" w14:paraId="3A5E9D3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93988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4FE05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E4D5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C9AD0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FF44F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4F79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B497A" w14:textId="77777777" w:rsidR="0057601F" w:rsidRDefault="0057601F" w:rsidP="004F233C">
            <w:pPr>
              <w:jc w:val="left"/>
            </w:pPr>
          </w:p>
        </w:tc>
      </w:tr>
      <w:tr w:rsidR="0057601F" w14:paraId="6C9A1A1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C152C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910D9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3DC6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EC621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7C0F67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67D6B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A4B3FE" w14:textId="77777777" w:rsidR="0057601F" w:rsidRDefault="0057601F" w:rsidP="004F233C">
            <w:pPr>
              <w:jc w:val="left"/>
            </w:pPr>
          </w:p>
        </w:tc>
      </w:tr>
      <w:tr w:rsidR="0057601F" w14:paraId="5C7A3FF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8109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D247A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3ABC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B2EB6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FCD78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465F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7FF4F" w14:textId="77777777" w:rsidR="0057601F" w:rsidRDefault="0057601F" w:rsidP="004F233C">
            <w:pPr>
              <w:jc w:val="left"/>
            </w:pPr>
          </w:p>
        </w:tc>
      </w:tr>
      <w:tr w:rsidR="0057601F" w14:paraId="37B9750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F5688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B910C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C4E86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3750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E6D2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2F686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550CD" w14:textId="77777777" w:rsidR="0057601F" w:rsidRDefault="0057601F" w:rsidP="004F233C">
            <w:pPr>
              <w:jc w:val="left"/>
            </w:pPr>
          </w:p>
        </w:tc>
      </w:tr>
      <w:tr w:rsidR="0057601F" w14:paraId="3D5F2AD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CC76D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F837B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7EACB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B3DF2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841D9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F84C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5306B" w14:textId="77777777" w:rsidR="0057601F" w:rsidRDefault="0057601F" w:rsidP="004F233C"/>
        </w:tc>
      </w:tr>
      <w:tr w:rsidR="0057601F" w14:paraId="1EFFCC7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BA69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32CDF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135D4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E7EF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A2546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C4A9D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B4C53E" w14:textId="77777777" w:rsidR="0057601F" w:rsidRDefault="0057601F" w:rsidP="004F233C"/>
        </w:tc>
      </w:tr>
      <w:tr w:rsidR="0057601F" w14:paraId="4DFBC5A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52DAA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9A023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3ECD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2E84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85A74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6F7DE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3DCD5A" w14:textId="77777777" w:rsidR="0057601F" w:rsidRDefault="0057601F" w:rsidP="004F233C">
            <w:pPr>
              <w:jc w:val="left"/>
            </w:pPr>
          </w:p>
        </w:tc>
      </w:tr>
      <w:tr w:rsidR="0057601F" w14:paraId="1E41442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DA1D8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B0AE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CCF68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19CFD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47332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3883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0E50DE" w14:textId="77777777" w:rsidR="0057601F" w:rsidRDefault="0057601F" w:rsidP="004F233C"/>
        </w:tc>
      </w:tr>
      <w:tr w:rsidR="0057601F" w14:paraId="4196E49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DFFDB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14E06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256A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2AF6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3F52B0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540F1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3C76F" w14:textId="77777777" w:rsidR="0057601F" w:rsidRDefault="0057601F" w:rsidP="004F233C"/>
        </w:tc>
      </w:tr>
      <w:tr w:rsidR="0057601F" w14:paraId="0E69863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D151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AF7DE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D0F1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96E0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DE51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B981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D7D093" w14:textId="77777777" w:rsidR="0057601F" w:rsidRDefault="0057601F" w:rsidP="004F233C"/>
        </w:tc>
      </w:tr>
      <w:tr w:rsidR="0057601F" w14:paraId="72315B4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4F04F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7F0DF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469A9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54F1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D84D6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EEBD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9AAFC" w14:textId="77777777" w:rsidR="0057601F" w:rsidRDefault="0057601F" w:rsidP="004F233C"/>
        </w:tc>
      </w:tr>
      <w:tr w:rsidR="0057601F" w14:paraId="4D1DAB1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711B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C0C8B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E0154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9C281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BBE80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C057C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F4A9AA" w14:textId="77777777" w:rsidR="0057601F" w:rsidRDefault="0057601F" w:rsidP="004F233C"/>
        </w:tc>
      </w:tr>
      <w:tr w:rsidR="0057601F" w14:paraId="4EA2C7F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3A2E8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17FD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BFA1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66243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8736F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557F8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0A7120" w14:textId="77777777" w:rsidR="0057601F" w:rsidRDefault="0057601F" w:rsidP="004F233C"/>
        </w:tc>
      </w:tr>
      <w:tr w:rsidR="0057601F" w14:paraId="71DBCCF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DE4BE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13FDA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76DE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3FF62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D3420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9A181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AC747" w14:textId="77777777" w:rsidR="0057601F" w:rsidRDefault="0057601F" w:rsidP="004F233C"/>
        </w:tc>
      </w:tr>
      <w:tr w:rsidR="0057601F" w14:paraId="613702C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53790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56ABB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6E28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2D145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2D3A2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2DA8E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53820" w14:textId="77777777" w:rsidR="0057601F" w:rsidRDefault="0057601F" w:rsidP="004F233C"/>
        </w:tc>
      </w:tr>
      <w:tr w:rsidR="0057601F" w14:paraId="409F4FF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72A6B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2C88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4655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2FD90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A68E8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6C3D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3A6B5" w14:textId="77777777" w:rsidR="0057601F" w:rsidRDefault="0057601F" w:rsidP="004F233C"/>
        </w:tc>
      </w:tr>
      <w:tr w:rsidR="0057601F" w14:paraId="6B1B945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CC556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F54EF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3784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8A231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72223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8976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49C43" w14:textId="77777777" w:rsidR="0057601F" w:rsidRDefault="0057601F" w:rsidP="004F233C"/>
        </w:tc>
      </w:tr>
      <w:tr w:rsidR="0057601F" w14:paraId="0881065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7FF2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A3E10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C479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376B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FD7AC2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B342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EB8CB0" w14:textId="77777777" w:rsidR="0057601F" w:rsidRDefault="0057601F" w:rsidP="004F233C"/>
        </w:tc>
      </w:tr>
      <w:tr w:rsidR="0057601F" w14:paraId="339A2E5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DD1F9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25BA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5296B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6CD92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36B9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D318C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6B8355" w14:textId="77777777" w:rsidR="0057601F" w:rsidRDefault="0057601F" w:rsidP="004F233C"/>
        </w:tc>
      </w:tr>
      <w:tr w:rsidR="0057601F" w14:paraId="6876D36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EFBC7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1E997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F261D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9F64D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ED7F9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5007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2F1CF5" w14:textId="77777777" w:rsidR="0057601F" w:rsidRDefault="0057601F" w:rsidP="004F233C"/>
        </w:tc>
      </w:tr>
      <w:tr w:rsidR="0057601F" w14:paraId="445FF96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98B53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CCB8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C9F8D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5C9D1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0413D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8E7D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62A4FA" w14:textId="77777777" w:rsidR="0057601F" w:rsidRDefault="0057601F" w:rsidP="004F233C"/>
        </w:tc>
      </w:tr>
      <w:tr w:rsidR="0057601F" w14:paraId="17D43A9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F0353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376E4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E831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704E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3268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A979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711D7" w14:textId="77777777" w:rsidR="0057601F" w:rsidRDefault="0057601F" w:rsidP="004F233C"/>
        </w:tc>
      </w:tr>
      <w:tr w:rsidR="0057601F" w14:paraId="39B3654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8E31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8CA53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AB5A9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BE450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6A8A3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4518B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D183A1" w14:textId="77777777" w:rsidR="0057601F" w:rsidRDefault="0057601F" w:rsidP="004F233C"/>
        </w:tc>
      </w:tr>
      <w:tr w:rsidR="0057601F" w14:paraId="53FBECD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0E13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0D741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C7B0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8134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982C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B1EC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889654" w14:textId="77777777" w:rsidR="0057601F" w:rsidRDefault="0057601F" w:rsidP="004F233C"/>
        </w:tc>
      </w:tr>
      <w:tr w:rsidR="0057601F" w14:paraId="3EDBC5F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A6D5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09B8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AB75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37C79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F1B16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30387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37BA8" w14:textId="77777777" w:rsidR="0057601F" w:rsidRDefault="0057601F" w:rsidP="004F233C"/>
        </w:tc>
      </w:tr>
    </w:tbl>
    <w:p w14:paraId="3BCFEA09" w14:textId="41B18F50" w:rsidR="0057601F" w:rsidRDefault="0057601F"/>
    <w:p w14:paraId="53D3D4FD" w14:textId="009EE174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6593576C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4900320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3D4A35C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F8BFE3A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A4D002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CCDDE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D02A246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185575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26A50088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8DB5FB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B3FAB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642A8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08286F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03F87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0251B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7C4D0E" w14:textId="77777777" w:rsidR="0057601F" w:rsidRDefault="0057601F" w:rsidP="004F233C"/>
        </w:tc>
      </w:tr>
      <w:tr w:rsidR="0057601F" w14:paraId="4702F6E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2313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682E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826F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CA0A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C4AB0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0A0CD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9C6CB3" w14:textId="77777777" w:rsidR="0057601F" w:rsidRDefault="0057601F" w:rsidP="004F233C">
            <w:pPr>
              <w:jc w:val="left"/>
            </w:pPr>
          </w:p>
        </w:tc>
      </w:tr>
      <w:tr w:rsidR="0057601F" w14:paraId="32CA27F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C5E64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20627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6EA1A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3BB05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920C5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B08B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A97A6A" w14:textId="77777777" w:rsidR="0057601F" w:rsidRDefault="0057601F" w:rsidP="004F233C">
            <w:pPr>
              <w:jc w:val="left"/>
            </w:pPr>
          </w:p>
        </w:tc>
      </w:tr>
      <w:tr w:rsidR="0057601F" w14:paraId="2B44E14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C51C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9FC5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A330B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8F8C8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0FFB6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2C73C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1D569" w14:textId="77777777" w:rsidR="0057601F" w:rsidRDefault="0057601F" w:rsidP="004F233C"/>
        </w:tc>
      </w:tr>
      <w:tr w:rsidR="0057601F" w14:paraId="2A70164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8258B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92907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C13B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4D5D9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0BA12C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330DD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A6F0C9" w14:textId="77777777" w:rsidR="0057601F" w:rsidRDefault="0057601F" w:rsidP="004F233C"/>
        </w:tc>
      </w:tr>
      <w:tr w:rsidR="0057601F" w14:paraId="7F8B78E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371A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FC78B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B0359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058AC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A87E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2B9F6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8FE685" w14:textId="77777777" w:rsidR="0057601F" w:rsidRDefault="0057601F" w:rsidP="004F233C">
            <w:pPr>
              <w:jc w:val="left"/>
            </w:pPr>
          </w:p>
        </w:tc>
      </w:tr>
      <w:tr w:rsidR="0057601F" w14:paraId="1FCFB61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D23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EA7B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84483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2EC5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C1FD0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4E88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2A88D1" w14:textId="77777777" w:rsidR="0057601F" w:rsidRDefault="0057601F" w:rsidP="004F233C">
            <w:pPr>
              <w:jc w:val="left"/>
            </w:pPr>
          </w:p>
        </w:tc>
      </w:tr>
      <w:tr w:rsidR="0057601F" w14:paraId="531348C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891CA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CB7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BFBB6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3FCA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0AE5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AE4E3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FBC723" w14:textId="77777777" w:rsidR="0057601F" w:rsidRDefault="0057601F" w:rsidP="004F233C">
            <w:pPr>
              <w:jc w:val="left"/>
            </w:pPr>
          </w:p>
        </w:tc>
      </w:tr>
      <w:tr w:rsidR="0057601F" w14:paraId="5E0DBAE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CDE6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DE26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F344F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AA60E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5419D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7129F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640481" w14:textId="77777777" w:rsidR="0057601F" w:rsidRDefault="0057601F" w:rsidP="004F233C">
            <w:pPr>
              <w:jc w:val="left"/>
            </w:pPr>
          </w:p>
        </w:tc>
      </w:tr>
      <w:tr w:rsidR="0057601F" w14:paraId="45CF422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C81B7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D18AA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C00E6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4EC3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17DF2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D9238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4C0A5" w14:textId="77777777" w:rsidR="0057601F" w:rsidRDefault="0057601F" w:rsidP="004F233C"/>
        </w:tc>
      </w:tr>
      <w:tr w:rsidR="0057601F" w14:paraId="3F6042B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2A6FB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CC89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787ED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7794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3FA27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00527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907E3" w14:textId="77777777" w:rsidR="0057601F" w:rsidRDefault="0057601F" w:rsidP="004F233C"/>
        </w:tc>
      </w:tr>
      <w:tr w:rsidR="0057601F" w14:paraId="2CD8543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EC499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D0CB6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8E1D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9D261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CAF52D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CC1C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39216" w14:textId="77777777" w:rsidR="0057601F" w:rsidRDefault="0057601F" w:rsidP="004F233C">
            <w:pPr>
              <w:jc w:val="left"/>
            </w:pPr>
          </w:p>
        </w:tc>
      </w:tr>
      <w:tr w:rsidR="0057601F" w14:paraId="74B7C67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24D14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7D42D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7A3F3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7532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CFD6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B1CE7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4A0BE9" w14:textId="77777777" w:rsidR="0057601F" w:rsidRDefault="0057601F" w:rsidP="004F233C"/>
        </w:tc>
      </w:tr>
      <w:tr w:rsidR="0057601F" w14:paraId="2156BDA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46388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F4210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A334E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30457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6137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5944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960552" w14:textId="77777777" w:rsidR="0057601F" w:rsidRDefault="0057601F" w:rsidP="004F233C"/>
        </w:tc>
      </w:tr>
      <w:tr w:rsidR="0057601F" w14:paraId="74C0961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5B51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F0E08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E2D5E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54C4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BCD4B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39CA9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1E200E" w14:textId="77777777" w:rsidR="0057601F" w:rsidRDefault="0057601F" w:rsidP="004F233C"/>
        </w:tc>
      </w:tr>
      <w:tr w:rsidR="0057601F" w14:paraId="1DC1D72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4A1A5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1415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56AB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2CF2B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7007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8A77E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25BC9F" w14:textId="77777777" w:rsidR="0057601F" w:rsidRDefault="0057601F" w:rsidP="004F233C"/>
        </w:tc>
      </w:tr>
      <w:tr w:rsidR="0057601F" w14:paraId="66D27D5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7161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7F31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C54E5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5B0DA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8E7B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D212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FEBE2D" w14:textId="77777777" w:rsidR="0057601F" w:rsidRDefault="0057601F" w:rsidP="004F233C"/>
        </w:tc>
      </w:tr>
      <w:tr w:rsidR="0057601F" w14:paraId="6DB7952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2061C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53047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DE99B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BC484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2D2E6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5AB74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361B07" w14:textId="77777777" w:rsidR="0057601F" w:rsidRDefault="0057601F" w:rsidP="004F233C"/>
        </w:tc>
      </w:tr>
      <w:tr w:rsidR="0057601F" w14:paraId="70A689F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E239E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D373D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0F9F5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60110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A76F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329C6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A6D782" w14:textId="77777777" w:rsidR="0057601F" w:rsidRDefault="0057601F" w:rsidP="004F233C"/>
        </w:tc>
      </w:tr>
      <w:tr w:rsidR="0057601F" w14:paraId="27BD2D2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08A11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19356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221A1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4FB94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29E5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27F5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C5532" w14:textId="77777777" w:rsidR="0057601F" w:rsidRDefault="0057601F" w:rsidP="004F233C"/>
        </w:tc>
      </w:tr>
      <w:tr w:rsidR="0057601F" w14:paraId="7E73F23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A817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C5B0E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21A09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1A533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72BC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57B0C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26D987" w14:textId="77777777" w:rsidR="0057601F" w:rsidRDefault="0057601F" w:rsidP="004F233C"/>
        </w:tc>
      </w:tr>
      <w:tr w:rsidR="0057601F" w14:paraId="7B35EF4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1F666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A8F34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9036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53FA0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ACC60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6A7D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D15850" w14:textId="77777777" w:rsidR="0057601F" w:rsidRDefault="0057601F" w:rsidP="004F233C"/>
        </w:tc>
      </w:tr>
      <w:tr w:rsidR="0057601F" w14:paraId="1BAEE15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290DC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31BF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45F7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F53C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9E340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E49C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A24145" w14:textId="77777777" w:rsidR="0057601F" w:rsidRDefault="0057601F" w:rsidP="004F233C"/>
        </w:tc>
      </w:tr>
      <w:tr w:rsidR="0057601F" w14:paraId="741C323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69BD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9588E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110A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8CC9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2E2C6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A39F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3DBA2D" w14:textId="77777777" w:rsidR="0057601F" w:rsidRDefault="0057601F" w:rsidP="004F233C"/>
        </w:tc>
      </w:tr>
      <w:tr w:rsidR="0057601F" w14:paraId="3A7835E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ED76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5B1EA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4C7F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67FE8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CA34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024D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0254B2" w14:textId="77777777" w:rsidR="0057601F" w:rsidRDefault="0057601F" w:rsidP="004F233C"/>
        </w:tc>
      </w:tr>
      <w:tr w:rsidR="0057601F" w14:paraId="727A4E5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B81DC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C479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33714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8E841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6D6BF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D4FE1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2473C6" w14:textId="77777777" w:rsidR="0057601F" w:rsidRDefault="0057601F" w:rsidP="004F233C"/>
        </w:tc>
      </w:tr>
      <w:tr w:rsidR="0057601F" w14:paraId="23EBDE3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1C508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49F45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2F179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8532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B809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2321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D8B6DB" w14:textId="77777777" w:rsidR="0057601F" w:rsidRDefault="0057601F" w:rsidP="004F233C"/>
        </w:tc>
      </w:tr>
      <w:tr w:rsidR="0057601F" w14:paraId="4A9A095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B93BC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6F99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0F2F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45A58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ECF86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033E2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3F566" w14:textId="77777777" w:rsidR="0057601F" w:rsidRDefault="0057601F" w:rsidP="004F233C"/>
        </w:tc>
      </w:tr>
      <w:tr w:rsidR="0057601F" w14:paraId="7CF9CA0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6647A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75F6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2EF4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52EF2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AE96F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1969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AB5B5" w14:textId="77777777" w:rsidR="0057601F" w:rsidRDefault="0057601F" w:rsidP="004F233C"/>
        </w:tc>
      </w:tr>
      <w:tr w:rsidR="0057601F" w14:paraId="216E989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C8504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BB7BB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852A5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B61AC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2F2A8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7F40C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E4F3ED" w14:textId="77777777" w:rsidR="0057601F" w:rsidRDefault="0057601F" w:rsidP="004F233C"/>
        </w:tc>
      </w:tr>
    </w:tbl>
    <w:p w14:paraId="6A3BD610" w14:textId="20958957" w:rsidR="0057601F" w:rsidRDefault="0057601F"/>
    <w:p w14:paraId="23C29078" w14:textId="7A2D1878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19EF028E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B255505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23B5B8F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A34665F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483A27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EBDCBD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B7FE7B8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E96C5D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2A890B94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41C21A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021FB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47F6A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8D3A8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CBF2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F17F7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670073" w14:textId="77777777" w:rsidR="0057601F" w:rsidRDefault="0057601F" w:rsidP="004F233C"/>
        </w:tc>
      </w:tr>
      <w:tr w:rsidR="0057601F" w14:paraId="4B0E129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DF16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2BE9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61C8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80CB6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07BA8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CC3C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3ED213" w14:textId="77777777" w:rsidR="0057601F" w:rsidRDefault="0057601F" w:rsidP="004F233C">
            <w:pPr>
              <w:jc w:val="left"/>
            </w:pPr>
          </w:p>
        </w:tc>
      </w:tr>
      <w:tr w:rsidR="0057601F" w14:paraId="74F7579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ED310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7DEC0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D3809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7CF8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E074BD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EB273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4C376E" w14:textId="77777777" w:rsidR="0057601F" w:rsidRDefault="0057601F" w:rsidP="004F233C">
            <w:pPr>
              <w:jc w:val="left"/>
            </w:pPr>
          </w:p>
        </w:tc>
      </w:tr>
      <w:tr w:rsidR="0057601F" w14:paraId="3823DCF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92E6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4FAF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C59E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52B98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A4677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22A1B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1CC34" w14:textId="77777777" w:rsidR="0057601F" w:rsidRDefault="0057601F" w:rsidP="004F233C"/>
        </w:tc>
      </w:tr>
      <w:tr w:rsidR="0057601F" w14:paraId="6DF62BC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146D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7DF7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F533B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D0E7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B13DDB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9EC4B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EE59C1" w14:textId="77777777" w:rsidR="0057601F" w:rsidRDefault="0057601F" w:rsidP="004F233C"/>
        </w:tc>
      </w:tr>
      <w:tr w:rsidR="0057601F" w14:paraId="0C1E508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B973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4EBE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3BBFD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3C2FD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03370C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63A43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9EEE07" w14:textId="77777777" w:rsidR="0057601F" w:rsidRDefault="0057601F" w:rsidP="004F233C">
            <w:pPr>
              <w:jc w:val="left"/>
            </w:pPr>
          </w:p>
        </w:tc>
      </w:tr>
      <w:tr w:rsidR="0057601F" w14:paraId="453BE7B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4C1B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8151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9E197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44536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4044F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A1F06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9055E5" w14:textId="77777777" w:rsidR="0057601F" w:rsidRDefault="0057601F" w:rsidP="004F233C">
            <w:pPr>
              <w:jc w:val="left"/>
            </w:pPr>
          </w:p>
        </w:tc>
      </w:tr>
      <w:tr w:rsidR="0057601F" w14:paraId="21BDB98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343F4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D4A2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C3C56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9534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C36CA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4EAA1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E1065C" w14:textId="77777777" w:rsidR="0057601F" w:rsidRDefault="0057601F" w:rsidP="004F233C">
            <w:pPr>
              <w:jc w:val="left"/>
            </w:pPr>
          </w:p>
        </w:tc>
      </w:tr>
      <w:tr w:rsidR="0057601F" w14:paraId="013E59A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82920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28322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1859A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36B6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D0AB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7FF6D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2CE448" w14:textId="77777777" w:rsidR="0057601F" w:rsidRDefault="0057601F" w:rsidP="004F233C">
            <w:pPr>
              <w:jc w:val="left"/>
            </w:pPr>
          </w:p>
        </w:tc>
      </w:tr>
      <w:tr w:rsidR="0057601F" w14:paraId="3E60D45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0217A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53815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6F4E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EF2A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FC03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AEE09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BDBEC" w14:textId="77777777" w:rsidR="0057601F" w:rsidRDefault="0057601F" w:rsidP="004F233C"/>
        </w:tc>
      </w:tr>
      <w:tr w:rsidR="0057601F" w14:paraId="2953F0A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BFAF4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4192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699C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B65D9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31D5E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6F90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C1E52" w14:textId="77777777" w:rsidR="0057601F" w:rsidRDefault="0057601F" w:rsidP="004F233C"/>
        </w:tc>
      </w:tr>
      <w:tr w:rsidR="0057601F" w14:paraId="01BF606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5023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733BB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5E03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7CC4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A4135D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87954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768AFF" w14:textId="77777777" w:rsidR="0057601F" w:rsidRDefault="0057601F" w:rsidP="004F233C">
            <w:pPr>
              <w:jc w:val="left"/>
            </w:pPr>
          </w:p>
        </w:tc>
      </w:tr>
      <w:tr w:rsidR="0057601F" w14:paraId="58AB41B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E254B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8CFA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AB4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1C7C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AA7A1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1B42F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E4B972" w14:textId="77777777" w:rsidR="0057601F" w:rsidRDefault="0057601F" w:rsidP="004F233C"/>
        </w:tc>
      </w:tr>
      <w:tr w:rsidR="0057601F" w14:paraId="787EEFA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04507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F8FF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91D88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DAEC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6F76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E5F4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AACAB" w14:textId="77777777" w:rsidR="0057601F" w:rsidRDefault="0057601F" w:rsidP="004F233C"/>
        </w:tc>
      </w:tr>
      <w:tr w:rsidR="0057601F" w14:paraId="199F1D6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D3AE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898A5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8DA81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773F5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C4FE0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18F0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90CDC" w14:textId="77777777" w:rsidR="0057601F" w:rsidRDefault="0057601F" w:rsidP="004F233C"/>
        </w:tc>
      </w:tr>
      <w:tr w:rsidR="0057601F" w14:paraId="2075440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38BFB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F45D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C62C3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AB97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C98CE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304E9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4DA3E" w14:textId="77777777" w:rsidR="0057601F" w:rsidRDefault="0057601F" w:rsidP="004F233C"/>
        </w:tc>
      </w:tr>
      <w:tr w:rsidR="0057601F" w14:paraId="5121A07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BEBF2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7ADA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8ED1B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111E3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C12D0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9217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677DF" w14:textId="77777777" w:rsidR="0057601F" w:rsidRDefault="0057601F" w:rsidP="004F233C"/>
        </w:tc>
      </w:tr>
      <w:tr w:rsidR="0057601F" w14:paraId="7B065A5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507C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D78F3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9E26D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44FB9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4C8D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4AAD9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F32605" w14:textId="77777777" w:rsidR="0057601F" w:rsidRDefault="0057601F" w:rsidP="004F233C"/>
        </w:tc>
      </w:tr>
      <w:tr w:rsidR="0057601F" w14:paraId="2557ED1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3C0B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C5573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B0BDC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6DC72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7EC63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60C2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D49DF" w14:textId="77777777" w:rsidR="0057601F" w:rsidRDefault="0057601F" w:rsidP="004F233C"/>
        </w:tc>
      </w:tr>
      <w:tr w:rsidR="0057601F" w14:paraId="14F8388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E852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B7438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A6260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E874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69993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27EA0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4A3C4E" w14:textId="77777777" w:rsidR="0057601F" w:rsidRDefault="0057601F" w:rsidP="004F233C"/>
        </w:tc>
      </w:tr>
      <w:tr w:rsidR="0057601F" w14:paraId="3C6D4A9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9C813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6A28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5022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119E4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F349B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5FC5A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2D644A" w14:textId="77777777" w:rsidR="0057601F" w:rsidRDefault="0057601F" w:rsidP="004F233C"/>
        </w:tc>
      </w:tr>
      <w:tr w:rsidR="0057601F" w14:paraId="659FC7B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D274C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D75A9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BB8B0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177A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E892B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16E2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FB37FD" w14:textId="77777777" w:rsidR="0057601F" w:rsidRDefault="0057601F" w:rsidP="004F233C"/>
        </w:tc>
      </w:tr>
      <w:tr w:rsidR="0057601F" w14:paraId="1CBF72E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E8DE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6B48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578DA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E33DB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C3E98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E2BB8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121EE" w14:textId="77777777" w:rsidR="0057601F" w:rsidRDefault="0057601F" w:rsidP="004F233C"/>
        </w:tc>
      </w:tr>
      <w:tr w:rsidR="0057601F" w14:paraId="6112F79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A8517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4A805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9C34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4329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85712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526B5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BB1DC" w14:textId="77777777" w:rsidR="0057601F" w:rsidRDefault="0057601F" w:rsidP="004F233C"/>
        </w:tc>
      </w:tr>
      <w:tr w:rsidR="0057601F" w14:paraId="26072CC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0942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0562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66535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8E2E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45F37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99E88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79999E" w14:textId="77777777" w:rsidR="0057601F" w:rsidRDefault="0057601F" w:rsidP="004F233C"/>
        </w:tc>
      </w:tr>
      <w:tr w:rsidR="0057601F" w14:paraId="258AE5E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E653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F2B9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88ADC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E93C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F87B9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A9DCB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64827" w14:textId="77777777" w:rsidR="0057601F" w:rsidRDefault="0057601F" w:rsidP="004F233C"/>
        </w:tc>
      </w:tr>
      <w:tr w:rsidR="0057601F" w14:paraId="513877E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A35BD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6F71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40DDE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CDC0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E0E5F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3C34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C810C6" w14:textId="77777777" w:rsidR="0057601F" w:rsidRDefault="0057601F" w:rsidP="004F233C"/>
        </w:tc>
      </w:tr>
      <w:tr w:rsidR="0057601F" w14:paraId="5BD71F0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5DFD5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CCD38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D16F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47C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DC0B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980C4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B8557" w14:textId="77777777" w:rsidR="0057601F" w:rsidRDefault="0057601F" w:rsidP="004F233C"/>
        </w:tc>
      </w:tr>
      <w:tr w:rsidR="0057601F" w14:paraId="23BDE4A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DB01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897A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0EB7D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AF626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E3B0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BEEF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C1927" w14:textId="77777777" w:rsidR="0057601F" w:rsidRDefault="0057601F" w:rsidP="004F233C"/>
        </w:tc>
      </w:tr>
      <w:tr w:rsidR="0057601F" w14:paraId="5F0A2B6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FAB64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2EF40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428D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AF0BA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5F002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96979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23C25" w14:textId="77777777" w:rsidR="0057601F" w:rsidRDefault="0057601F" w:rsidP="004F233C"/>
        </w:tc>
      </w:tr>
    </w:tbl>
    <w:p w14:paraId="2F109B5F" w14:textId="1BC54C12" w:rsidR="0057601F" w:rsidRDefault="0057601F"/>
    <w:p w14:paraId="7B041AE3" w14:textId="67887A30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7A0B87CE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F1E28BC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30DB267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F81E7DD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A9104F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E36677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BDEACCF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986947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1A6FD8FD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5E0D3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6EC337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3D02C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9614DC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AEC7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ED2C7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8C73A" w14:textId="77777777" w:rsidR="0057601F" w:rsidRDefault="0057601F" w:rsidP="004F233C"/>
        </w:tc>
      </w:tr>
      <w:tr w:rsidR="0057601F" w14:paraId="6A8B111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40F0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0F3A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F45E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995D4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D172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E3E9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4C1C8" w14:textId="77777777" w:rsidR="0057601F" w:rsidRDefault="0057601F" w:rsidP="004F233C">
            <w:pPr>
              <w:jc w:val="left"/>
            </w:pPr>
          </w:p>
        </w:tc>
      </w:tr>
      <w:tr w:rsidR="0057601F" w14:paraId="4C13E37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A72F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8897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EE5F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48E3A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51B2D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45C42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831044" w14:textId="77777777" w:rsidR="0057601F" w:rsidRDefault="0057601F" w:rsidP="004F233C">
            <w:pPr>
              <w:jc w:val="left"/>
            </w:pPr>
          </w:p>
        </w:tc>
      </w:tr>
      <w:tr w:rsidR="0057601F" w14:paraId="2DD4138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09E8E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9BBB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4343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4647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0244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FD281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7C1D7" w14:textId="77777777" w:rsidR="0057601F" w:rsidRDefault="0057601F" w:rsidP="004F233C"/>
        </w:tc>
      </w:tr>
      <w:tr w:rsidR="0057601F" w14:paraId="136CD07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DBAE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F8AEE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A8C1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E173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D7B4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F855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6B7B7B" w14:textId="77777777" w:rsidR="0057601F" w:rsidRDefault="0057601F" w:rsidP="004F233C"/>
        </w:tc>
      </w:tr>
      <w:tr w:rsidR="0057601F" w14:paraId="74FC397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8704B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D5D8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AC3A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20C2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83C0F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C4DEC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A304CE" w14:textId="77777777" w:rsidR="0057601F" w:rsidRDefault="0057601F" w:rsidP="004F233C">
            <w:pPr>
              <w:jc w:val="left"/>
            </w:pPr>
          </w:p>
        </w:tc>
      </w:tr>
      <w:tr w:rsidR="0057601F" w14:paraId="029C14D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36446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B151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4B58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04A8E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D15E5F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1E26E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C7FF5B" w14:textId="77777777" w:rsidR="0057601F" w:rsidRDefault="0057601F" w:rsidP="004F233C">
            <w:pPr>
              <w:jc w:val="left"/>
            </w:pPr>
          </w:p>
        </w:tc>
      </w:tr>
      <w:tr w:rsidR="0057601F" w14:paraId="7B08465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D71F5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DB2EA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9441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D5D92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F8B336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001D1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6912F0" w14:textId="77777777" w:rsidR="0057601F" w:rsidRDefault="0057601F" w:rsidP="004F233C">
            <w:pPr>
              <w:jc w:val="left"/>
            </w:pPr>
          </w:p>
        </w:tc>
      </w:tr>
      <w:tr w:rsidR="0057601F" w14:paraId="0B8AABF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7F90E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706B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8C28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B125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0BDCB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F200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1CE504" w14:textId="77777777" w:rsidR="0057601F" w:rsidRDefault="0057601F" w:rsidP="004F233C">
            <w:pPr>
              <w:jc w:val="left"/>
            </w:pPr>
          </w:p>
        </w:tc>
      </w:tr>
      <w:tr w:rsidR="0057601F" w14:paraId="12F4CED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2D5B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E1B9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5FDC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46C9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5CAE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5935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C1B2CB" w14:textId="77777777" w:rsidR="0057601F" w:rsidRDefault="0057601F" w:rsidP="004F233C"/>
        </w:tc>
      </w:tr>
      <w:tr w:rsidR="0057601F" w14:paraId="6CBAE3A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FF7A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DA56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030E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E19DF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7694B4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3942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C7A969" w14:textId="77777777" w:rsidR="0057601F" w:rsidRDefault="0057601F" w:rsidP="004F233C"/>
        </w:tc>
      </w:tr>
      <w:tr w:rsidR="0057601F" w14:paraId="250E345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D6F7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6904C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A735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5760B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262857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6861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4181E" w14:textId="77777777" w:rsidR="0057601F" w:rsidRDefault="0057601F" w:rsidP="004F233C">
            <w:pPr>
              <w:jc w:val="left"/>
            </w:pPr>
          </w:p>
        </w:tc>
      </w:tr>
      <w:tr w:rsidR="0057601F" w14:paraId="19357F2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A570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EA741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73DB6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B440A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22134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4A49E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013AB2" w14:textId="77777777" w:rsidR="0057601F" w:rsidRDefault="0057601F" w:rsidP="004F233C"/>
        </w:tc>
      </w:tr>
      <w:tr w:rsidR="0057601F" w14:paraId="7A9E1DE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5CCA4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7B81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EF199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55C4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A28A0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9708A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332EFB" w14:textId="77777777" w:rsidR="0057601F" w:rsidRDefault="0057601F" w:rsidP="004F233C"/>
        </w:tc>
      </w:tr>
      <w:tr w:rsidR="0057601F" w14:paraId="294AD20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ED6AF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2DC6A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2B83C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6A8A0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3F407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98AEA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0466E" w14:textId="77777777" w:rsidR="0057601F" w:rsidRDefault="0057601F" w:rsidP="004F233C"/>
        </w:tc>
      </w:tr>
      <w:tr w:rsidR="0057601F" w14:paraId="356B252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6888A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4F18E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7C270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F1CC5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3A458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8A575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454B6C" w14:textId="77777777" w:rsidR="0057601F" w:rsidRDefault="0057601F" w:rsidP="004F233C"/>
        </w:tc>
      </w:tr>
      <w:tr w:rsidR="0057601F" w14:paraId="112022C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7D4ED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4669B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537D7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01C14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FD84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899F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897B1" w14:textId="77777777" w:rsidR="0057601F" w:rsidRDefault="0057601F" w:rsidP="004F233C"/>
        </w:tc>
      </w:tr>
      <w:tr w:rsidR="0057601F" w14:paraId="511103A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E36FC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4421A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CCB16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EA82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634B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21CA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F17B39" w14:textId="77777777" w:rsidR="0057601F" w:rsidRDefault="0057601F" w:rsidP="004F233C"/>
        </w:tc>
      </w:tr>
      <w:tr w:rsidR="0057601F" w14:paraId="6503E25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C64EF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F90F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F9925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703DC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FE757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C902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63C831" w14:textId="77777777" w:rsidR="0057601F" w:rsidRDefault="0057601F" w:rsidP="004F233C"/>
        </w:tc>
      </w:tr>
      <w:tr w:rsidR="0057601F" w14:paraId="4535251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0EAB3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CC7DF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08F35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6B906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8F32F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39B2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84FEF0" w14:textId="77777777" w:rsidR="0057601F" w:rsidRDefault="0057601F" w:rsidP="004F233C"/>
        </w:tc>
      </w:tr>
      <w:tr w:rsidR="0057601F" w14:paraId="499396B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DDA0F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756F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4A76B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A65F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7644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FE57E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7DF7AE" w14:textId="77777777" w:rsidR="0057601F" w:rsidRDefault="0057601F" w:rsidP="004F233C"/>
        </w:tc>
      </w:tr>
      <w:tr w:rsidR="0057601F" w14:paraId="4D64116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ACA4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FE8B5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344D0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B661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7B5A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D09DD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43F03C" w14:textId="77777777" w:rsidR="0057601F" w:rsidRDefault="0057601F" w:rsidP="004F233C"/>
        </w:tc>
      </w:tr>
      <w:tr w:rsidR="0057601F" w14:paraId="443CCBA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FB791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0A8A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32742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E7DB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AB4B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4CB3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5EAC8" w14:textId="77777777" w:rsidR="0057601F" w:rsidRDefault="0057601F" w:rsidP="004F233C"/>
        </w:tc>
      </w:tr>
      <w:tr w:rsidR="0057601F" w14:paraId="689C30D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5DAD1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C5587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E0A23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C7DB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F8582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21B6B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6ACF36" w14:textId="77777777" w:rsidR="0057601F" w:rsidRDefault="0057601F" w:rsidP="004F233C"/>
        </w:tc>
      </w:tr>
      <w:tr w:rsidR="0057601F" w14:paraId="028D86A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09B8D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04CDB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40B5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43F51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EC0E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DA812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9BA50" w14:textId="77777777" w:rsidR="0057601F" w:rsidRDefault="0057601F" w:rsidP="004F233C"/>
        </w:tc>
      </w:tr>
      <w:tr w:rsidR="0057601F" w14:paraId="0CDB016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73644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9ABD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A2379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3BFE1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8FA7E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9F45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8F346D" w14:textId="77777777" w:rsidR="0057601F" w:rsidRDefault="0057601F" w:rsidP="004F233C"/>
        </w:tc>
      </w:tr>
      <w:tr w:rsidR="0057601F" w14:paraId="3EB4289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D0C08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6D02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1C9BE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67D3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4E373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AA08F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68B21" w14:textId="77777777" w:rsidR="0057601F" w:rsidRDefault="0057601F" w:rsidP="004F233C"/>
        </w:tc>
      </w:tr>
      <w:tr w:rsidR="0057601F" w14:paraId="3DD551C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5D3C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1AD4C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60F14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15836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5F6A0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7447D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F407A0" w14:textId="77777777" w:rsidR="0057601F" w:rsidRDefault="0057601F" w:rsidP="004F233C"/>
        </w:tc>
      </w:tr>
      <w:tr w:rsidR="0057601F" w14:paraId="065CE95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AF122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8AB0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6EAB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88266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36442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E0E32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784E34" w14:textId="77777777" w:rsidR="0057601F" w:rsidRDefault="0057601F" w:rsidP="004F233C"/>
        </w:tc>
      </w:tr>
      <w:tr w:rsidR="0057601F" w14:paraId="7A71CEB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70C79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A6821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D88A3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B10C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EC5D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F850D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17D53" w14:textId="77777777" w:rsidR="0057601F" w:rsidRDefault="0057601F" w:rsidP="004F233C"/>
        </w:tc>
      </w:tr>
    </w:tbl>
    <w:p w14:paraId="79C469DC" w14:textId="6C686608" w:rsidR="0057601F" w:rsidRDefault="0057601F"/>
    <w:p w14:paraId="7C1F3903" w14:textId="54DB2EE3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1E050417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1D2D503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04298F4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5F27959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26015C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E6D7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1BAAFE2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A6518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37219A0D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AACF0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495113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8103C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538876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71FB0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77707D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23452C" w14:textId="77777777" w:rsidR="0057601F" w:rsidRDefault="0057601F" w:rsidP="004F233C"/>
        </w:tc>
      </w:tr>
      <w:tr w:rsidR="0057601F" w14:paraId="3469056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C24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6E258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A22A7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41E8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54E2B6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A31A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9F2C08" w14:textId="77777777" w:rsidR="0057601F" w:rsidRDefault="0057601F" w:rsidP="004F233C">
            <w:pPr>
              <w:jc w:val="left"/>
            </w:pPr>
          </w:p>
        </w:tc>
      </w:tr>
      <w:tr w:rsidR="0057601F" w14:paraId="4C9C4FB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FFEE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E1D0C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2863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B3700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DD8F0A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5599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0A98FF" w14:textId="77777777" w:rsidR="0057601F" w:rsidRDefault="0057601F" w:rsidP="004F233C">
            <w:pPr>
              <w:jc w:val="left"/>
            </w:pPr>
          </w:p>
        </w:tc>
      </w:tr>
      <w:tr w:rsidR="0057601F" w14:paraId="2D185B8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AC157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BFA60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259A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62B1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FFFE0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80B2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04AF5" w14:textId="77777777" w:rsidR="0057601F" w:rsidRDefault="0057601F" w:rsidP="004F233C"/>
        </w:tc>
      </w:tr>
      <w:tr w:rsidR="0057601F" w14:paraId="678E132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CA25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D8C7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2CAC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19554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99F13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84F4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72E09" w14:textId="77777777" w:rsidR="0057601F" w:rsidRDefault="0057601F" w:rsidP="004F233C"/>
        </w:tc>
      </w:tr>
      <w:tr w:rsidR="0057601F" w14:paraId="1D49939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81404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C4C8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606AE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1D89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DF27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AA2A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DE291" w14:textId="77777777" w:rsidR="0057601F" w:rsidRDefault="0057601F" w:rsidP="004F233C">
            <w:pPr>
              <w:jc w:val="left"/>
            </w:pPr>
          </w:p>
        </w:tc>
      </w:tr>
      <w:tr w:rsidR="0057601F" w14:paraId="023EA40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B0DE0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4387C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C4B6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A4DEF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BA1CC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ADBB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ABAD8" w14:textId="77777777" w:rsidR="0057601F" w:rsidRDefault="0057601F" w:rsidP="004F233C">
            <w:pPr>
              <w:jc w:val="left"/>
            </w:pPr>
          </w:p>
        </w:tc>
      </w:tr>
      <w:tr w:rsidR="0057601F" w14:paraId="69E531B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72C7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159C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DE68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C1D4E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12B36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8994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9D4176" w14:textId="77777777" w:rsidR="0057601F" w:rsidRDefault="0057601F" w:rsidP="004F233C">
            <w:pPr>
              <w:jc w:val="left"/>
            </w:pPr>
          </w:p>
        </w:tc>
      </w:tr>
      <w:tr w:rsidR="0057601F" w14:paraId="7C81A6D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B04DB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A2F77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D809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A858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209A9B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7DFC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B0F3B2" w14:textId="77777777" w:rsidR="0057601F" w:rsidRDefault="0057601F" w:rsidP="004F233C">
            <w:pPr>
              <w:jc w:val="left"/>
            </w:pPr>
          </w:p>
        </w:tc>
      </w:tr>
      <w:tr w:rsidR="0057601F" w14:paraId="4EF4EA6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A624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8CBA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39B6A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2147E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D1943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3097A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3734E4" w14:textId="77777777" w:rsidR="0057601F" w:rsidRDefault="0057601F" w:rsidP="004F233C"/>
        </w:tc>
      </w:tr>
      <w:tr w:rsidR="0057601F" w14:paraId="09CDDCB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D0D6D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CDFD9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7939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668D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61D20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C35E6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08E1DE" w14:textId="77777777" w:rsidR="0057601F" w:rsidRDefault="0057601F" w:rsidP="004F233C"/>
        </w:tc>
      </w:tr>
      <w:tr w:rsidR="0057601F" w14:paraId="1D54FC1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98257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2957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8D798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D2FA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AD9B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9E069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706810" w14:textId="77777777" w:rsidR="0057601F" w:rsidRDefault="0057601F" w:rsidP="004F233C">
            <w:pPr>
              <w:jc w:val="left"/>
            </w:pPr>
          </w:p>
        </w:tc>
      </w:tr>
      <w:tr w:rsidR="0057601F" w14:paraId="5C728FC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58B74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7B26D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D9AA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2303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06F1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A2BFA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9EBAD6" w14:textId="77777777" w:rsidR="0057601F" w:rsidRDefault="0057601F" w:rsidP="004F233C"/>
        </w:tc>
      </w:tr>
      <w:tr w:rsidR="0057601F" w14:paraId="7FFC980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030F6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71AB4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C538C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20370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EB263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5C15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7699F2" w14:textId="77777777" w:rsidR="0057601F" w:rsidRDefault="0057601F" w:rsidP="004F233C"/>
        </w:tc>
      </w:tr>
      <w:tr w:rsidR="0057601F" w14:paraId="286E320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035F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2B88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6D88D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F86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72304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32D5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DE83AC" w14:textId="77777777" w:rsidR="0057601F" w:rsidRDefault="0057601F" w:rsidP="004F233C"/>
        </w:tc>
      </w:tr>
      <w:tr w:rsidR="0057601F" w14:paraId="4F67460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1260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9BE5C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BE9D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D6234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13927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E7947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373E8B" w14:textId="77777777" w:rsidR="0057601F" w:rsidRDefault="0057601F" w:rsidP="004F233C"/>
        </w:tc>
      </w:tr>
      <w:tr w:rsidR="0057601F" w14:paraId="03A516C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F5FA6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93C09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50612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AB2DF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103E8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3C291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16C50" w14:textId="77777777" w:rsidR="0057601F" w:rsidRDefault="0057601F" w:rsidP="004F233C"/>
        </w:tc>
      </w:tr>
      <w:tr w:rsidR="0057601F" w14:paraId="4762801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872D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0B719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05CB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C24D5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1E19E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D3E90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FFABA" w14:textId="77777777" w:rsidR="0057601F" w:rsidRDefault="0057601F" w:rsidP="004F233C"/>
        </w:tc>
      </w:tr>
      <w:tr w:rsidR="0057601F" w14:paraId="485A7DF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9005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EF11D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BAE0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A055B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04AA5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79E2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4C04A1" w14:textId="77777777" w:rsidR="0057601F" w:rsidRDefault="0057601F" w:rsidP="004F233C"/>
        </w:tc>
      </w:tr>
      <w:tr w:rsidR="0057601F" w14:paraId="270CA31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0232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71A3F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C7D9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C016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AE683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E0EEB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3533A" w14:textId="77777777" w:rsidR="0057601F" w:rsidRDefault="0057601F" w:rsidP="004F233C"/>
        </w:tc>
      </w:tr>
      <w:tr w:rsidR="0057601F" w14:paraId="6C4D63D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8E2E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865B7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FB50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FB9D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A063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9E196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1EDD2" w14:textId="77777777" w:rsidR="0057601F" w:rsidRDefault="0057601F" w:rsidP="004F233C"/>
        </w:tc>
      </w:tr>
      <w:tr w:rsidR="0057601F" w14:paraId="22DFECD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FCCF3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A5E77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AD978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9ABA9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F5BEB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2A71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EFBAD9" w14:textId="77777777" w:rsidR="0057601F" w:rsidRDefault="0057601F" w:rsidP="004F233C"/>
        </w:tc>
      </w:tr>
      <w:tr w:rsidR="0057601F" w14:paraId="461F006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8E3A3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C33B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389DE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0E065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158E7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07762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4C6082" w14:textId="77777777" w:rsidR="0057601F" w:rsidRDefault="0057601F" w:rsidP="004F233C"/>
        </w:tc>
      </w:tr>
      <w:tr w:rsidR="0057601F" w14:paraId="6585DA4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5ED9C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4FB1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B14E6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190C2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4D68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D65A6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56C9BA" w14:textId="77777777" w:rsidR="0057601F" w:rsidRDefault="0057601F" w:rsidP="004F233C"/>
        </w:tc>
      </w:tr>
      <w:tr w:rsidR="0057601F" w14:paraId="739B597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13E3B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1371A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FB871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79F6B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9917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4F09D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38E44D" w14:textId="77777777" w:rsidR="0057601F" w:rsidRDefault="0057601F" w:rsidP="004F233C"/>
        </w:tc>
      </w:tr>
      <w:tr w:rsidR="0057601F" w14:paraId="6714299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39E2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7A82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B5D9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1B61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309C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6A584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C97ED9" w14:textId="77777777" w:rsidR="0057601F" w:rsidRDefault="0057601F" w:rsidP="004F233C"/>
        </w:tc>
      </w:tr>
      <w:tr w:rsidR="0057601F" w14:paraId="1C66336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D63A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33A0B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A9005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7EF97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357810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4BE73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F2D871" w14:textId="77777777" w:rsidR="0057601F" w:rsidRDefault="0057601F" w:rsidP="004F233C"/>
        </w:tc>
      </w:tr>
      <w:tr w:rsidR="0057601F" w14:paraId="1B0C603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ED3C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9F5F9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223B8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53966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BE6CE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582B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5445F3" w14:textId="77777777" w:rsidR="0057601F" w:rsidRDefault="0057601F" w:rsidP="004F233C"/>
        </w:tc>
      </w:tr>
      <w:tr w:rsidR="0057601F" w14:paraId="72D0234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39E8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49F1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91D1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DB10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6C4F4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2B11F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5C23A5" w14:textId="77777777" w:rsidR="0057601F" w:rsidRDefault="0057601F" w:rsidP="004F233C"/>
        </w:tc>
      </w:tr>
      <w:tr w:rsidR="0057601F" w14:paraId="5750BF6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6D07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8EF9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6CB68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A2E28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DA646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AEFA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D9B064" w14:textId="77777777" w:rsidR="0057601F" w:rsidRDefault="0057601F" w:rsidP="004F233C"/>
        </w:tc>
      </w:tr>
    </w:tbl>
    <w:p w14:paraId="77A28B9C" w14:textId="373D1AFA" w:rsidR="0057601F" w:rsidRDefault="0057601F"/>
    <w:p w14:paraId="3E40AFA1" w14:textId="529E7FEA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5FAB8DCB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D187D66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F8F89F1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0ABE539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85B385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44B9E0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09BA7EF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E864255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2B264FDE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6B998F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EEE39B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9E974A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EAD86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F3DDF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986443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4B5C73" w14:textId="77777777" w:rsidR="0057601F" w:rsidRDefault="0057601F" w:rsidP="004F233C"/>
        </w:tc>
      </w:tr>
      <w:tr w:rsidR="0057601F" w14:paraId="46491BB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2B1F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01508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7B2D1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7EF58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9EDC4A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75FA6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3C3BE" w14:textId="77777777" w:rsidR="0057601F" w:rsidRDefault="0057601F" w:rsidP="004F233C">
            <w:pPr>
              <w:jc w:val="left"/>
            </w:pPr>
          </w:p>
        </w:tc>
      </w:tr>
      <w:tr w:rsidR="0057601F" w14:paraId="1FE6528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88D6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15670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1F7E9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8666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C9D4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7AD1B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C04F1" w14:textId="77777777" w:rsidR="0057601F" w:rsidRDefault="0057601F" w:rsidP="004F233C">
            <w:pPr>
              <w:jc w:val="left"/>
            </w:pPr>
          </w:p>
        </w:tc>
      </w:tr>
      <w:tr w:rsidR="0057601F" w14:paraId="41DAA97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857E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525EB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7713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8FE8D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40BA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9F91B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A69623" w14:textId="77777777" w:rsidR="0057601F" w:rsidRDefault="0057601F" w:rsidP="004F233C"/>
        </w:tc>
      </w:tr>
      <w:tr w:rsidR="0057601F" w14:paraId="2837AB8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2F6B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E0B4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80798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C26B8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5260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1265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190092" w14:textId="77777777" w:rsidR="0057601F" w:rsidRDefault="0057601F" w:rsidP="004F233C"/>
        </w:tc>
      </w:tr>
      <w:tr w:rsidR="0057601F" w14:paraId="61E0894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BD5E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0A98F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9A706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7F0B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B9F7C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238A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35780" w14:textId="77777777" w:rsidR="0057601F" w:rsidRDefault="0057601F" w:rsidP="004F233C">
            <w:pPr>
              <w:jc w:val="left"/>
            </w:pPr>
          </w:p>
        </w:tc>
      </w:tr>
      <w:tr w:rsidR="0057601F" w14:paraId="027FC76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FEBF4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FD153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245DC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2FC53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AC8700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3C63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9732AC" w14:textId="77777777" w:rsidR="0057601F" w:rsidRDefault="0057601F" w:rsidP="004F233C">
            <w:pPr>
              <w:jc w:val="left"/>
            </w:pPr>
          </w:p>
        </w:tc>
      </w:tr>
      <w:tr w:rsidR="0057601F" w14:paraId="1BDB87B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188D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C8D4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85E66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46A3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CC6CD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7772C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7B28DC" w14:textId="77777777" w:rsidR="0057601F" w:rsidRDefault="0057601F" w:rsidP="004F233C">
            <w:pPr>
              <w:jc w:val="left"/>
            </w:pPr>
          </w:p>
        </w:tc>
      </w:tr>
      <w:tr w:rsidR="0057601F" w14:paraId="3598D98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1703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B8CF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B60B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89C12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4580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72C4D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F71978" w14:textId="77777777" w:rsidR="0057601F" w:rsidRDefault="0057601F" w:rsidP="004F233C">
            <w:pPr>
              <w:jc w:val="left"/>
            </w:pPr>
          </w:p>
        </w:tc>
      </w:tr>
      <w:tr w:rsidR="0057601F" w14:paraId="1897FDE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CD33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A015B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EB9F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03AE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4170E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57A2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D00E4" w14:textId="77777777" w:rsidR="0057601F" w:rsidRDefault="0057601F" w:rsidP="004F233C"/>
        </w:tc>
      </w:tr>
      <w:tr w:rsidR="0057601F" w14:paraId="572EB4A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F5316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63BF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E7B8B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5343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D2157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8EB2F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74E981" w14:textId="77777777" w:rsidR="0057601F" w:rsidRDefault="0057601F" w:rsidP="004F233C"/>
        </w:tc>
      </w:tr>
      <w:tr w:rsidR="0057601F" w14:paraId="51BAB70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6679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516A7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6E4A2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20460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2BAF1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A08A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5B117D" w14:textId="77777777" w:rsidR="0057601F" w:rsidRDefault="0057601F" w:rsidP="004F233C">
            <w:pPr>
              <w:jc w:val="left"/>
            </w:pPr>
          </w:p>
        </w:tc>
      </w:tr>
      <w:tr w:rsidR="0057601F" w14:paraId="146195D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0BB65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E458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9E087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68AA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2EE7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2E6A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724F5" w14:textId="77777777" w:rsidR="0057601F" w:rsidRDefault="0057601F" w:rsidP="004F233C"/>
        </w:tc>
      </w:tr>
      <w:tr w:rsidR="0057601F" w14:paraId="6361932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EDE0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57B85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78B5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9693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05358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31C6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5D3F6" w14:textId="77777777" w:rsidR="0057601F" w:rsidRDefault="0057601F" w:rsidP="004F233C"/>
        </w:tc>
      </w:tr>
      <w:tr w:rsidR="0057601F" w14:paraId="1FDEB8A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82DA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DBD5E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AACDC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A4F54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618DA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847E7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F353B2" w14:textId="77777777" w:rsidR="0057601F" w:rsidRDefault="0057601F" w:rsidP="004F233C"/>
        </w:tc>
      </w:tr>
      <w:tr w:rsidR="0057601F" w14:paraId="7A657A6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5F4C4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FDA5D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D1155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2C35F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0427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A3A0D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5EDD88" w14:textId="77777777" w:rsidR="0057601F" w:rsidRDefault="0057601F" w:rsidP="004F233C"/>
        </w:tc>
      </w:tr>
      <w:tr w:rsidR="0057601F" w14:paraId="2DEA40B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16A78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24B5B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CDE2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2D3A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FBAC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EDA58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F43D8E" w14:textId="77777777" w:rsidR="0057601F" w:rsidRDefault="0057601F" w:rsidP="004F233C"/>
        </w:tc>
      </w:tr>
      <w:tr w:rsidR="0057601F" w14:paraId="30EAB92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C05A1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4CAFA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C1D5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FF8EB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2EE1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4448D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AA1B6A" w14:textId="77777777" w:rsidR="0057601F" w:rsidRDefault="0057601F" w:rsidP="004F233C"/>
        </w:tc>
      </w:tr>
      <w:tr w:rsidR="0057601F" w14:paraId="0BE84FB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CCF82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825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ABC0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B883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A5B0F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3182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14B08" w14:textId="77777777" w:rsidR="0057601F" w:rsidRDefault="0057601F" w:rsidP="004F233C"/>
        </w:tc>
      </w:tr>
      <w:tr w:rsidR="0057601F" w14:paraId="5AF76C9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7093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8F50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D891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0953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0832D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94662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2001F3" w14:textId="77777777" w:rsidR="0057601F" w:rsidRDefault="0057601F" w:rsidP="004F233C"/>
        </w:tc>
      </w:tr>
      <w:tr w:rsidR="0057601F" w14:paraId="02C5280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0DC83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73E1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A5330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A42C8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CF05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ADF7E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0C23C6" w14:textId="77777777" w:rsidR="0057601F" w:rsidRDefault="0057601F" w:rsidP="004F233C"/>
        </w:tc>
      </w:tr>
      <w:tr w:rsidR="0057601F" w14:paraId="163884C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9CE70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5920D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4DA24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579DC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4C3A7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C1EB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E3BF8F" w14:textId="77777777" w:rsidR="0057601F" w:rsidRDefault="0057601F" w:rsidP="004F233C"/>
        </w:tc>
      </w:tr>
      <w:tr w:rsidR="0057601F" w14:paraId="4E0781F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4B7AA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C10E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118AB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47B8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03E87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947A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F0DF7" w14:textId="77777777" w:rsidR="0057601F" w:rsidRDefault="0057601F" w:rsidP="004F233C"/>
        </w:tc>
      </w:tr>
      <w:tr w:rsidR="0057601F" w14:paraId="4973A33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1B44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3DCF9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114B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39F7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5A92C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D5BE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7C23BC" w14:textId="77777777" w:rsidR="0057601F" w:rsidRDefault="0057601F" w:rsidP="004F233C"/>
        </w:tc>
      </w:tr>
      <w:tr w:rsidR="0057601F" w14:paraId="206CEC4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49262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48C63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7DF3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6A977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41BEA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C8B6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BD9E40" w14:textId="77777777" w:rsidR="0057601F" w:rsidRDefault="0057601F" w:rsidP="004F233C"/>
        </w:tc>
      </w:tr>
      <w:tr w:rsidR="0057601F" w14:paraId="15609B5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B1DA6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577F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9107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E83EF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4CFB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609A8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1630F2" w14:textId="77777777" w:rsidR="0057601F" w:rsidRDefault="0057601F" w:rsidP="004F233C"/>
        </w:tc>
      </w:tr>
      <w:tr w:rsidR="0057601F" w14:paraId="38263C3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333F6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3349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D67D1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88F60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43AC0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E8C0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2FA052" w14:textId="77777777" w:rsidR="0057601F" w:rsidRDefault="0057601F" w:rsidP="004F233C"/>
        </w:tc>
      </w:tr>
      <w:tr w:rsidR="0057601F" w14:paraId="1D3746B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E0B5F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B1901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F251A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4029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54ED5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2123A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628939" w14:textId="77777777" w:rsidR="0057601F" w:rsidRDefault="0057601F" w:rsidP="004F233C"/>
        </w:tc>
      </w:tr>
      <w:tr w:rsidR="0057601F" w14:paraId="546BBAA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FDF3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36F4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104A5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1904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08BA0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D4736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C3BB8" w14:textId="77777777" w:rsidR="0057601F" w:rsidRDefault="0057601F" w:rsidP="004F233C"/>
        </w:tc>
      </w:tr>
      <w:tr w:rsidR="0057601F" w14:paraId="200AB8A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3F34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8D27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B0149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30FD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53984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5A83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1350AD" w14:textId="77777777" w:rsidR="0057601F" w:rsidRDefault="0057601F" w:rsidP="004F233C"/>
        </w:tc>
      </w:tr>
    </w:tbl>
    <w:p w14:paraId="259E1857" w14:textId="77777777" w:rsidR="0057601F" w:rsidRDefault="0057601F"/>
    <w:sectPr w:rsidR="0057601F" w:rsidSect="009F6692">
      <w:headerReference w:type="first" r:id="rId12"/>
      <w:footerReference w:type="first" r:id="rId13"/>
      <w:pgSz w:w="11906" w:h="16838" w:code="9"/>
      <w:pgMar w:top="-851" w:right="567" w:bottom="567" w:left="1418" w:header="0" w:footer="17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0D63" w14:textId="77777777" w:rsidR="00C119BF" w:rsidRDefault="00C119BF">
      <w:r>
        <w:separator/>
      </w:r>
    </w:p>
  </w:endnote>
  <w:endnote w:type="continuationSeparator" w:id="0">
    <w:p w14:paraId="625DFF3B" w14:textId="77777777" w:rsidR="00C119BF" w:rsidRDefault="00C1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-FLEX Type A">
    <w:panose1 w:val="00000600020000000000"/>
    <w:charset w:val="CC"/>
    <w:family w:val="auto"/>
    <w:pitch w:val="variable"/>
    <w:sig w:usb0="8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959F" w14:textId="77777777" w:rsidR="00074C37" w:rsidRPr="0078462B" w:rsidRDefault="00644057" w:rsidP="00034BDC">
    <w:pPr>
      <w:pStyle w:val="ac"/>
      <w:tabs>
        <w:tab w:val="right" w:pos="7088"/>
      </w:tabs>
      <w:spacing w:after="60"/>
      <w:ind w:firstLine="4968"/>
      <w:rPr>
        <w:szCs w:val="18"/>
      </w:rPr>
    </w:pPr>
    <w:r w:rsidRPr="0078462B">
      <w:rPr>
        <w:szCs w:val="18"/>
      </w:rPr>
      <w:t>Копировал</w:t>
    </w:r>
    <w:r w:rsidRPr="0078462B">
      <w:rPr>
        <w:szCs w:val="18"/>
      </w:rPr>
      <w:tab/>
    </w:r>
    <w:r w:rsidRPr="0078462B">
      <w:rPr>
        <w:szCs w:val="18"/>
      </w:rPr>
      <w:tab/>
      <w:t xml:space="preserve">               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5FCC" w14:textId="77777777" w:rsidR="007330E8" w:rsidRPr="0078462B" w:rsidRDefault="007330E8" w:rsidP="00034BDC">
    <w:pPr>
      <w:pStyle w:val="ac"/>
      <w:tabs>
        <w:tab w:val="right" w:pos="7088"/>
      </w:tabs>
      <w:spacing w:after="60"/>
      <w:ind w:firstLine="4968"/>
      <w:rPr>
        <w:szCs w:val="16"/>
      </w:rPr>
    </w:pPr>
    <w:r w:rsidRPr="0078462B">
      <w:rPr>
        <w:szCs w:val="16"/>
      </w:rPr>
      <w:t>Копировал</w:t>
    </w:r>
    <w:r w:rsidRPr="0078462B">
      <w:rPr>
        <w:szCs w:val="16"/>
      </w:rPr>
      <w:tab/>
    </w:r>
    <w:r w:rsidRPr="0078462B">
      <w:rPr>
        <w:szCs w:val="16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2904" w14:textId="77777777" w:rsidR="007330E8" w:rsidRPr="0078462B" w:rsidRDefault="007330E8" w:rsidP="00034BDC">
    <w:pPr>
      <w:pStyle w:val="ac"/>
      <w:tabs>
        <w:tab w:val="right" w:pos="7088"/>
      </w:tabs>
      <w:spacing w:after="60"/>
      <w:ind w:firstLine="4968"/>
      <w:rPr>
        <w:szCs w:val="18"/>
      </w:rPr>
    </w:pPr>
    <w:r w:rsidRPr="0078462B">
      <w:rPr>
        <w:szCs w:val="18"/>
      </w:rPr>
      <w:t>Копировал</w:t>
    </w:r>
    <w:r w:rsidRPr="0078462B">
      <w:rPr>
        <w:szCs w:val="18"/>
      </w:rPr>
      <w:tab/>
    </w:r>
    <w:r w:rsidRPr="0078462B">
      <w:rPr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84BE" w14:textId="77777777" w:rsidR="00C119BF" w:rsidRDefault="00C119BF">
      <w:r>
        <w:separator/>
      </w:r>
    </w:p>
  </w:footnote>
  <w:footnote w:type="continuationSeparator" w:id="0">
    <w:p w14:paraId="52C06C7D" w14:textId="77777777" w:rsidR="00C119BF" w:rsidRDefault="00C1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8D6FF2" w14:paraId="0D706578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2153EC70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</w:tcPr>
        <w:p w14:paraId="2BA253AA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04EEB68E" w14:textId="77777777" w:rsidTr="00E07FC5">
      <w:trPr>
        <w:cantSplit/>
        <w:trHeight w:hRule="exact" w:val="1984"/>
      </w:trPr>
      <w:tc>
        <w:tcPr>
          <w:tcW w:w="283" w:type="dxa"/>
          <w:textDirection w:val="btLr"/>
        </w:tcPr>
        <w:p w14:paraId="2BF175BA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  <w:ind w:left="113" w:right="113"/>
          </w:pPr>
          <w:r w:rsidRPr="008D6FF2"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693E1ED5" w14:textId="77777777" w:rsidR="00074C37" w:rsidRPr="00831DF5" w:rsidRDefault="00074C37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0F31CF69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1914D3A9" w14:textId="77777777" w:rsidTr="00E07FC5">
      <w:trPr>
        <w:cantSplit/>
        <w:trHeight w:hRule="exact" w:val="1417"/>
      </w:trPr>
      <w:tc>
        <w:tcPr>
          <w:tcW w:w="283" w:type="dxa"/>
          <w:textDirection w:val="btLr"/>
        </w:tcPr>
        <w:p w14:paraId="54DE1D08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 xml:space="preserve">Инв. № </w:t>
          </w:r>
          <w:proofErr w:type="spellStart"/>
          <w:r w:rsidRPr="008D6FF2">
            <w:t>дубл</w:t>
          </w:r>
          <w:proofErr w:type="spellEnd"/>
          <w:r w:rsidRPr="008D6FF2">
            <w:t>.</w:t>
          </w:r>
        </w:p>
      </w:tc>
      <w:tc>
        <w:tcPr>
          <w:tcW w:w="397" w:type="dxa"/>
          <w:textDirection w:val="btLr"/>
          <w:vAlign w:val="center"/>
        </w:tcPr>
        <w:p w14:paraId="680CA5A1" w14:textId="77777777" w:rsidR="00074C37" w:rsidRPr="00831DF5" w:rsidRDefault="00074C37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483AF6A4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7C22F8A4" w14:textId="77777777" w:rsidTr="00E07FC5">
      <w:trPr>
        <w:cantSplit/>
        <w:trHeight w:hRule="exact" w:val="1417"/>
      </w:trPr>
      <w:tc>
        <w:tcPr>
          <w:tcW w:w="283" w:type="dxa"/>
          <w:textDirection w:val="btLr"/>
        </w:tcPr>
        <w:p w14:paraId="4F08CB5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proofErr w:type="spellStart"/>
          <w:r w:rsidRPr="008D6FF2">
            <w:t>Взам</w:t>
          </w:r>
          <w:proofErr w:type="spellEnd"/>
          <w:r w:rsidRPr="008D6FF2">
            <w:t>. инв. №</w:t>
          </w:r>
        </w:p>
      </w:tc>
      <w:tc>
        <w:tcPr>
          <w:tcW w:w="397" w:type="dxa"/>
          <w:textDirection w:val="btLr"/>
          <w:vAlign w:val="center"/>
        </w:tcPr>
        <w:p w14:paraId="1F6CC2DC" w14:textId="77777777" w:rsidR="00074C37" w:rsidRPr="00831DF5" w:rsidRDefault="00074C37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2A7C42FF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64DEB87A" w14:textId="77777777" w:rsidTr="00E07FC5">
      <w:trPr>
        <w:cantSplit/>
        <w:trHeight w:hRule="exact" w:val="1984"/>
      </w:trPr>
      <w:tc>
        <w:tcPr>
          <w:tcW w:w="283" w:type="dxa"/>
          <w:textDirection w:val="btLr"/>
        </w:tcPr>
        <w:p w14:paraId="64A99AC5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59A366AF" w14:textId="77777777" w:rsidR="00074C37" w:rsidRPr="00831DF5" w:rsidRDefault="00074C37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6CA72FB9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5843F78B" w14:textId="77777777" w:rsidTr="00E07FC5">
      <w:trPr>
        <w:trHeight w:hRule="exact" w:val="567"/>
      </w:trPr>
      <w:tc>
        <w:tcPr>
          <w:tcW w:w="283" w:type="dxa"/>
          <w:vMerge w:val="restart"/>
          <w:textDirection w:val="btLr"/>
        </w:tcPr>
        <w:p w14:paraId="4F580C4B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FDC6944" w14:textId="77777777" w:rsidR="00074C37" w:rsidRPr="00831DF5" w:rsidRDefault="00074C37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45BF559B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3131099F" w14:textId="77777777" w:rsidTr="00074C37">
      <w:trPr>
        <w:trHeight w:hRule="exact" w:val="284"/>
      </w:trPr>
      <w:tc>
        <w:tcPr>
          <w:tcW w:w="283" w:type="dxa"/>
          <w:vMerge/>
        </w:tcPr>
        <w:p w14:paraId="427C8057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3D545236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66E2BBD4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234CA888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EA2E3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08FADDE7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B1FA11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vAlign w:val="center"/>
        </w:tcPr>
        <w:p w14:paraId="2772BADB" w14:textId="73C9A218" w:rsidR="00074C37" w:rsidRPr="008D6FF2" w:rsidRDefault="008D5D72" w:rsidP="00520268">
          <w:pPr>
            <w:pStyle w:val="affff9"/>
            <w:framePr w:wrap="auto" w:vAnchor="margin" w:hAnchor="text" w:xAlign="left" w:yAlign="inline"/>
            <w:rPr>
              <w:sz w:val="28"/>
            </w:rPr>
          </w:pPr>
          <w:r>
            <w:rPr>
              <w:sz w:val="40"/>
              <w:szCs w:val="40"/>
              <w:lang w:val="en-US"/>
            </w:rPr>
            <w:t xml:space="preserve">СПЛР.469559.025 СП</w:t>
          </w:r>
        </w:p>
      </w:tc>
      <w:tc>
        <w:tcPr>
          <w:tcW w:w="567" w:type="dxa"/>
          <w:vMerge w:val="restart"/>
          <w:vAlign w:val="center"/>
        </w:tcPr>
        <w:p w14:paraId="7777277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Лист</w:t>
          </w:r>
        </w:p>
      </w:tc>
    </w:tr>
    <w:tr w:rsidR="00074C37" w:rsidRPr="008D6FF2" w14:paraId="53B6FFB5" w14:textId="77777777" w:rsidTr="00074C37">
      <w:trPr>
        <w:trHeight w:hRule="exact" w:val="113"/>
      </w:trPr>
      <w:tc>
        <w:tcPr>
          <w:tcW w:w="283" w:type="dxa"/>
          <w:vMerge/>
        </w:tcPr>
        <w:p w14:paraId="414ADE12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7036330D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6A5163BE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4F6C7120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0E3CB132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4966731A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7A5A7F2A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/>
        </w:tcPr>
        <w:p w14:paraId="7CCD5C79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</w:tcPr>
        <w:p w14:paraId="6D6195A6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2C105475" w14:textId="77777777" w:rsidTr="00074C37">
      <w:trPr>
        <w:trHeight w:hRule="exact" w:val="170"/>
      </w:trPr>
      <w:tc>
        <w:tcPr>
          <w:tcW w:w="283" w:type="dxa"/>
          <w:vMerge/>
        </w:tcPr>
        <w:p w14:paraId="2E7CAD14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0008A87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32B829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1FCFF72E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084A719C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2AF5359B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1C163D2C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/>
        </w:tcPr>
        <w:p w14:paraId="1C358DDD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vAlign w:val="center"/>
        </w:tcPr>
        <w:p w14:paraId="4D9018B2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  <w:rPr>
              <w:sz w:val="28"/>
            </w:rPr>
          </w:pPr>
          <w:r w:rsidRPr="008D6FF2">
            <w:rPr>
              <w:sz w:val="24"/>
            </w:rPr>
            <w:fldChar w:fldCharType="begin"/>
          </w:r>
          <w:r w:rsidRPr="008D6FF2">
            <w:rPr>
              <w:sz w:val="24"/>
            </w:rPr>
            <w:instrText>PAGE   \* MERGEFORMAT</w:instrText>
          </w:r>
          <w:r w:rsidRPr="008D6FF2">
            <w:rPr>
              <w:sz w:val="24"/>
            </w:rPr>
            <w:fldChar w:fldCharType="separate"/>
          </w:r>
          <w:r w:rsidR="00D96C88">
            <w:rPr>
              <w:noProof/>
              <w:sz w:val="24"/>
            </w:rPr>
            <w:t>7</w:t>
          </w:r>
          <w:r w:rsidRPr="008D6FF2">
            <w:rPr>
              <w:sz w:val="24"/>
            </w:rPr>
            <w:fldChar w:fldCharType="end"/>
          </w:r>
        </w:p>
      </w:tc>
    </w:tr>
    <w:tr w:rsidR="00074C37" w:rsidRPr="008D6FF2" w14:paraId="0BFE3F8D" w14:textId="77777777" w:rsidTr="00074C37">
      <w:trPr>
        <w:trHeight w:hRule="exact" w:val="284"/>
      </w:trPr>
      <w:tc>
        <w:tcPr>
          <w:tcW w:w="283" w:type="dxa"/>
          <w:vMerge/>
        </w:tcPr>
        <w:p w14:paraId="0984E6A5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4A910F1F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</w:tcPr>
        <w:p w14:paraId="39FE0788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Изм.</w:t>
          </w:r>
        </w:p>
      </w:tc>
      <w:tc>
        <w:tcPr>
          <w:tcW w:w="567" w:type="dxa"/>
        </w:tcPr>
        <w:p w14:paraId="6173BC2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Лист</w:t>
          </w:r>
        </w:p>
      </w:tc>
      <w:tc>
        <w:tcPr>
          <w:tcW w:w="1304" w:type="dxa"/>
        </w:tcPr>
        <w:p w14:paraId="30052205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№ докум.</w:t>
          </w:r>
        </w:p>
      </w:tc>
      <w:tc>
        <w:tcPr>
          <w:tcW w:w="850" w:type="dxa"/>
        </w:tcPr>
        <w:p w14:paraId="4FF6E019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Подп.</w:t>
          </w:r>
        </w:p>
      </w:tc>
      <w:tc>
        <w:tcPr>
          <w:tcW w:w="567" w:type="dxa"/>
        </w:tcPr>
        <w:p w14:paraId="4D000775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Дата</w:t>
          </w:r>
        </w:p>
      </w:tc>
      <w:tc>
        <w:tcPr>
          <w:tcW w:w="6236" w:type="dxa"/>
          <w:vMerge/>
        </w:tcPr>
        <w:p w14:paraId="152AEE52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</w:tcPr>
        <w:p w14:paraId="2B0578F6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</w:tbl>
  <w:p w14:paraId="33D8B0F5" w14:textId="77777777" w:rsidR="00074C37" w:rsidRPr="008D6FF2" w:rsidRDefault="00074C37" w:rsidP="0066516D">
    <w:pPr>
      <w:pStyle w:val="ab"/>
      <w:tabs>
        <w:tab w:val="clear" w:pos="4153"/>
      </w:tabs>
      <w:jc w:val="both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E07FC5" w:rsidRPr="0041505F" w14:paraId="162041B4" w14:textId="77777777" w:rsidTr="0041505F">
      <w:trPr>
        <w:cantSplit/>
        <w:trHeight w:hRule="exact" w:val="3402"/>
      </w:trPr>
      <w:tc>
        <w:tcPr>
          <w:tcW w:w="284" w:type="dxa"/>
          <w:textDirection w:val="btLr"/>
        </w:tcPr>
        <w:p w14:paraId="1FF1DAD4" w14:textId="77777777" w:rsidR="00E07FC5" w:rsidRPr="0057601F" w:rsidRDefault="00E07FC5" w:rsidP="00E07FC5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 xml:space="preserve">Перв. </w:t>
          </w:r>
          <w:proofErr w:type="spellStart"/>
          <w:r w:rsidRPr="0057601F">
            <w:rPr>
              <w:sz w:val="22"/>
              <w:szCs w:val="22"/>
            </w:rPr>
            <w:t>примен</w:t>
          </w:r>
          <w:proofErr w:type="spellEnd"/>
          <w:r w:rsidRPr="0057601F">
            <w:rPr>
              <w:sz w:val="22"/>
              <w:szCs w:val="22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1C64B103" w14:textId="73FFA33A" w:rsidR="00E07FC5" w:rsidRPr="0057601F" w:rsidRDefault="00831DF5" w:rsidP="00E07FC5">
          <w:pPr>
            <w:ind w:left="113" w:right="113"/>
            <w:rPr>
              <w:sz w:val="22"/>
              <w:szCs w:val="22"/>
            </w:rPr>
          </w:pPr>
          <w:r w:rsidRPr="0057601F">
            <w:rPr>
              <w:sz w:val="22"/>
              <w:szCs w:val="22"/>
              <w:lang w:val="en-US"/>
            </w:rPr>
            <w:t xml:space="preserve">СПЛР.469559.025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5DE78A31" w14:textId="25D9C294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16AD6C4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76DACFF7" w14:textId="77777777" w:rsidTr="00E07FC5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6E8562AA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E271084" w14:textId="4B20850B" w:rsidR="00E07FC5" w:rsidRPr="0057601F" w:rsidRDefault="00E07FC5" w:rsidP="00E07FC5">
          <w:pPr>
            <w:rPr>
              <w:sz w:val="22"/>
              <w:szCs w:val="22"/>
              <w:lang w:val="en-US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0BB15C11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2E25AFED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4E1E3C0F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436931C3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5A6E992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5F5B56C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1702CC6C" w14:textId="77777777" w:rsidTr="00E07FC5">
      <w:trPr>
        <w:cantSplit/>
        <w:trHeight w:val="1975"/>
      </w:trPr>
      <w:tc>
        <w:tcPr>
          <w:tcW w:w="284" w:type="dxa"/>
          <w:textDirection w:val="btLr"/>
        </w:tcPr>
        <w:p w14:paraId="78F2E4C3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193EFA76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201B50D1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52F8347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10974F7B" w14:textId="77777777" w:rsidTr="00E07FC5">
      <w:trPr>
        <w:cantSplit/>
        <w:trHeight w:val="1481"/>
      </w:trPr>
      <w:tc>
        <w:tcPr>
          <w:tcW w:w="284" w:type="dxa"/>
          <w:textDirection w:val="btLr"/>
        </w:tcPr>
        <w:p w14:paraId="61690E5E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 xml:space="preserve">Инв. № </w:t>
          </w:r>
          <w:proofErr w:type="spellStart"/>
          <w:r w:rsidRPr="0057601F">
            <w:rPr>
              <w:sz w:val="22"/>
              <w:szCs w:val="22"/>
            </w:rPr>
            <w:t>дубл</w:t>
          </w:r>
          <w:proofErr w:type="spellEnd"/>
          <w:r w:rsidRPr="0057601F">
            <w:rPr>
              <w:sz w:val="22"/>
              <w:szCs w:val="22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165922C3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74975AEB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6D87DF88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2B69CD55" w14:textId="77777777" w:rsidTr="00E07FC5">
      <w:trPr>
        <w:cantSplit/>
        <w:trHeight w:val="1184"/>
      </w:trPr>
      <w:tc>
        <w:tcPr>
          <w:tcW w:w="284" w:type="dxa"/>
          <w:vMerge w:val="restart"/>
          <w:textDirection w:val="btLr"/>
        </w:tcPr>
        <w:p w14:paraId="17D0EAE4" w14:textId="77777777" w:rsidR="00E07FC5" w:rsidRPr="0057601F" w:rsidRDefault="00E07FC5" w:rsidP="00E07FC5">
          <w:pPr>
            <w:rPr>
              <w:sz w:val="22"/>
              <w:szCs w:val="22"/>
            </w:rPr>
          </w:pPr>
          <w:proofErr w:type="spellStart"/>
          <w:r w:rsidRPr="0057601F">
            <w:rPr>
              <w:sz w:val="22"/>
              <w:szCs w:val="22"/>
            </w:rPr>
            <w:t>Взам</w:t>
          </w:r>
          <w:proofErr w:type="spellEnd"/>
          <w:r w:rsidRPr="0057601F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44CFF210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7886235B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4D074834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270F7F06" w14:textId="77777777" w:rsidTr="00E07FC5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4F6F293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0C4A9D2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3B3D4DF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54FA6B5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25F3E974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194FD79E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7601D58C" w14:textId="77777777" w:rsidTr="00E07FC5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1888CC9E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531E8F28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5666CF7E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4132E61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58B11D7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1DC3A79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09EA486B" w14:textId="77777777" w:rsidTr="00E07FC5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3F6A5FCF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EEA5D17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300233D7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5F8B9BF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7CC8A456" w14:textId="77777777" w:rsidTr="00CD016E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BE8D881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2EC6D070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bottom w:val="single" w:sz="2" w:space="0" w:color="auto"/>
          </w:tcBorders>
          <w:vAlign w:val="center"/>
        </w:tcPr>
        <w:p w14:paraId="1C373108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0C60B94E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1304" w:type="dxa"/>
          <w:tcBorders>
            <w:bottom w:val="single" w:sz="2" w:space="0" w:color="auto"/>
          </w:tcBorders>
          <w:vAlign w:val="center"/>
        </w:tcPr>
        <w:p w14:paraId="75B19E0E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bottom w:val="single" w:sz="2" w:space="0" w:color="auto"/>
          </w:tcBorders>
          <w:vAlign w:val="center"/>
        </w:tcPr>
        <w:p w14:paraId="3A096C2F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16880C89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7C55A5DA" w14:textId="1DD67F6A" w:rsidR="00E07FC5" w:rsidRPr="00E07FC5" w:rsidRDefault="00E07FC5" w:rsidP="00E07FC5">
          <w:pPr>
            <w:rPr>
              <w:szCs w:val="18"/>
              <w:lang w:val="en-US"/>
            </w:rPr>
          </w:pPr>
          <w:r>
            <w:rPr>
              <w:sz w:val="40"/>
              <w:szCs w:val="40"/>
              <w:lang w:val="en-US"/>
            </w:rPr>
            <w:t xml:space="preserve">СПЛР.469559.025 СП</w:t>
          </w:r>
        </w:p>
      </w:tc>
    </w:tr>
    <w:tr w:rsidR="00E07FC5" w:rsidRPr="0041505F" w14:paraId="136E2AC0" w14:textId="77777777" w:rsidTr="00CD016E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38557918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42135F51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7C3C78D8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36F4EF2E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6D888329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291CB8BA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4DE782B9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458ED42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500B9028" w14:textId="77777777" w:rsidTr="00CD016E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046AB2EA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0C5E601A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1B99758D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693F6D39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414E1D17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6CBEDF15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71811FC3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01AC74D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59D17D73" w14:textId="77777777" w:rsidTr="0035569C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66A63AE1" w14:textId="77777777" w:rsidR="00E07FC5" w:rsidRPr="0057601F" w:rsidRDefault="00E07FC5" w:rsidP="00E07FC5">
          <w:pPr>
            <w:rPr>
              <w:sz w:val="22"/>
              <w:szCs w:val="22"/>
            </w:rPr>
          </w:pPr>
          <w:bookmarkStart w:id="0" w:name="Разраб" w:colFirst="3" w:colLast="3"/>
          <w:r w:rsidRPr="0057601F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122DAD3F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bottom w:val="single" w:sz="2" w:space="0" w:color="auto"/>
          </w:tcBorders>
          <w:vAlign w:val="center"/>
        </w:tcPr>
        <w:p w14:paraId="7D5C05C0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proofErr w:type="spellStart"/>
          <w:r w:rsidRPr="0057601F">
            <w:rPr>
              <w:sz w:val="22"/>
              <w:szCs w:val="22"/>
            </w:rPr>
            <w:t>Разраб</w:t>
          </w:r>
          <w:proofErr w:type="spellEnd"/>
          <w:r w:rsidRPr="0057601F">
            <w:rPr>
              <w:sz w:val="22"/>
              <w:szCs w:val="22"/>
            </w:rPr>
            <w:t>.</w:t>
          </w:r>
        </w:p>
      </w:tc>
      <w:tc>
        <w:tcPr>
          <w:tcW w:w="1304" w:type="dxa"/>
          <w:tcBorders>
            <w:bottom w:val="single" w:sz="2" w:space="0" w:color="auto"/>
          </w:tcBorders>
          <w:vAlign w:val="center"/>
        </w:tcPr>
        <w:p w14:paraId="4E559BF9" w14:textId="6BA9C387" w:rsidR="00E07FC5" w:rsidRPr="0057601F" w:rsidRDefault="00E07FC5" w:rsidP="00E07FC5">
          <w:pPr>
            <w:jc w:val="left"/>
            <w:rPr>
              <w:sz w:val="22"/>
              <w:szCs w:val="22"/>
              <w:lang w:val="en-US"/>
            </w:rPr>
          </w:pPr>
          <w:r w:rsidRPr="0057601F">
            <w:rPr>
              <w:sz w:val="22"/>
              <w:szCs w:val="22"/>
              <w:lang w:val="en-US"/>
            </w:rPr>
            <w:t xml:space="preserve">retert</w:t>
          </w:r>
        </w:p>
      </w:tc>
      <w:tc>
        <w:tcPr>
          <w:tcW w:w="851" w:type="dxa"/>
          <w:tcBorders>
            <w:bottom w:val="single" w:sz="2" w:space="0" w:color="auto"/>
          </w:tcBorders>
          <w:vAlign w:val="center"/>
        </w:tcPr>
        <w:p w14:paraId="454D77CC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47F9ACDE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 w:val="restart"/>
          <w:vAlign w:val="center"/>
        </w:tcPr>
        <w:p w14:paraId="52216839" w14:textId="77777777" w:rsidR="00AA554C" w:rsidRDefault="00AA554C" w:rsidP="00AA554C">
          <w:pPr>
            <w:rPr>
              <w:sz w:val="32"/>
              <w:szCs w:val="32"/>
              <w:lang w:val="en-US"/>
            </w:rPr>
          </w:pPr>
          <w:r w:rsidRPr="00B114AD">
            <w:rPr>
              <w:sz w:val="32"/>
              <w:szCs w:val="32"/>
              <w:lang w:val="en-US"/>
            </w:rPr>
            <w:t xml:space="preserve">Плата интерфейсная</w:t>
          </w:r>
        </w:p>
        <w:p w14:paraId="66A82B1F" w14:textId="77777777" w:rsidR="00AA554C" w:rsidRPr="00D573E3" w:rsidRDefault="00AA554C" w:rsidP="00AA554C">
          <w:pPr>
            <w:rPr>
              <w:sz w:val="16"/>
              <w:szCs w:val="16"/>
              <w:lang w:val="en-US"/>
            </w:rPr>
          </w:pPr>
        </w:p>
        <w:p w14:paraId="50699FBB" w14:textId="5C8B2AFD" w:rsidR="00E07FC5" w:rsidRPr="0041505F" w:rsidRDefault="00AA554C" w:rsidP="00AA554C">
          <w:pPr>
            <w:rPr>
              <w:szCs w:val="18"/>
            </w:rPr>
          </w:pPr>
          <w:r w:rsidRPr="00F653B4">
            <w:rPr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tcBorders>
            <w:bottom w:val="single" w:sz="18" w:space="0" w:color="auto"/>
          </w:tcBorders>
          <w:vAlign w:val="center"/>
        </w:tcPr>
        <w:p w14:paraId="7F21B607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Лит.</w:t>
          </w:r>
        </w:p>
      </w:tc>
      <w:tc>
        <w:tcPr>
          <w:tcW w:w="851" w:type="dxa"/>
          <w:vAlign w:val="center"/>
        </w:tcPr>
        <w:p w14:paraId="4B51165D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Лист</w:t>
          </w:r>
        </w:p>
      </w:tc>
      <w:tc>
        <w:tcPr>
          <w:tcW w:w="1134" w:type="dxa"/>
          <w:vAlign w:val="center"/>
        </w:tcPr>
        <w:p w14:paraId="00D3D650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Листов</w:t>
          </w:r>
        </w:p>
      </w:tc>
    </w:tr>
    <w:bookmarkEnd w:id="0"/>
    <w:tr w:rsidR="00E07FC5" w:rsidRPr="0041505F" w14:paraId="28CDABFE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4C67C1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5D9294E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B6858DC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D25C710" w14:textId="39FEA854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  <w:lang w:val="en-US"/>
            </w:rPr>
            <w:t xml:space="preserve">erter</w:t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D52942B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240B09EB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56883D1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4" w:type="dxa"/>
          <w:tcBorders>
            <w:right w:val="single" w:sz="2" w:space="0" w:color="auto"/>
          </w:tcBorders>
          <w:vAlign w:val="center"/>
        </w:tcPr>
        <w:p w14:paraId="439D329D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284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00AB89E8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284" w:type="dxa"/>
          <w:tcBorders>
            <w:left w:val="single" w:sz="2" w:space="0" w:color="auto"/>
          </w:tcBorders>
          <w:vAlign w:val="center"/>
        </w:tcPr>
        <w:p w14:paraId="4FD626BA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851" w:type="dxa"/>
          <w:vAlign w:val="center"/>
        </w:tcPr>
        <w:p w14:paraId="6598962B" w14:textId="77777777" w:rsidR="00E07FC5" w:rsidRPr="0057601F" w:rsidRDefault="00E07FC5" w:rsidP="00E07FC5">
          <w:pPr>
            <w:rPr>
              <w:sz w:val="22"/>
              <w:szCs w:val="22"/>
              <w:lang w:val="en-US"/>
            </w:rPr>
          </w:pPr>
          <w:r w:rsidRPr="0057601F">
            <w:rPr>
              <w:sz w:val="22"/>
              <w:szCs w:val="22"/>
              <w:lang w:val="en-US"/>
            </w:rPr>
            <w:t>1</w:t>
          </w:r>
        </w:p>
      </w:tc>
      <w:tc>
        <w:tcPr>
          <w:tcW w:w="1134" w:type="dxa"/>
          <w:vAlign w:val="center"/>
        </w:tcPr>
        <w:p w14:paraId="29C5EACE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</w:tr>
    <w:tr w:rsidR="00E07FC5" w:rsidRPr="0041505F" w14:paraId="1CCAA908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754BE9DD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C57C52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E32A150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7634C90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77CE344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D276EF5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4CD8A33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2DFB4D2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11C979FF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25C35AA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527A25E4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30C7884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0782DE2" w14:textId="1C373524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  <w:lang w:val="en-US"/>
            </w:rPr>
            <w:t xml:space="preserve">erter</w:t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1D84E6FC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E9E07A6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5F982FD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6C6FA2E7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1B05DC02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7959EBB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9B4177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</w:tcBorders>
          <w:vAlign w:val="center"/>
        </w:tcPr>
        <w:p w14:paraId="5CF5A16C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</w:tcBorders>
          <w:vAlign w:val="center"/>
        </w:tcPr>
        <w:p w14:paraId="563EA0F9" w14:textId="14963012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  <w:lang w:val="en-US"/>
            </w:rPr>
            <w:t xml:space="preserve">etrret</w:t>
          </w:r>
        </w:p>
      </w:tc>
      <w:tc>
        <w:tcPr>
          <w:tcW w:w="851" w:type="dxa"/>
          <w:tcBorders>
            <w:top w:val="single" w:sz="2" w:space="0" w:color="auto"/>
          </w:tcBorders>
          <w:vAlign w:val="center"/>
        </w:tcPr>
        <w:p w14:paraId="3BB24A26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</w:tcBorders>
          <w:vAlign w:val="center"/>
        </w:tcPr>
        <w:p w14:paraId="41D3578A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63D22AC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0BF6EA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</w:tbl>
  <w:p w14:paraId="4AD6078D" w14:textId="77777777" w:rsidR="007330E8" w:rsidRPr="0041505F" w:rsidRDefault="007330E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706338DE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3ED622D6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803446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</w:tr>
    <w:tr w:rsidR="007330E8" w:rsidRPr="00951E5E" w14:paraId="27A50756" w14:textId="77777777" w:rsidTr="00E07FC5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989919D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1DA3FC58" w14:textId="77777777" w:rsidR="007330E8" w:rsidRPr="0057601F" w:rsidRDefault="007330E8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147A4F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1086CA85" w14:textId="77777777" w:rsidTr="00E07FC5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01173188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 xml:space="preserve">Инв. № </w:t>
          </w:r>
          <w:proofErr w:type="spellStart"/>
          <w:r w:rsidRPr="0057601F">
            <w:rPr>
              <w:sz w:val="22"/>
              <w:szCs w:val="22"/>
            </w:rPr>
            <w:t>дубл</w:t>
          </w:r>
          <w:proofErr w:type="spellEnd"/>
          <w:r w:rsidRPr="0057601F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71D3E63A" w14:textId="77777777" w:rsidR="007330E8" w:rsidRPr="0057601F" w:rsidRDefault="007330E8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342546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42EACF1A" w14:textId="77777777" w:rsidTr="00E07FC5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E140CDC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proofErr w:type="spellStart"/>
          <w:r w:rsidRPr="0057601F">
            <w:rPr>
              <w:sz w:val="22"/>
              <w:szCs w:val="22"/>
            </w:rPr>
            <w:t>Взам</w:t>
          </w:r>
          <w:proofErr w:type="spellEnd"/>
          <w:r w:rsidRPr="0057601F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023E24C6" w14:textId="77777777" w:rsidR="007330E8" w:rsidRPr="0057601F" w:rsidRDefault="007330E8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157308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562D0C00" w14:textId="77777777" w:rsidTr="00E07FC5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517F714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436EA3EA" w14:textId="77777777" w:rsidR="007330E8" w:rsidRPr="0057601F" w:rsidRDefault="007330E8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932632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0216CF7A" w14:textId="77777777" w:rsidTr="00E07FC5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3252EA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3AA39899" w14:textId="77777777" w:rsidR="007330E8" w:rsidRPr="0057601F" w:rsidRDefault="007330E8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220B43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7507117A" w14:textId="77777777" w:rsidTr="0035569C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0222F65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A8118BF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59F4D2D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0B607F8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10084EA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9BD5D5E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60B3A1A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64E9BCD" w14:textId="3B947D2A" w:rsidR="007330E8" w:rsidRPr="00951E5E" w:rsidRDefault="008D5D72" w:rsidP="00E07FC5">
          <w:pPr>
            <w:pStyle w:val="affff9"/>
            <w:framePr w:wrap="auto" w:vAnchor="margin" w:hAnchor="text" w:xAlign="left" w:yAlign="inline"/>
          </w:pPr>
          <w:r>
            <w:rPr>
              <w:sz w:val="40"/>
              <w:szCs w:val="40"/>
              <w:lang w:val="en-US"/>
            </w:rPr>
            <w:t xml:space="preserve">СПЛР.469559.025 СП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BBF085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Лист</w:t>
          </w:r>
        </w:p>
      </w:tc>
    </w:tr>
    <w:tr w:rsidR="007330E8" w:rsidRPr="00951E5E" w14:paraId="67D42189" w14:textId="77777777" w:rsidTr="0035569C">
      <w:trPr>
        <w:trHeight w:hRule="exact" w:val="113"/>
      </w:trPr>
      <w:tc>
        <w:tcPr>
          <w:tcW w:w="283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B367C91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4559B45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33282AE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3CC142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72E8FF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5692A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44433C1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826A5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135CBB1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6BFE5CF2" w14:textId="77777777" w:rsidTr="0035569C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017759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F07D0A4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9DBFDCA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A422E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EDB9657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2357B4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E874E7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FD9739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4347879" w14:textId="77777777" w:rsidR="007330E8" w:rsidRPr="0057601F" w:rsidRDefault="0041505F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  <w:lang w:val="en-US"/>
            </w:rPr>
          </w:pPr>
          <w:r w:rsidRPr="0057601F">
            <w:rPr>
              <w:sz w:val="22"/>
              <w:szCs w:val="22"/>
            </w:rPr>
            <w:fldChar w:fldCharType="begin"/>
          </w:r>
          <w:r w:rsidRPr="0057601F">
            <w:rPr>
              <w:sz w:val="22"/>
              <w:szCs w:val="22"/>
            </w:rPr>
            <w:instrText>PAGE   \* MERGEFORMAT</w:instrText>
          </w:r>
          <w:r w:rsidRPr="0057601F">
            <w:rPr>
              <w:sz w:val="22"/>
              <w:szCs w:val="22"/>
            </w:rPr>
            <w:fldChar w:fldCharType="separate"/>
          </w:r>
          <w:r w:rsidR="00D96C88" w:rsidRPr="0057601F">
            <w:rPr>
              <w:noProof/>
              <w:sz w:val="22"/>
              <w:szCs w:val="22"/>
            </w:rPr>
            <w:t>2</w:t>
          </w:r>
          <w:r w:rsidRPr="0057601F">
            <w:rPr>
              <w:sz w:val="22"/>
              <w:szCs w:val="22"/>
            </w:rPr>
            <w:fldChar w:fldCharType="end"/>
          </w:r>
        </w:p>
      </w:tc>
    </w:tr>
    <w:tr w:rsidR="007330E8" w:rsidRPr="00951E5E" w14:paraId="7D5FD89B" w14:textId="77777777" w:rsidTr="00E348D3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840A973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3B16C3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891E9E7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0C70DEC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6DE9C2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AD74D9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768533E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4E4406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D944D2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</w:tr>
  </w:tbl>
  <w:p w14:paraId="6105A88B" w14:textId="77777777" w:rsidR="007330E8" w:rsidRDefault="007330E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20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4BDC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AA1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65F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79F5"/>
    <w:rsid w:val="00097B8E"/>
    <w:rsid w:val="00097C34"/>
    <w:rsid w:val="000A04DC"/>
    <w:rsid w:val="000A07DD"/>
    <w:rsid w:val="000A248E"/>
    <w:rsid w:val="000A2627"/>
    <w:rsid w:val="000A298E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1D4D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1E2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81B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D02"/>
    <w:rsid w:val="00144E51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395"/>
    <w:rsid w:val="00241A56"/>
    <w:rsid w:val="0024231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00B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37C1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569C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05F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01F"/>
    <w:rsid w:val="00576F43"/>
    <w:rsid w:val="0057751C"/>
    <w:rsid w:val="0057766F"/>
    <w:rsid w:val="00577906"/>
    <w:rsid w:val="00577C14"/>
    <w:rsid w:val="00577D6B"/>
    <w:rsid w:val="00577DB0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CDD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4005"/>
    <w:rsid w:val="00644057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2EBC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C0D"/>
    <w:rsid w:val="006F485B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5B"/>
    <w:rsid w:val="00783FFE"/>
    <w:rsid w:val="00784306"/>
    <w:rsid w:val="0078462B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1DF5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56C2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453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1A32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D72"/>
    <w:rsid w:val="008D5E5B"/>
    <w:rsid w:val="008D64DC"/>
    <w:rsid w:val="008D6AB1"/>
    <w:rsid w:val="008D6D86"/>
    <w:rsid w:val="008D6DAE"/>
    <w:rsid w:val="008D6FF2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081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404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0C76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3A9"/>
    <w:rsid w:val="009C0ECC"/>
    <w:rsid w:val="009C1A1E"/>
    <w:rsid w:val="009C221B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6692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510"/>
    <w:rsid w:val="00A65629"/>
    <w:rsid w:val="00A65853"/>
    <w:rsid w:val="00A65D96"/>
    <w:rsid w:val="00A65DC5"/>
    <w:rsid w:val="00A660F7"/>
    <w:rsid w:val="00A66C1D"/>
    <w:rsid w:val="00A66C8F"/>
    <w:rsid w:val="00A66E65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7FE"/>
    <w:rsid w:val="00AA4C8B"/>
    <w:rsid w:val="00AA516A"/>
    <w:rsid w:val="00AA554C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4B6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046C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41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6A4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19BF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6FCB"/>
    <w:rsid w:val="00CB70C4"/>
    <w:rsid w:val="00CB73CF"/>
    <w:rsid w:val="00CC0601"/>
    <w:rsid w:val="00CC09F0"/>
    <w:rsid w:val="00CC0E76"/>
    <w:rsid w:val="00CC14FE"/>
    <w:rsid w:val="00CC1D7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016E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3AC0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6C88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398A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07FC5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5BE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3E8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7F985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rsid w:val="0057601F"/>
    <w:rPr>
      <w:rFonts w:ascii="T-FLEX Type A" w:hAnsi="T-FLEX Type A"/>
      <w:sz w:val="24"/>
    </w:rPr>
  </w:style>
  <w:style w:type="paragraph" w:styleId="10">
    <w:name w:val="heading 1"/>
    <w:basedOn w:val="20"/>
    <w:next w:val="a5"/>
    <w:rsid w:val="00A023A6"/>
    <w:pPr>
      <w:outlineLvl w:val="0"/>
    </w:pPr>
  </w:style>
  <w:style w:type="paragraph" w:styleId="20">
    <w:name w:val="heading 2"/>
    <w:aliases w:val="Title"/>
    <w:basedOn w:val="a5"/>
    <w:next w:val="a5"/>
    <w:link w:val="22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30">
    <w:name w:val="heading 3"/>
    <w:basedOn w:val="a5"/>
    <w:next w:val="a5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5"/>
    <w:next w:val="a5"/>
    <w:rsid w:val="00996891"/>
    <w:pPr>
      <w:keepNext/>
      <w:outlineLvl w:val="3"/>
    </w:pPr>
  </w:style>
  <w:style w:type="paragraph" w:styleId="5">
    <w:name w:val="heading 5"/>
    <w:basedOn w:val="a5"/>
    <w:next w:val="a5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6">
    <w:name w:val="heading 6"/>
    <w:basedOn w:val="a5"/>
    <w:next w:val="a5"/>
    <w:rsid w:val="00996891"/>
    <w:pPr>
      <w:keepNext/>
      <w:ind w:left="567"/>
      <w:outlineLvl w:val="5"/>
    </w:pPr>
  </w:style>
  <w:style w:type="paragraph" w:styleId="7">
    <w:name w:val="heading 7"/>
    <w:basedOn w:val="a5"/>
    <w:next w:val="a5"/>
    <w:rsid w:val="00996891"/>
    <w:pPr>
      <w:keepNext/>
      <w:ind w:left="567" w:firstLine="1134"/>
      <w:outlineLvl w:val="6"/>
    </w:pPr>
  </w:style>
  <w:style w:type="paragraph" w:styleId="8">
    <w:name w:val="heading 8"/>
    <w:basedOn w:val="a5"/>
    <w:next w:val="a5"/>
    <w:rsid w:val="00996891"/>
    <w:pPr>
      <w:keepNext/>
      <w:ind w:left="1418" w:firstLine="567"/>
      <w:outlineLvl w:val="7"/>
    </w:pPr>
  </w:style>
  <w:style w:type="paragraph" w:styleId="9">
    <w:name w:val="heading 9"/>
    <w:basedOn w:val="a5"/>
    <w:next w:val="a5"/>
    <w:rsid w:val="00996891"/>
    <w:pPr>
      <w:keepNext/>
      <w:ind w:left="-108" w:right="565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одраздел"/>
    <w:basedOn w:val="30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a">
    <w:name w:val="Таблица"/>
    <w:basedOn w:val="a5"/>
    <w:rsid w:val="00996891"/>
  </w:style>
  <w:style w:type="paragraph" w:styleId="ab">
    <w:name w:val="header"/>
    <w:basedOn w:val="a5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ac">
    <w:name w:val="footer"/>
    <w:basedOn w:val="a5"/>
    <w:link w:val="ad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ae">
    <w:name w:val="page number"/>
    <w:rsid w:val="00996891"/>
    <w:rPr>
      <w:rFonts w:ascii="Times New Roman" w:hAnsi="Times New Roman"/>
      <w:sz w:val="28"/>
    </w:rPr>
  </w:style>
  <w:style w:type="paragraph" w:styleId="af">
    <w:name w:val="Body Text Indent"/>
    <w:basedOn w:val="a5"/>
    <w:link w:val="af0"/>
    <w:rsid w:val="00996891"/>
    <w:pPr>
      <w:ind w:left="227" w:right="227" w:firstLine="567"/>
      <w:jc w:val="both"/>
    </w:pPr>
    <w:rPr>
      <w:szCs w:val="24"/>
    </w:rPr>
  </w:style>
  <w:style w:type="paragraph" w:styleId="af1">
    <w:name w:val="List"/>
    <w:basedOn w:val="a5"/>
    <w:rsid w:val="00996891"/>
    <w:pPr>
      <w:ind w:left="283" w:hanging="283"/>
    </w:pPr>
  </w:style>
  <w:style w:type="character" w:styleId="HTML">
    <w:name w:val="HTML Variable"/>
    <w:rsid w:val="00996891"/>
    <w:rPr>
      <w:i/>
      <w:iCs/>
    </w:rPr>
  </w:style>
  <w:style w:type="paragraph" w:customStyle="1" w:styleId="1">
    <w:name w:val="П.1"/>
    <w:basedOn w:val="af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12">
    <w:name w:val="toc 1"/>
    <w:basedOn w:val="a5"/>
    <w:next w:val="a5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af"/>
    <w:rsid w:val="00996891"/>
    <w:pPr>
      <w:numPr>
        <w:ilvl w:val="3"/>
        <w:numId w:val="3"/>
      </w:numPr>
      <w:ind w:left="227"/>
    </w:pPr>
  </w:style>
  <w:style w:type="paragraph" w:styleId="23">
    <w:name w:val="Body Text Indent 2"/>
    <w:basedOn w:val="a5"/>
    <w:rsid w:val="00996891"/>
    <w:pPr>
      <w:spacing w:after="120" w:line="480" w:lineRule="auto"/>
      <w:ind w:left="283"/>
    </w:pPr>
  </w:style>
  <w:style w:type="paragraph" w:styleId="50">
    <w:name w:val="toc 5"/>
    <w:basedOn w:val="a5"/>
    <w:next w:val="a5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24">
    <w:name w:val="toc 2"/>
    <w:basedOn w:val="a5"/>
    <w:next w:val="a5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31">
    <w:name w:val="toc 3"/>
    <w:basedOn w:val="a5"/>
    <w:next w:val="a5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40">
    <w:name w:val="toc 4"/>
    <w:basedOn w:val="a5"/>
    <w:next w:val="a5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60">
    <w:name w:val="toc 6"/>
    <w:basedOn w:val="a5"/>
    <w:next w:val="a5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70">
    <w:name w:val="toc 7"/>
    <w:basedOn w:val="a5"/>
    <w:next w:val="a5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80">
    <w:name w:val="toc 8"/>
    <w:basedOn w:val="a5"/>
    <w:next w:val="a5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90">
    <w:name w:val="toc 9"/>
    <w:basedOn w:val="a5"/>
    <w:next w:val="a5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af2">
    <w:name w:val="Hyperlink"/>
    <w:uiPriority w:val="99"/>
    <w:rsid w:val="00996891"/>
    <w:rPr>
      <w:color w:val="0000FF"/>
      <w:u w:val="single"/>
    </w:rPr>
  </w:style>
  <w:style w:type="paragraph" w:customStyle="1" w:styleId="13">
    <w:name w:val="Пункт1"/>
    <w:basedOn w:val="a5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a5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a5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a5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af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a5"/>
    <w:rsid w:val="00996891"/>
    <w:pPr>
      <w:ind w:left="227" w:right="227" w:firstLine="567"/>
    </w:pPr>
  </w:style>
  <w:style w:type="paragraph" w:styleId="af3">
    <w:name w:val="Body Text"/>
    <w:basedOn w:val="a5"/>
    <w:link w:val="af4"/>
    <w:rsid w:val="00996891"/>
  </w:style>
  <w:style w:type="paragraph" w:customStyle="1" w:styleId="2">
    <w:name w:val="Стиль2"/>
    <w:basedOn w:val="a5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af5">
    <w:name w:val="Block Text"/>
    <w:basedOn w:val="a5"/>
    <w:rsid w:val="00996891"/>
    <w:pPr>
      <w:ind w:left="1418" w:right="565" w:firstLine="283"/>
      <w:jc w:val="both"/>
    </w:pPr>
  </w:style>
  <w:style w:type="paragraph" w:styleId="32">
    <w:name w:val="Body Text Indent 3"/>
    <w:basedOn w:val="a5"/>
    <w:rsid w:val="00996891"/>
    <w:pPr>
      <w:ind w:left="1418" w:firstLine="283"/>
    </w:pPr>
  </w:style>
  <w:style w:type="paragraph" w:styleId="25">
    <w:name w:val="Body Text 2"/>
    <w:basedOn w:val="a5"/>
    <w:rsid w:val="00996891"/>
    <w:pPr>
      <w:ind w:right="-108"/>
    </w:pPr>
  </w:style>
  <w:style w:type="paragraph" w:styleId="33">
    <w:name w:val="Body Text 3"/>
    <w:basedOn w:val="a5"/>
    <w:rsid w:val="00996891"/>
    <w:pPr>
      <w:ind w:right="34"/>
    </w:pPr>
  </w:style>
  <w:style w:type="paragraph" w:styleId="af6">
    <w:name w:val="Subtitle"/>
    <w:basedOn w:val="a5"/>
    <w:rsid w:val="00996891"/>
    <w:pPr>
      <w:ind w:left="-108" w:right="-108"/>
    </w:pPr>
  </w:style>
  <w:style w:type="paragraph" w:styleId="af7">
    <w:name w:val="caption"/>
    <w:basedOn w:val="a5"/>
    <w:next w:val="a5"/>
    <w:rsid w:val="00996891"/>
    <w:pPr>
      <w:spacing w:before="120"/>
      <w:ind w:left="1418" w:right="567" w:firstLine="1418"/>
      <w:jc w:val="both"/>
    </w:pPr>
  </w:style>
  <w:style w:type="paragraph" w:customStyle="1" w:styleId="af8">
    <w:name w:val="Текст абзаца"/>
    <w:basedOn w:val="a5"/>
    <w:rsid w:val="00996891"/>
    <w:pPr>
      <w:spacing w:line="360" w:lineRule="auto"/>
      <w:ind w:firstLine="851"/>
      <w:jc w:val="both"/>
    </w:pPr>
  </w:style>
  <w:style w:type="paragraph" w:styleId="af9">
    <w:name w:val="Title"/>
    <w:basedOn w:val="a5"/>
    <w:rsid w:val="00996891"/>
    <w:rPr>
      <w:b/>
    </w:rPr>
  </w:style>
  <w:style w:type="paragraph" w:styleId="afa">
    <w:name w:val="Plain Text"/>
    <w:basedOn w:val="a5"/>
    <w:link w:val="afb"/>
    <w:rsid w:val="00996891"/>
    <w:rPr>
      <w:rFonts w:ascii="Courier New" w:hAnsi="Courier New"/>
      <w:sz w:val="20"/>
    </w:rPr>
  </w:style>
  <w:style w:type="character" w:styleId="afc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10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fd">
    <w:name w:val="Пункт"/>
    <w:basedOn w:val="30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fe">
    <w:name w:val="Подпункт"/>
    <w:basedOn w:val="10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14">
    <w:name w:val="index 1"/>
    <w:basedOn w:val="a5"/>
    <w:next w:val="a5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91">
    <w:name w:val="index 9"/>
    <w:basedOn w:val="a5"/>
    <w:next w:val="a5"/>
    <w:autoRedefine/>
    <w:semiHidden/>
    <w:rsid w:val="00996891"/>
    <w:pPr>
      <w:ind w:left="2160" w:hanging="240"/>
    </w:pPr>
  </w:style>
  <w:style w:type="paragraph" w:styleId="26">
    <w:name w:val="index 2"/>
    <w:basedOn w:val="a5"/>
    <w:next w:val="a5"/>
    <w:autoRedefine/>
    <w:semiHidden/>
    <w:rsid w:val="00996891"/>
    <w:pPr>
      <w:ind w:left="480" w:hanging="240"/>
    </w:pPr>
  </w:style>
  <w:style w:type="paragraph" w:styleId="34">
    <w:name w:val="index 3"/>
    <w:basedOn w:val="a5"/>
    <w:next w:val="a5"/>
    <w:autoRedefine/>
    <w:semiHidden/>
    <w:rsid w:val="00996891"/>
    <w:pPr>
      <w:ind w:left="720" w:hanging="240"/>
    </w:pPr>
  </w:style>
  <w:style w:type="paragraph" w:styleId="41">
    <w:name w:val="index 4"/>
    <w:basedOn w:val="a5"/>
    <w:next w:val="a5"/>
    <w:autoRedefine/>
    <w:semiHidden/>
    <w:rsid w:val="00996891"/>
    <w:pPr>
      <w:ind w:left="960" w:hanging="240"/>
    </w:pPr>
  </w:style>
  <w:style w:type="paragraph" w:styleId="51">
    <w:name w:val="index 5"/>
    <w:basedOn w:val="a5"/>
    <w:next w:val="a5"/>
    <w:autoRedefine/>
    <w:semiHidden/>
    <w:rsid w:val="00996891"/>
    <w:pPr>
      <w:ind w:left="1200" w:hanging="240"/>
    </w:pPr>
  </w:style>
  <w:style w:type="paragraph" w:styleId="61">
    <w:name w:val="index 6"/>
    <w:basedOn w:val="a5"/>
    <w:next w:val="a5"/>
    <w:autoRedefine/>
    <w:semiHidden/>
    <w:rsid w:val="00996891"/>
    <w:pPr>
      <w:ind w:left="1440" w:hanging="240"/>
    </w:pPr>
  </w:style>
  <w:style w:type="paragraph" w:styleId="71">
    <w:name w:val="index 7"/>
    <w:basedOn w:val="a5"/>
    <w:next w:val="a5"/>
    <w:autoRedefine/>
    <w:semiHidden/>
    <w:rsid w:val="00996891"/>
    <w:pPr>
      <w:ind w:left="1680" w:hanging="240"/>
    </w:pPr>
  </w:style>
  <w:style w:type="paragraph" w:styleId="81">
    <w:name w:val="index 8"/>
    <w:basedOn w:val="a5"/>
    <w:next w:val="a5"/>
    <w:autoRedefine/>
    <w:semiHidden/>
    <w:rsid w:val="00996891"/>
    <w:pPr>
      <w:ind w:left="1920" w:hanging="240"/>
    </w:pPr>
  </w:style>
  <w:style w:type="paragraph" w:styleId="aff">
    <w:name w:val="index heading"/>
    <w:basedOn w:val="a5"/>
    <w:next w:val="14"/>
    <w:semiHidden/>
    <w:rsid w:val="00996891"/>
  </w:style>
  <w:style w:type="paragraph" w:styleId="aff0">
    <w:name w:val="footnote text"/>
    <w:basedOn w:val="a5"/>
    <w:semiHidden/>
    <w:rsid w:val="00996891"/>
    <w:rPr>
      <w:sz w:val="20"/>
    </w:rPr>
  </w:style>
  <w:style w:type="paragraph" w:styleId="aff1">
    <w:name w:val="toa heading"/>
    <w:basedOn w:val="a5"/>
    <w:next w:val="a5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aff2">
    <w:name w:val="footnote reference"/>
    <w:semiHidden/>
    <w:rsid w:val="00996891"/>
    <w:rPr>
      <w:vertAlign w:val="superscript"/>
    </w:rPr>
  </w:style>
  <w:style w:type="paragraph" w:styleId="aff3">
    <w:name w:val="Document Map"/>
    <w:basedOn w:val="a5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0">
    <w:name w:val="Основной текст 21"/>
    <w:basedOn w:val="a5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ff4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ff4">
    <w:name w:val="Нум. список"/>
    <w:basedOn w:val="a5"/>
    <w:autoRedefine/>
    <w:rsid w:val="00996891"/>
    <w:pPr>
      <w:spacing w:line="360" w:lineRule="auto"/>
      <w:jc w:val="both"/>
    </w:pPr>
  </w:style>
  <w:style w:type="paragraph" w:customStyle="1" w:styleId="15">
    <w:name w:val="Заголовок1"/>
    <w:basedOn w:val="4"/>
    <w:rsid w:val="00996891"/>
    <w:pPr>
      <w:spacing w:after="720"/>
      <w:outlineLvl w:val="0"/>
    </w:pPr>
    <w:rPr>
      <w:bCs/>
      <w:szCs w:val="28"/>
    </w:rPr>
  </w:style>
  <w:style w:type="paragraph" w:customStyle="1" w:styleId="aff5">
    <w:name w:val="Заголовок табл"/>
    <w:basedOn w:val="af3"/>
    <w:rsid w:val="00996891"/>
    <w:pPr>
      <w:spacing w:after="120"/>
    </w:pPr>
    <w:rPr>
      <w:sz w:val="26"/>
      <w:szCs w:val="24"/>
    </w:rPr>
  </w:style>
  <w:style w:type="paragraph" w:customStyle="1" w:styleId="aff6">
    <w:name w:val="Заголовки граф"/>
    <w:basedOn w:val="a5"/>
    <w:rsid w:val="00996891"/>
    <w:rPr>
      <w:sz w:val="26"/>
      <w:szCs w:val="24"/>
    </w:rPr>
  </w:style>
  <w:style w:type="paragraph" w:customStyle="1" w:styleId="aff7">
    <w:name w:val="Подзаголовок граф"/>
    <w:basedOn w:val="af3"/>
    <w:rsid w:val="00996891"/>
    <w:rPr>
      <w:szCs w:val="24"/>
    </w:rPr>
  </w:style>
  <w:style w:type="table" w:styleId="aff8">
    <w:name w:val="Table Grid"/>
    <w:basedOn w:val="a7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6">
    <w:name w:val="Стиль1"/>
    <w:basedOn w:val="af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1">
    <w:name w:val="Стиль 2"/>
    <w:basedOn w:val="16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a5"/>
    <w:link w:val="35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5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1">
    <w:name w:val="Средняя сетка 21"/>
    <w:link w:val="27"/>
    <w:uiPriority w:val="1"/>
    <w:rsid w:val="00A9566F"/>
    <w:rPr>
      <w:rFonts w:ascii="Calibri" w:hAnsi="Calibri"/>
      <w:sz w:val="22"/>
      <w:szCs w:val="22"/>
    </w:rPr>
  </w:style>
  <w:style w:type="character" w:customStyle="1" w:styleId="27">
    <w:name w:val="Средняя сетка 2 Знак"/>
    <w:link w:val="211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aff9">
    <w:name w:val="Balloon Text"/>
    <w:basedOn w:val="a5"/>
    <w:link w:val="affa"/>
    <w:rsid w:val="00A9566F"/>
    <w:rPr>
      <w:rFonts w:ascii="Tahoma" w:hAnsi="Tahoma"/>
      <w:sz w:val="16"/>
      <w:szCs w:val="16"/>
    </w:rPr>
  </w:style>
  <w:style w:type="character" w:customStyle="1" w:styleId="affa">
    <w:name w:val="Текст выноски Знак"/>
    <w:link w:val="aff9"/>
    <w:rsid w:val="00A9566F"/>
    <w:rPr>
      <w:rFonts w:ascii="Tahoma" w:hAnsi="Tahoma" w:cs="Tahoma"/>
      <w:sz w:val="16"/>
      <w:szCs w:val="16"/>
    </w:rPr>
  </w:style>
  <w:style w:type="paragraph" w:styleId="affb">
    <w:name w:val="endnote text"/>
    <w:basedOn w:val="a5"/>
    <w:link w:val="affc"/>
    <w:rsid w:val="00DA5030"/>
    <w:rPr>
      <w:sz w:val="20"/>
    </w:rPr>
  </w:style>
  <w:style w:type="character" w:customStyle="1" w:styleId="affc">
    <w:name w:val="Текст концевой сноски Знак"/>
    <w:basedOn w:val="a6"/>
    <w:link w:val="affb"/>
    <w:rsid w:val="00DA5030"/>
  </w:style>
  <w:style w:type="character" w:styleId="affd">
    <w:name w:val="endnote reference"/>
    <w:rsid w:val="00DA5030"/>
    <w:rPr>
      <w:vertAlign w:val="superscript"/>
    </w:rPr>
  </w:style>
  <w:style w:type="character" w:styleId="affe">
    <w:name w:val="annotation reference"/>
    <w:rsid w:val="00F45AEE"/>
    <w:rPr>
      <w:sz w:val="18"/>
      <w:szCs w:val="18"/>
    </w:rPr>
  </w:style>
  <w:style w:type="paragraph" w:styleId="afff">
    <w:name w:val="annotation text"/>
    <w:basedOn w:val="a5"/>
    <w:link w:val="afff0"/>
    <w:rsid w:val="00F45AEE"/>
    <w:rPr>
      <w:szCs w:val="24"/>
    </w:rPr>
  </w:style>
  <w:style w:type="character" w:customStyle="1" w:styleId="afff0">
    <w:name w:val="Текст примечания Знак"/>
    <w:link w:val="afff"/>
    <w:rsid w:val="00F45AEE"/>
    <w:rPr>
      <w:sz w:val="24"/>
      <w:szCs w:val="24"/>
    </w:rPr>
  </w:style>
  <w:style w:type="paragraph" w:styleId="afff1">
    <w:name w:val="annotation subject"/>
    <w:basedOn w:val="afff"/>
    <w:next w:val="afff"/>
    <w:link w:val="afff2"/>
    <w:rsid w:val="00F45AEE"/>
    <w:rPr>
      <w:b/>
      <w:bCs/>
    </w:rPr>
  </w:style>
  <w:style w:type="character" w:customStyle="1" w:styleId="afff2">
    <w:name w:val="Тема примечания Знак"/>
    <w:link w:val="afff1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af4">
    <w:name w:val="Основной текст Знак"/>
    <w:link w:val="af3"/>
    <w:rsid w:val="00A534F1"/>
    <w:rPr>
      <w:sz w:val="28"/>
    </w:rPr>
  </w:style>
  <w:style w:type="paragraph" w:customStyle="1" w:styleId="-11">
    <w:name w:val="Цветной список - Акцент 11"/>
    <w:basedOn w:val="a5"/>
    <w:uiPriority w:val="72"/>
    <w:rsid w:val="00E52711"/>
    <w:pPr>
      <w:ind w:left="720"/>
      <w:contextualSpacing/>
    </w:pPr>
  </w:style>
  <w:style w:type="character" w:customStyle="1" w:styleId="af0">
    <w:name w:val="Основной текст с отступом Знак"/>
    <w:link w:val="af"/>
    <w:rsid w:val="003D1A36"/>
    <w:rPr>
      <w:sz w:val="28"/>
      <w:szCs w:val="24"/>
    </w:rPr>
  </w:style>
  <w:style w:type="paragraph" w:styleId="afff3">
    <w:name w:val="List Paragraph"/>
    <w:basedOn w:val="a5"/>
    <w:uiPriority w:val="34"/>
    <w:rsid w:val="00C92C44"/>
    <w:pPr>
      <w:ind w:left="720"/>
      <w:contextualSpacing/>
    </w:pPr>
  </w:style>
  <w:style w:type="character" w:customStyle="1" w:styleId="17">
    <w:name w:val="Основной текст Знак1"/>
    <w:rsid w:val="00380F79"/>
    <w:rPr>
      <w:sz w:val="28"/>
      <w:lang w:val="ru-RU" w:eastAsia="ru-RU" w:bidi="ar-SA"/>
    </w:rPr>
  </w:style>
  <w:style w:type="paragraph" w:styleId="afff4">
    <w:name w:val="Normal (Web)"/>
    <w:basedOn w:val="a5"/>
    <w:uiPriority w:val="99"/>
    <w:unhideWhenUsed/>
    <w:rsid w:val="000739B6"/>
    <w:pPr>
      <w:spacing w:before="100" w:beforeAutospacing="1" w:after="100" w:afterAutospacing="1"/>
    </w:pPr>
    <w:rPr>
      <w:szCs w:val="24"/>
    </w:rPr>
  </w:style>
  <w:style w:type="character" w:customStyle="1" w:styleId="18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fff5">
    <w:name w:val="Текст документа"/>
    <w:basedOn w:val="a5"/>
    <w:link w:val="afff6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ff6">
    <w:name w:val="Текст документа Знак"/>
    <w:basedOn w:val="a6"/>
    <w:link w:val="afff5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a6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ff7">
    <w:name w:val="(Номер методики)"/>
    <w:basedOn w:val="af3"/>
    <w:link w:val="afff8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af3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ff8">
    <w:name w:val="(Номер методики) Знак"/>
    <w:basedOn w:val="af4"/>
    <w:link w:val="afff7"/>
    <w:rsid w:val="00901B88"/>
    <w:rPr>
      <w:sz w:val="28"/>
      <w:szCs w:val="28"/>
    </w:rPr>
  </w:style>
  <w:style w:type="paragraph" w:styleId="afff9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af4"/>
    <w:link w:val="A11"/>
    <w:rsid w:val="008F2A48"/>
    <w:rPr>
      <w:sz w:val="28"/>
      <w:szCs w:val="28"/>
    </w:rPr>
  </w:style>
  <w:style w:type="paragraph" w:customStyle="1" w:styleId="36">
    <w:name w:val="Пункт3"/>
    <w:basedOn w:val="a5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afffa">
    <w:name w:val="Strong"/>
    <w:basedOn w:val="a6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ffb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ffb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ffc">
    <w:name w:val="Текст таблицы"/>
    <w:basedOn w:val="a5"/>
    <w:link w:val="afffd"/>
    <w:qFormat/>
    <w:rsid w:val="00AA6E21"/>
    <w:pPr>
      <w:jc w:val="left"/>
    </w:pPr>
    <w:rPr>
      <w:szCs w:val="28"/>
    </w:rPr>
  </w:style>
  <w:style w:type="paragraph" w:customStyle="1" w:styleId="afffe">
    <w:name w:val="Номера методик"/>
    <w:basedOn w:val="1114"/>
    <w:link w:val="affff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ffd">
    <w:name w:val="Текст таблицы Знак"/>
    <w:basedOn w:val="a6"/>
    <w:link w:val="afffc"/>
    <w:rsid w:val="00AA6E21"/>
    <w:rPr>
      <w:sz w:val="28"/>
      <w:szCs w:val="28"/>
    </w:rPr>
  </w:style>
  <w:style w:type="character" w:customStyle="1" w:styleId="affff">
    <w:name w:val="Номера методик Знак"/>
    <w:basedOn w:val="1115"/>
    <w:link w:val="afffe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fff0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fff0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22">
    <w:name w:val="Заголовок 2 Знак"/>
    <w:aliases w:val="Title Знак"/>
    <w:basedOn w:val="a6"/>
    <w:link w:val="20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fff1">
    <w:name w:val="Наборный текст"/>
    <w:basedOn w:val="a5"/>
    <w:link w:val="affff2"/>
    <w:qFormat/>
    <w:rsid w:val="00B32E13"/>
    <w:pPr>
      <w:spacing w:line="360" w:lineRule="auto"/>
      <w:ind w:firstLine="851"/>
      <w:jc w:val="both"/>
    </w:pPr>
  </w:style>
  <w:style w:type="character" w:customStyle="1" w:styleId="affff2">
    <w:name w:val="Наборный текст Знак"/>
    <w:basedOn w:val="a6"/>
    <w:link w:val="affff1"/>
    <w:rsid w:val="00B32E13"/>
    <w:rPr>
      <w:sz w:val="28"/>
    </w:rPr>
  </w:style>
  <w:style w:type="paragraph" w:customStyle="1" w:styleId="affff3">
    <w:name w:val="Подзаголово"/>
    <w:basedOn w:val="20"/>
    <w:link w:val="affff4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fff4">
    <w:name w:val="Подзаголово Знак"/>
    <w:basedOn w:val="22"/>
    <w:link w:val="affff3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fff5">
    <w:name w:val="Подподзаголовок"/>
    <w:basedOn w:val="affff6"/>
    <w:rsid w:val="00B32E13"/>
    <w:pPr>
      <w:spacing w:after="120"/>
      <w:ind w:left="573" w:firstLine="567"/>
    </w:pPr>
  </w:style>
  <w:style w:type="paragraph" w:customStyle="1" w:styleId="affff6">
    <w:name w:val="Подподзаголово"/>
    <w:basedOn w:val="affff3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af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af"/>
    <w:link w:val="affff7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af0"/>
    <w:link w:val="115"/>
    <w:rsid w:val="00D175A3"/>
    <w:rPr>
      <w:color w:val="000000" w:themeColor="text1"/>
      <w:sz w:val="22"/>
      <w:szCs w:val="22"/>
    </w:rPr>
  </w:style>
  <w:style w:type="character" w:customStyle="1" w:styleId="affff7">
    <w:name w:val="Протокол Знак"/>
    <w:basedOn w:val="af0"/>
    <w:link w:val="a1"/>
    <w:rsid w:val="00EA76DE"/>
    <w:rPr>
      <w:sz w:val="22"/>
      <w:szCs w:val="24"/>
    </w:rPr>
  </w:style>
  <w:style w:type="character" w:customStyle="1" w:styleId="afb">
    <w:name w:val="Текст Знак"/>
    <w:link w:val="afa"/>
    <w:rsid w:val="00353C3D"/>
    <w:rPr>
      <w:rFonts w:ascii="Courier New" w:hAnsi="Courier New"/>
    </w:rPr>
  </w:style>
  <w:style w:type="character" w:styleId="affff8">
    <w:name w:val="Placeholder Text"/>
    <w:basedOn w:val="a6"/>
    <w:uiPriority w:val="67"/>
    <w:semiHidden/>
    <w:rsid w:val="00353C3D"/>
    <w:rPr>
      <w:color w:val="808080"/>
    </w:rPr>
  </w:style>
  <w:style w:type="paragraph" w:customStyle="1" w:styleId="affff9">
    <w:name w:val="Рамка"/>
    <w:basedOn w:val="a5"/>
    <w:link w:val="affffa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ffa">
    <w:name w:val="Рамка Знак"/>
    <w:basedOn w:val="a6"/>
    <w:link w:val="affff9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ab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fff5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ffb">
    <w:name w:val="список"/>
    <w:basedOn w:val="afa"/>
    <w:link w:val="affffc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ffc">
    <w:name w:val="список Знак"/>
    <w:basedOn w:val="afb"/>
    <w:link w:val="affffb"/>
    <w:rsid w:val="005606B2"/>
    <w:rPr>
      <w:rFonts w:ascii="Courier New" w:hAnsi="Courier New"/>
      <w:sz w:val="28"/>
    </w:rPr>
  </w:style>
  <w:style w:type="character" w:customStyle="1" w:styleId="ad">
    <w:name w:val="Нижний колонтитул Знак"/>
    <w:basedOn w:val="a6"/>
    <w:link w:val="ac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D5CE-C59A-487C-8029-308F5D21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13</TotalTime>
  <Pages>10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2966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Елисеев Дмитрий Николаевич</cp:lastModifiedBy>
  <cp:revision>8</cp:revision>
  <cp:lastPrinted>2022-05-17T07:36:00Z</cp:lastPrinted>
  <dcterms:created xsi:type="dcterms:W3CDTF">2022-09-16T06:26:00Z</dcterms:created>
  <dcterms:modified xsi:type="dcterms:W3CDTF">2023-12-11T10:11:00Z</dcterms:modified>
  <dc:identifier/>
  <dc:language/>
</cp:coreProperties>
</file>