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8"/>
        <w:tblpPr w:leftFromText="187" w:rightFromText="187" w:vertAnchor="page" w:horzAnchor="page" w:tblpX="1153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69"/>
        <w:gridCol w:w="369"/>
        <w:gridCol w:w="453"/>
        <w:gridCol w:w="3943"/>
        <w:gridCol w:w="3551"/>
        <w:gridCol w:w="566"/>
        <w:gridCol w:w="1238"/>
      </w:tblGrid>
      <w:tr w:rsidR="007330E8" w14:paraId="73F21E86" w14:textId="77777777" w:rsidTr="008D6FF2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C213C4B" w14:textId="77777777" w:rsidR="007330E8" w:rsidRPr="0057601F" w:rsidRDefault="007330E8" w:rsidP="008D6FF2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2130687" w14:textId="77777777" w:rsidR="007330E8" w:rsidRPr="0057601F" w:rsidRDefault="007330E8" w:rsidP="008D6FF2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EEE377E" w14:textId="77777777" w:rsidR="007330E8" w:rsidRPr="0057601F" w:rsidRDefault="007330E8" w:rsidP="008D6FF2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D3BD6E" w14:textId="77777777" w:rsidR="007330E8" w:rsidRPr="0057601F" w:rsidRDefault="007330E8" w:rsidP="008D6FF2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170AEF" w14:textId="77777777" w:rsidR="007330E8" w:rsidRPr="0057601F" w:rsidRDefault="007330E8" w:rsidP="008D6FF2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80B7B31" w14:textId="77777777" w:rsidR="007330E8" w:rsidRPr="0057601F" w:rsidRDefault="007330E8" w:rsidP="008D6FF2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82FFBD" w14:textId="77777777" w:rsidR="007330E8" w:rsidRDefault="007330E8" w:rsidP="008D6FF2">
            <w:pPr>
              <w:rPr>
                <w:sz w:val="30"/>
                <w:szCs w:val="30"/>
              </w:rPr>
            </w:pPr>
          </w:p>
          <w:p w14:paraId="6B81F71E" w14:textId="0B4A1136" w:rsidR="0057601F" w:rsidRPr="0057601F" w:rsidRDefault="0057601F" w:rsidP="008D6FF2">
            <w:pPr>
              <w:rPr>
                <w:sz w:val="30"/>
                <w:szCs w:val="30"/>
              </w:rPr>
            </w:pPr>
          </w:p>
        </w:tc>
      </w:tr>
      <w:tr w:rsidR="007330E8" w14:paraId="540B5640" w14:textId="77777777" w:rsidTr="008F6081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89F8C9" w14:textId="77777777" w:rsidR="007330E8" w:rsidRDefault="007330E8" w:rsidP="008D6FF2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A0579" w14:textId="77777777" w:rsidR="007330E8" w:rsidRDefault="007330E8" w:rsidP="008D6FF2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50AD41" w14:textId="77777777" w:rsidR="007330E8" w:rsidRDefault="007330E8" w:rsidP="008D6FF2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3563A" w14:textId="77777777" w:rsidR="007330E8" w:rsidRDefault="007330E8" w:rsidP="008D6FF2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DFD114" w14:textId="77777777" w:rsidR="007330E8" w:rsidRDefault="007330E8" w:rsidP="008D6FF2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64B639" w14:textId="77777777" w:rsidR="007330E8" w:rsidRDefault="007330E8" w:rsidP="008D6FF2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AF66E6" w14:textId="77777777" w:rsidR="007330E8" w:rsidRDefault="007330E8" w:rsidP="008D6FF2"/>
        </w:tc>
      </w:tr>
      <w:tr w:rsidR="007330E8" w14:paraId="2A86831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F8C724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C8D83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CDC7D6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783023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Документация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6D645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56C312" w14:textId="77777777" w:rsidR="007330E8" w:rsidRDefault="007330E8" w:rsidP="008D6FF2"/>
        </w:tc>
      </w:tr>
      <w:tr w:rsidR="007330E8" w14:paraId="0B8BBAE2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60942E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21555E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D4DAE1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DDBA82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90615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B534E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37C4F5" w14:textId="77777777" w:rsidR="007330E8" w:rsidRDefault="007330E8" w:rsidP="008D6FF2"/>
        </w:tc>
      </w:tr>
      <w:tr w:rsidR="007330E8" w14:paraId="0DDC6D2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А1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788F02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328D9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СПЛР.469559.025 СБ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Сборочный чертеж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D8ECC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012459" w14:textId="77777777" w:rsidR="007330E8" w:rsidRDefault="007330E8" w:rsidP="008D6FF2"/>
        </w:tc>
      </w:tr>
      <w:tr w:rsidR="007330E8" w14:paraId="19478B3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А3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68915B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D2327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СПЛР.469559.025 Э3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Схема электрическая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B88AE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B63621" w14:textId="77777777" w:rsidR="007330E8" w:rsidRDefault="007330E8" w:rsidP="008D6FF2"/>
        </w:tc>
      </w:tr>
      <w:tr w:rsidR="007330E8" w14:paraId="4F73D9E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B5C215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E38370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361110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39878E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принципиальная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F657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51F6F" w14:textId="77777777" w:rsidR="007330E8" w:rsidRDefault="007330E8" w:rsidP="008D6FF2"/>
        </w:tc>
      </w:tr>
      <w:tr w:rsidR="007330E8" w14:paraId="144DA36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5F51D1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29FC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СПЛР.469559.025 ПЭ3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Перечень элементов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34CA7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48F78D" w14:textId="77777777" w:rsidR="007330E8" w:rsidRDefault="007330E8" w:rsidP="008D6FF2"/>
        </w:tc>
      </w:tr>
      <w:tr w:rsidR="007330E8" w14:paraId="7E5098E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550AA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4476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СПЛР.469559.025 ДК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Комплект карт для оценки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0679B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8361ED" w14:textId="77777777" w:rsidR="007330E8" w:rsidRDefault="007330E8" w:rsidP="008D6FF2"/>
        </w:tc>
      </w:tr>
      <w:tr w:rsidR="007330E8" w14:paraId="00957BE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071E59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243857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922CC2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CBEF6F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правильности применения ЭРИ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020D16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BCD071" w14:textId="77777777" w:rsidR="007330E8" w:rsidRDefault="007330E8" w:rsidP="008D6FF2"/>
        </w:tc>
      </w:tr>
      <w:tr w:rsidR="007330E8" w14:paraId="40BED32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46D6D4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AC723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СПЛР.469559.025 И1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Инструкция по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E7AE27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10CE16" w14:textId="77777777" w:rsidR="007330E8" w:rsidRDefault="007330E8" w:rsidP="008D6FF2"/>
        </w:tc>
      </w:tr>
      <w:tr w:rsidR="007330E8" w14:paraId="0670F6F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71246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44ED7B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5770C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8F88F9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программированию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54BC95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3765E" w14:textId="77777777" w:rsidR="007330E8" w:rsidRDefault="007330E8" w:rsidP="008D6FF2"/>
        </w:tc>
      </w:tr>
      <w:tr w:rsidR="007330E8" w14:paraId="13FDFD2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71373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721C3D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СПЛР.469559.025 И2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Инструкция по настройке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F3A26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36739D" w14:textId="77777777" w:rsidR="007330E8" w:rsidRDefault="007330E8" w:rsidP="008D6FF2"/>
        </w:tc>
      </w:tr>
      <w:tr w:rsidR="007330E8" w14:paraId="308F2F8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617C4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A7612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006F66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E743E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E66B5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71514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308C9D" w14:textId="77777777" w:rsidR="007330E8" w:rsidRDefault="007330E8" w:rsidP="008D6FF2"/>
        </w:tc>
      </w:tr>
      <w:tr w:rsidR="007330E8" w14:paraId="2569AC01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1F8612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671836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18A7E3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ED7047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F93233" w14:textId="77777777" w:rsidR="00045AA1" w:rsidRDefault="00045AA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07C9A3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CF367A" w14:textId="77777777" w:rsidR="007330E8" w:rsidRDefault="007330E8" w:rsidP="008D6FF2"/>
        </w:tc>
      </w:tr>
      <w:tr w:rsidR="007330E8" w14:paraId="5B52BEA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F8795A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46D7B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8BDDC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860E9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Сборочные единицы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C732B3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0E374" w14:textId="77777777" w:rsidR="007330E8" w:rsidRDefault="007330E8" w:rsidP="008D6FF2"/>
        </w:tc>
      </w:tr>
      <w:tr w:rsidR="007330E8" w14:paraId="1AF024BE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984AF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13E9E4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00B223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EA82D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46C0C8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5E8ADA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01B100" w14:textId="77777777" w:rsidR="007330E8" w:rsidRDefault="007330E8" w:rsidP="008D6FF2"/>
        </w:tc>
      </w:tr>
      <w:tr w:rsidR="007330E8" w14:paraId="3BFB4B3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E5B67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531BE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СПЛР.469559.025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Плата печатная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6E8BF0" w14:textId="77777777" w:rsidR="007330E8" w:rsidRDefault="007330E8" w:rsidP="008D6FF2"/>
        </w:tc>
      </w:tr>
      <w:tr w:rsidR="007330E8" w14:paraId="46D38DC4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1F67E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DA145E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4C36C2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DD9DCC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B757A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D67F0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4ABE7" w14:textId="77777777" w:rsidR="007330E8" w:rsidRDefault="007330E8" w:rsidP="008D6FF2"/>
        </w:tc>
      </w:tr>
      <w:tr w:rsidR="007330E8" w14:paraId="7C368CB0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271AB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F8251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7250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57CCD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E1A1D6" w14:textId="77777777" w:rsidR="00045AA1" w:rsidRDefault="00045AA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0A4EA8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785A8C" w14:textId="77777777" w:rsidR="007330E8" w:rsidRDefault="007330E8" w:rsidP="008D6FF2"/>
        </w:tc>
      </w:tr>
      <w:tr w:rsidR="007330E8" w14:paraId="2268D32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C0485A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48DD3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E1850F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A6D22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r>
              <w:rPr>
                <w:u w:val="single"/>
              </w:rPr>
              <w:t>Прочие изделия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545AD2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D06C0" w14:textId="77777777" w:rsidR="007330E8" w:rsidRDefault="007330E8" w:rsidP="008D6FF2"/>
        </w:tc>
      </w:tr>
      <w:tr w:rsidR="00771DAC" w14:paraId="369367F3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8A1F5" w14:textId="77777777" w:rsidR="00771DAC" w:rsidRDefault="00771DAC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EA0F57" w14:textId="77777777" w:rsidR="00771DAC" w:rsidRDefault="00771DAC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5B668D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A296E" w14:textId="77777777" w:rsidR="00771DAC" w:rsidRDefault="00771DAC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Конденсаторы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192B5A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10040" w14:textId="77777777" w:rsidR="00045AA1" w:rsidRDefault="00045AA1">
            <w:pPr>
              <w:jc w:val="left"/>
            </w:pPr>
          </w:p>
        </w:tc>
      </w:tr>
      <w:tr w:rsidR="00771DAC" w14:paraId="25E9C88E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07A0CE" w14:textId="77777777" w:rsidR="00771DAC" w:rsidRDefault="00771DAC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0DC45" w14:textId="77777777" w:rsidR="00771DAC" w:rsidRDefault="00771DAC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ED4076" w14:textId="77777777" w:rsidR="00771DAC" w:rsidRDefault="00771DAC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- 25 В 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C10-C19, C4,</w:t>
            </w:r>
          </w:p>
        </w:tc>
      </w:tr>
      <w:tr w:rsidR="00771DAC" w14:paraId="66009209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BFC2E9" w14:textId="77777777" w:rsidR="00771DAC" w:rsidRDefault="00771DAC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A51786" w14:textId="77777777" w:rsidR="00771DAC" w:rsidRDefault="00771DAC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42FF8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11117" w14:textId="77777777" w:rsidR="00771DAC" w:rsidRDefault="00771DAC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- 0,1 мкФ ± 5 %,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2ABE0D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C5</w:t>
            </w:r>
          </w:p>
        </w:tc>
      </w:tr>
      <w:tr w:rsidR="007330E8" w14:paraId="7A64EB72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EF5190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18E989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C42003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0CD4A7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46E209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5A452B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C4A8E" w14:textId="77777777" w:rsidR="007330E8" w:rsidRDefault="007330E8" w:rsidP="008D6FF2"/>
        </w:tc>
      </w:tr>
    </w:tbl>
    <w:p w14:paraId="0CA967A8" w14:textId="77777777" w:rsidR="007330E8" w:rsidRDefault="007330E8" w:rsidP="007330E8">
      <w:pPr>
        <w:sectPr w:rsidR="007330E8" w:rsidSect="007330E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-851" w:right="567" w:bottom="1701" w:left="1418" w:header="0" w:footer="170" w:gutter="0"/>
          <w:pgNumType w:start="2"/>
          <w:cols w:space="720"/>
          <w:titlePg/>
          <w:docGrid w:linePitch="381"/>
        </w:sectPr>
      </w:pPr>
    </w:p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7330E8" w14:paraId="31E951FC" w14:textId="77777777" w:rsidTr="00861A32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9FA5998" w14:textId="77777777" w:rsidR="007330E8" w:rsidRPr="0057601F" w:rsidRDefault="007330E8" w:rsidP="00861A32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44BF395" w14:textId="77777777" w:rsidR="007330E8" w:rsidRPr="0057601F" w:rsidRDefault="007330E8" w:rsidP="00861A32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0CC9364" w14:textId="77777777" w:rsidR="007330E8" w:rsidRPr="0057601F" w:rsidRDefault="007330E8" w:rsidP="00861A32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3F2B55" w14:textId="77777777" w:rsidR="007330E8" w:rsidRPr="0057601F" w:rsidRDefault="007330E8" w:rsidP="00861A32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6E4B13" w14:textId="77777777" w:rsidR="007330E8" w:rsidRPr="0057601F" w:rsidRDefault="007330E8" w:rsidP="00861A32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742E0A8" w14:textId="77777777" w:rsidR="007330E8" w:rsidRPr="0057601F" w:rsidRDefault="007330E8" w:rsidP="00861A32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B1752F" w14:textId="77777777" w:rsidR="007330E8" w:rsidRPr="0057601F" w:rsidRDefault="007330E8" w:rsidP="00861A32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7330E8" w14:paraId="33A7663D" w14:textId="77777777" w:rsidTr="008F6081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FAF614" w14:textId="77777777" w:rsidR="007330E8" w:rsidRDefault="007330E8" w:rsidP="00861A32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F4CAF" w14:textId="77777777" w:rsidR="007330E8" w:rsidRDefault="007330E8" w:rsidP="00861A32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01E096" w14:textId="77777777" w:rsidR="007330E8" w:rsidRDefault="007330E8" w:rsidP="00861A32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- 6,3 В -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</w:t>
            </w:r>
          </w:p>
        </w:tc>
      </w:tr>
      <w:tr w:rsidR="007330E8" w14:paraId="7B800BD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09FB5E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FD0A61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42526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1EAA9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- 1 мкФ ± 10 %, ф. Murata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1175AA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BE228" w14:textId="77777777" w:rsidR="00045AA1" w:rsidRDefault="00045AA1">
            <w:pPr>
              <w:jc w:val="left"/>
            </w:pPr>
          </w:p>
        </w:tc>
      </w:tr>
      <w:tr w:rsidR="007330E8" w14:paraId="5A40BA8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34C36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9F9F7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B245D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X7R - 10 В 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C2, C3, C6</w:t>
            </w:r>
          </w:p>
        </w:tc>
      </w:tr>
      <w:tr w:rsidR="007330E8" w14:paraId="5206D0D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4110E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3266C7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9DB99C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E66B5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- 10 мкФ ± 10 %, ф. Murata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6BA7DA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1335E1" w14:textId="77777777" w:rsidR="007330E8" w:rsidRDefault="007330E8" w:rsidP="00861A32"/>
        </w:tc>
      </w:tr>
      <w:tr w:rsidR="007330E8" w14:paraId="371D6E2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72C6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FA397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C6C0A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X7R - 16 В 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C7-C9</w:t>
            </w:r>
          </w:p>
        </w:tc>
      </w:tr>
      <w:tr w:rsidR="007330E8" w14:paraId="0E2799B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17B38B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FD27B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AA39B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7352DD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- 22 мкФ ± 10 %, ф. Capax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843673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29A83A" w14:textId="77777777" w:rsidR="00045AA1" w:rsidRDefault="00045AA1">
            <w:pPr>
              <w:jc w:val="left"/>
            </w:pPr>
          </w:p>
        </w:tc>
      </w:tr>
      <w:tr w:rsidR="007330E8" w14:paraId="2BE970A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415A8D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3B8EDF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4A49B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8B8C80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99DB33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7AFF0D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979986" w14:textId="77777777" w:rsidR="00045AA1" w:rsidRDefault="00045AA1">
            <w:pPr>
              <w:jc w:val="left"/>
            </w:pPr>
          </w:p>
        </w:tc>
      </w:tr>
      <w:tr w:rsidR="007330E8" w14:paraId="6BA97E0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2F794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0C4DA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FCC21B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F304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Микросхемы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28C94F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BFC9B2" w14:textId="77777777" w:rsidR="00045AA1" w:rsidRDefault="00045AA1">
            <w:pPr>
              <w:jc w:val="left"/>
            </w:pPr>
          </w:p>
        </w:tc>
      </w:tr>
      <w:tr w:rsidR="007330E8" w14:paraId="25114541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543CD0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ADDDFE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F57F6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ADA4853-1AKSZ,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D6</w:t>
            </w:r>
          </w:p>
        </w:tc>
      </w:tr>
      <w:tr w:rsidR="007330E8" w14:paraId="6D6A9BA7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9A9EF0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D02C3D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3DEBD6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8D5C1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Analog Devices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EC73A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0DB1CC" w14:textId="77777777" w:rsidR="007330E8" w:rsidRDefault="007330E8" w:rsidP="00861A32"/>
        </w:tc>
      </w:tr>
      <w:tr w:rsidR="007330E8" w14:paraId="603A445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E23D83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5E8BDA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3311A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IQXO-540-14.745600, ф. IQD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D9</w:t>
            </w:r>
          </w:p>
        </w:tc>
      </w:tr>
      <w:tr w:rsidR="007330E8" w14:paraId="2AF5E27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5C0DA7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848FEC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F1BF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LTC2854IDD, ф. Analog Devices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D1</w:t>
            </w:r>
          </w:p>
        </w:tc>
      </w:tr>
      <w:tr w:rsidR="007330E8" w14:paraId="79989BC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D2428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0D43E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C015A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SN65LVDS391PW,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D8</w:t>
            </w:r>
          </w:p>
        </w:tc>
      </w:tr>
      <w:tr w:rsidR="007330E8" w14:paraId="181702E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9D60F5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9D896C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DB5CD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242A7B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49846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729DA8" w14:textId="77777777" w:rsidR="007330E8" w:rsidRDefault="007330E8" w:rsidP="00861A32"/>
        </w:tc>
      </w:tr>
      <w:tr w:rsidR="007330E8" w14:paraId="7BDD47F1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D7660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316E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971FE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STLM20DD9F,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D7</w:t>
            </w:r>
          </w:p>
        </w:tc>
      </w:tr>
      <w:tr w:rsidR="007330E8" w14:paraId="4652459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DF15E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C1971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D1AA7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844A57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638DD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04209" w14:textId="77777777" w:rsidR="007330E8" w:rsidRDefault="007330E8" w:rsidP="00861A32"/>
        </w:tc>
      </w:tr>
      <w:tr w:rsidR="007330E8" w14:paraId="2F2E4AED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45528D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7CE61B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848038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STM32L152CCU6DTR,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D5</w:t>
            </w:r>
          </w:p>
        </w:tc>
      </w:tr>
      <w:tr w:rsidR="007330E8" w14:paraId="2F2CFFC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FD2AC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601055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5F4B25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D2A21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EB293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59B20" w14:textId="77777777" w:rsidR="007330E8" w:rsidRDefault="007330E8" w:rsidP="00861A32"/>
        </w:tc>
      </w:tr>
      <w:tr w:rsidR="007330E8" w14:paraId="4CBF76B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D575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EDCECC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2CD92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D3, D4</w:t>
            </w:r>
          </w:p>
        </w:tc>
      </w:tr>
      <w:tr w:rsidR="007330E8" w14:paraId="1F2CD8C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3AF691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20493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464476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BD1A2A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793F66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81DDF4" w14:textId="77777777" w:rsidR="007330E8" w:rsidRDefault="007330E8" w:rsidP="00861A32"/>
        </w:tc>
      </w:tr>
      <w:tr w:rsidR="007330E8" w14:paraId="735DC44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5C6F4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E450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C48E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TPS63061DSC,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D2</w:t>
            </w:r>
          </w:p>
        </w:tc>
      </w:tr>
      <w:tr w:rsidR="007330E8" w14:paraId="2825B84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09BDB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81154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D853A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DCE75F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84852A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F55E0B" w14:textId="77777777" w:rsidR="007330E8" w:rsidRDefault="007330E8" w:rsidP="00861A32"/>
        </w:tc>
      </w:tr>
      <w:tr w:rsidR="007330E8" w14:paraId="6F9BC27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1AF49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268101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2FBAA8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18C12F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B7EF2E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5FA003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8A66F0" w14:textId="77777777" w:rsidR="007330E8" w:rsidRDefault="007330E8" w:rsidP="00861A32"/>
        </w:tc>
      </w:tr>
      <w:tr w:rsidR="007330E8" w14:paraId="3E81AF0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80B27D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C3C19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9716B8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Устройство индикации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HL1</w:t>
            </w:r>
          </w:p>
        </w:tc>
      </w:tr>
      <w:tr w:rsidR="007330E8" w14:paraId="10601AA4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23D5E4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D15076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08A764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0A9014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150060GS75003,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47C69E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B8592" w14:textId="77777777" w:rsidR="007330E8" w:rsidRDefault="007330E8" w:rsidP="00861A32"/>
        </w:tc>
      </w:tr>
      <w:tr w:rsidR="007330E8" w14:paraId="6433AAE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ACEE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1179FF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81F6F1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EB4415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Wurth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7DFA5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0BA7DE" w14:textId="77777777" w:rsidR="007330E8" w:rsidRDefault="007330E8" w:rsidP="00861A32"/>
        </w:tc>
      </w:tr>
      <w:tr w:rsidR="007330E8" w14:paraId="0356C67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30C6D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945A1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01004F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75DA32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40A7F9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78E64E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281914" w14:textId="77777777" w:rsidR="007330E8" w:rsidRDefault="007330E8" w:rsidP="00861A32"/>
        </w:tc>
      </w:tr>
      <w:tr w:rsidR="009F6692" w14:paraId="123454D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651BE" w14:textId="77777777" w:rsidR="009F6692" w:rsidRDefault="009F6692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AABFDD" w14:textId="77777777" w:rsidR="009F6692" w:rsidRDefault="009F6692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E5A65" w14:textId="77777777" w:rsidR="009F6692" w:rsidRDefault="009F6692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Индуктивность XFL4020-102,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L1</w:t>
            </w:r>
          </w:p>
        </w:tc>
      </w:tr>
      <w:tr w:rsidR="009F6692" w14:paraId="4ED07C5E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E4BFA6" w14:textId="77777777" w:rsidR="009F6692" w:rsidRDefault="009F6692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98FE03" w14:textId="77777777" w:rsidR="009F6692" w:rsidRDefault="009F6692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558BD9" w14:textId="77777777" w:rsidR="009F6692" w:rsidRDefault="009F6692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2E265" w14:textId="77777777" w:rsidR="009F6692" w:rsidRDefault="009F6692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Coilcraft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4A408" w14:textId="77777777" w:rsidR="009F6692" w:rsidRDefault="009F6692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55ACBD" w14:textId="77777777" w:rsidR="009F6692" w:rsidRDefault="009F6692" w:rsidP="00861A32"/>
        </w:tc>
      </w:tr>
      <w:tr w:rsidR="009F6692" w14:paraId="0E0D2DD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9DBD82" w14:textId="77777777" w:rsidR="009F6692" w:rsidRDefault="009F6692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7BEA48" w14:textId="77777777" w:rsidR="009F6692" w:rsidRDefault="009F6692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7C5FE" w14:textId="77777777" w:rsidR="009F6692" w:rsidRDefault="009F6692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D3623C" w14:textId="77777777" w:rsidR="009F6692" w:rsidRDefault="009F6692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6C8425" w14:textId="77777777" w:rsidR="009F6692" w:rsidRDefault="009F6692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64BF1" w14:textId="77777777" w:rsidR="009F6692" w:rsidRDefault="009F6692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C47DA" w14:textId="77777777" w:rsidR="009F6692" w:rsidRDefault="009F6692" w:rsidP="00861A32"/>
        </w:tc>
      </w:tr>
    </w:tbl>
    <w:p w14:paraId="21A4B3DE" w14:textId="384D6C8F" w:rsidR="008F6081" w:rsidRDefault="008F6081" w:rsidP="00E225BE">
      <w:pPr>
        <w:jc w:val="both"/>
      </w:pPr>
    </w:p>
    <w:p w14:paraId="1813CC67" w14:textId="0D4A6D77" w:rsidR="008F6081" w:rsidRPr="0057601F" w:rsidRDefault="008F6081" w:rsidP="00E225BE">
      <w:pPr>
        <w:jc w:val="both"/>
        <w:rPr>
          <w:lang w:val="en-US"/>
        </w:rPr>
      </w:pPr>
    </w:p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41E7BEE2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990AA9D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DEE0342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EFFB39E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9AC0E4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E6B47B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EA6C1BB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62DDE7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0BCE3D7D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92C761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F7C7EE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BDBA52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A1B2DB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D5B755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6F83E" w14:textId="77777777" w:rsidR="0057601F" w:rsidRDefault="0057601F" w:rsidP="004F233C"/>
        </w:tc>
      </w:tr>
      <w:tr w:rsidR="0057601F" w14:paraId="00A2405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19AB8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5CF4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B72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R10,</w:t>
            </w:r>
          </w:p>
        </w:tc>
      </w:tr>
      <w:tr w:rsidR="0057601F" w14:paraId="62B9D7F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8C14D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093D6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8552A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C0164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244EB6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EC3B3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R20-R23</w:t>
            </w:r>
          </w:p>
        </w:tc>
      </w:tr>
      <w:tr w:rsidR="0057601F" w14:paraId="5BD711D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ECAB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D399D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606A6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R12</w:t>
            </w:r>
          </w:p>
        </w:tc>
      </w:tr>
      <w:tr w:rsidR="0057601F" w14:paraId="3670599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32EE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BA512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8FF61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R1-R3, R15,</w:t>
            </w:r>
          </w:p>
        </w:tc>
      </w:tr>
      <w:tr w:rsidR="0057601F" w14:paraId="75CC35B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2AEE7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A626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6E053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CA521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BB162A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4E27B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R18, R19,</w:t>
            </w:r>
          </w:p>
        </w:tc>
      </w:tr>
      <w:tr w:rsidR="0057601F" w14:paraId="437179C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35DFA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D22E2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40C31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89230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124718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E455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R24-R32, R5</w:t>
            </w:r>
          </w:p>
        </w:tc>
      </w:tr>
      <w:tr w:rsidR="0057601F" w14:paraId="49C3B30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59BC7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097D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72B2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R16</w:t>
            </w:r>
          </w:p>
        </w:tc>
      </w:tr>
      <w:tr w:rsidR="0057601F" w14:paraId="73ABCE4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82F2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F668B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BA809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R17, R4</w:t>
            </w:r>
          </w:p>
        </w:tc>
      </w:tr>
      <w:tr w:rsidR="0057601F" w14:paraId="5A4B057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16248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4570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D44CF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0402 - 2,4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R7</w:t>
            </w:r>
          </w:p>
        </w:tc>
      </w:tr>
      <w:tr w:rsidR="0057601F" w14:paraId="74F7453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1D5EA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C4FDE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1118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0402 - 27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R8</w:t>
            </w:r>
          </w:p>
        </w:tc>
      </w:tr>
      <w:tr w:rsidR="0057601F" w14:paraId="23725A0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28712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9DB5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765A1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0402 - 3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R6</w:t>
            </w:r>
          </w:p>
        </w:tc>
      </w:tr>
      <w:tr w:rsidR="0057601F" w14:paraId="6D66027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F4A2D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19272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861A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0402 - 412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R14</w:t>
            </w:r>
          </w:p>
        </w:tc>
      </w:tr>
      <w:tr w:rsidR="0057601F" w14:paraId="7EBFB0B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7A763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15D8B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6FB0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0402 - 4,7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R33, R34</w:t>
            </w:r>
          </w:p>
        </w:tc>
      </w:tr>
      <w:tr w:rsidR="0057601F" w14:paraId="525BB8F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EBCFA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88F0E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AC3F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0402 - 5,1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R9</w:t>
            </w:r>
          </w:p>
        </w:tc>
      </w:tr>
      <w:tr w:rsidR="0057601F" w14:paraId="4023BA2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D3615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4A851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6FB39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0402 - 75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R13</w:t>
            </w:r>
          </w:p>
        </w:tc>
      </w:tr>
      <w:tr w:rsidR="0057601F" w14:paraId="3C137C0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AA737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C86A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65A5A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8FF4D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0D6C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2BDE0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11DDE" w14:textId="77777777" w:rsidR="0057601F" w:rsidRDefault="0057601F" w:rsidP="004F233C"/>
        </w:tc>
      </w:tr>
      <w:tr w:rsidR="0057601F" w14:paraId="5344A2F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8A031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A56E7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7B64B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Диод 1PS79SB70, ф. NXP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VD1</w:t>
            </w:r>
          </w:p>
        </w:tc>
      </w:tr>
      <w:tr w:rsidR="0057601F" w14:paraId="1A863CD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2C1B4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1EFB7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A2A09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F75A7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6FF2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87F05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1BD34E" w14:textId="77777777" w:rsidR="0057601F" w:rsidRDefault="0057601F" w:rsidP="004F233C"/>
        </w:tc>
      </w:tr>
      <w:tr w:rsidR="0057601F" w14:paraId="3A31920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9C8D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FAE92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CF391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ECD0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Разъемы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E87DB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2C792C" w14:textId="77777777" w:rsidR="0057601F" w:rsidRDefault="0057601F" w:rsidP="004F233C"/>
        </w:tc>
      </w:tr>
      <w:tr w:rsidR="0057601F" w14:paraId="59E1D28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BD13B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A9BA7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6D91D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BM23FR0.6-6DS-0.35V, ф. Hirose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XS4</w:t>
            </w:r>
          </w:p>
        </w:tc>
      </w:tr>
      <w:tr w:rsidR="0057601F" w14:paraId="196E020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55BFF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B2081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FF27F3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CLM-103-02-F-D, ф. Samtec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XS1</w:t>
            </w:r>
          </w:p>
        </w:tc>
      </w:tr>
      <w:tr w:rsidR="0057601F" w14:paraId="4AC3C25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51377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C89C8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CA864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DF12NC(3.0)-50DS-0.5V(51),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XP1</w:t>
            </w:r>
          </w:p>
        </w:tc>
      </w:tr>
      <w:tr w:rsidR="0057601F" w14:paraId="7C8308B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024AA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F7EA5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E5485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14474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Hirose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C4CDA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1151FC" w14:textId="77777777" w:rsidR="0057601F" w:rsidRDefault="0057601F" w:rsidP="004F233C"/>
        </w:tc>
      </w:tr>
      <w:tr w:rsidR="0057601F" w14:paraId="4EA7152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F30C7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2B20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B1C6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DF12NC(4.0)-30DP-0.5V(51),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XS2</w:t>
            </w:r>
          </w:p>
        </w:tc>
      </w:tr>
      <w:tr w:rsidR="0057601F" w14:paraId="7B91BE5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E2B38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F589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C6FC4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C87AE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Hirose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37D2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5DD25" w14:textId="77777777" w:rsidR="0057601F" w:rsidRDefault="0057601F" w:rsidP="004F233C"/>
        </w:tc>
      </w:tr>
      <w:tr w:rsidR="0057601F" w14:paraId="3C6643E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3EF62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76100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D6987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FTM-103-02-F-DV, ф. Samtec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XS3</w:t>
            </w:r>
          </w:p>
        </w:tc>
      </w:tr>
      <w:tr w:rsidR="0057601F" w14:paraId="32B6750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47E7C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93CEF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2793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SM30B-SRDS-G-TF,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XP3</w:t>
            </w:r>
          </w:p>
        </w:tc>
      </w:tr>
      <w:tr w:rsidR="0057601F" w14:paraId="347C6AA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B38FD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A1005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9C792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ST4-30-1.00-L-D-P-TR, ф. Samtec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XP2</w:t>
            </w:r>
          </w:p>
        </w:tc>
      </w:tr>
      <w:tr w:rsidR="0057601F" w14:paraId="36148CE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133A7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B6C5D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D198E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E4E70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7F1DE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AC040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2A4AE" w14:textId="77777777" w:rsidR="0057601F" w:rsidRDefault="0057601F" w:rsidP="004F233C"/>
        </w:tc>
      </w:tr>
    </w:tbl>
    <w:p w14:paraId="6E9CF921" w14:textId="310DD4DD" w:rsidR="008F6081" w:rsidRDefault="0057601F" w:rsidP="008F6081">
      <w:pPr>
        <w:jc w:val="both"/>
      </w:pPr>
      <w:r>
        <w:tab/>
      </w:r>
    </w:p>
    <w:p w14:paraId="31C37702" w14:textId="77777777" w:rsidR="0057601F" w:rsidRDefault="008F6081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6628C5E8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2B94997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948F2BC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E94D7B5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F242A8C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8116FF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85C222F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982DFB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5053797D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3D394F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CC7858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1B058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46FAC9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0FAA31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00E3FB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6E748" w14:textId="77777777" w:rsidR="0057601F" w:rsidRDefault="0057601F" w:rsidP="004F233C"/>
        </w:tc>
      </w:tr>
      <w:tr w:rsidR="0057601F" w14:paraId="3AC03AD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68A36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525F7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25546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2332F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6798E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62C2D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D8BC64" w14:textId="77777777" w:rsidR="0057601F" w:rsidRDefault="0057601F" w:rsidP="004F233C">
            <w:pPr>
              <w:jc w:val="left"/>
            </w:pPr>
          </w:p>
        </w:tc>
      </w:tr>
      <w:tr w:rsidR="0057601F" w14:paraId="5BECAC0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9D52B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7C35A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3914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8A08F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85FAD0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3ED2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DCF695" w14:textId="77777777" w:rsidR="0057601F" w:rsidRDefault="0057601F" w:rsidP="004F233C">
            <w:pPr>
              <w:jc w:val="left"/>
            </w:pPr>
          </w:p>
        </w:tc>
      </w:tr>
      <w:tr w:rsidR="0057601F" w14:paraId="0B7FE9C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90C37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873A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6A381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F7BE4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C5CE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95B87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D30BFF" w14:textId="77777777" w:rsidR="0057601F" w:rsidRDefault="0057601F" w:rsidP="004F233C"/>
        </w:tc>
      </w:tr>
      <w:tr w:rsidR="0057601F" w14:paraId="7F85EBD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38AE0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9B6A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142F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3DCB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466B03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841D7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6B5418" w14:textId="77777777" w:rsidR="0057601F" w:rsidRDefault="0057601F" w:rsidP="004F233C"/>
        </w:tc>
      </w:tr>
      <w:tr w:rsidR="0057601F" w14:paraId="113ADF6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5901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668FD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A9D74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43E9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12BF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90CD7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28330A" w14:textId="77777777" w:rsidR="0057601F" w:rsidRDefault="0057601F" w:rsidP="004F233C">
            <w:pPr>
              <w:jc w:val="left"/>
            </w:pPr>
          </w:p>
        </w:tc>
      </w:tr>
      <w:tr w:rsidR="0057601F" w14:paraId="4D74775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9A157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5566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0C32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8A795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5CF855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AFC1E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AE7968" w14:textId="77777777" w:rsidR="0057601F" w:rsidRDefault="0057601F" w:rsidP="004F233C">
            <w:pPr>
              <w:jc w:val="left"/>
            </w:pPr>
          </w:p>
        </w:tc>
      </w:tr>
      <w:tr w:rsidR="0057601F" w14:paraId="5942285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13A4B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A2E55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44DA7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7D4F4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67CE2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019EC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35065E" w14:textId="77777777" w:rsidR="0057601F" w:rsidRDefault="0057601F" w:rsidP="004F233C">
            <w:pPr>
              <w:jc w:val="left"/>
            </w:pPr>
          </w:p>
        </w:tc>
      </w:tr>
      <w:tr w:rsidR="0057601F" w14:paraId="1937A76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11F2B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99F66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FB58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3AE5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B3550F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D2EF0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298DF5" w14:textId="77777777" w:rsidR="0057601F" w:rsidRDefault="0057601F" w:rsidP="004F233C">
            <w:pPr>
              <w:jc w:val="left"/>
            </w:pPr>
          </w:p>
        </w:tc>
      </w:tr>
      <w:tr w:rsidR="0057601F" w14:paraId="7407410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D07A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BAB20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4DCBF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9730A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315F2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1C9D7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D16B1E" w14:textId="77777777" w:rsidR="0057601F" w:rsidRDefault="0057601F" w:rsidP="004F233C"/>
        </w:tc>
      </w:tr>
      <w:tr w:rsidR="0057601F" w14:paraId="11BBC84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568F4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C423D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A0932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B00A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962387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D9F5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7FB98" w14:textId="77777777" w:rsidR="0057601F" w:rsidRDefault="0057601F" w:rsidP="004F233C"/>
        </w:tc>
      </w:tr>
      <w:tr w:rsidR="0057601F" w14:paraId="03DE778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EAE92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7BF70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C06EE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6A957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F3D282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DFC9E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5256F3" w14:textId="77777777" w:rsidR="0057601F" w:rsidRDefault="0057601F" w:rsidP="004F233C">
            <w:pPr>
              <w:jc w:val="left"/>
            </w:pPr>
          </w:p>
        </w:tc>
      </w:tr>
      <w:tr w:rsidR="0057601F" w14:paraId="0E0757C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9D3CC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3289D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DF099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FFC2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F998F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E476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B5DDB5" w14:textId="77777777" w:rsidR="0057601F" w:rsidRDefault="0057601F" w:rsidP="004F233C"/>
        </w:tc>
      </w:tr>
      <w:tr w:rsidR="0057601F" w14:paraId="64EE8F3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C00E4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11D4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FCF1F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DAEA3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8326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92348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F688E5" w14:textId="77777777" w:rsidR="0057601F" w:rsidRDefault="0057601F" w:rsidP="004F233C"/>
        </w:tc>
      </w:tr>
      <w:tr w:rsidR="0057601F" w14:paraId="6F6A34C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F8D22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A3CDB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8606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37A86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449F30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9B9C2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C241FD" w14:textId="77777777" w:rsidR="0057601F" w:rsidRDefault="0057601F" w:rsidP="004F233C"/>
        </w:tc>
      </w:tr>
      <w:tr w:rsidR="0057601F" w14:paraId="4FA720B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77235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375E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E183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931FE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3B2C9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2B8B7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92BE9C" w14:textId="77777777" w:rsidR="0057601F" w:rsidRDefault="0057601F" w:rsidP="004F233C"/>
        </w:tc>
      </w:tr>
      <w:tr w:rsidR="0057601F" w14:paraId="1557448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FEA1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E4891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6C002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4FFA3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3E11F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43838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1A7DC1" w14:textId="77777777" w:rsidR="0057601F" w:rsidRDefault="0057601F" w:rsidP="004F233C"/>
        </w:tc>
      </w:tr>
      <w:tr w:rsidR="0057601F" w14:paraId="30D6918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CF31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5AEF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8600C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D81A2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70E1F2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990A8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36DD5B" w14:textId="77777777" w:rsidR="0057601F" w:rsidRDefault="0057601F" w:rsidP="004F233C"/>
        </w:tc>
      </w:tr>
      <w:tr w:rsidR="0057601F" w14:paraId="5440193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994A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E7A66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E7078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17D8C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E4EA8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06A79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57540B" w14:textId="77777777" w:rsidR="0057601F" w:rsidRDefault="0057601F" w:rsidP="004F233C"/>
        </w:tc>
      </w:tr>
      <w:tr w:rsidR="0057601F" w14:paraId="4E135EC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3358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FA70B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C3C89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F24E9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D267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79342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D31682" w14:textId="77777777" w:rsidR="0057601F" w:rsidRDefault="0057601F" w:rsidP="004F233C"/>
        </w:tc>
      </w:tr>
      <w:tr w:rsidR="0057601F" w14:paraId="1ECD629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26F0A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EBD92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F7029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2A342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1F1D2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E0D0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59CCE" w14:textId="77777777" w:rsidR="0057601F" w:rsidRDefault="0057601F" w:rsidP="004F233C"/>
        </w:tc>
      </w:tr>
      <w:tr w:rsidR="0057601F" w14:paraId="6324EAE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4B962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BBCC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15954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0D8C9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D7E3C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A68D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A3E8C1" w14:textId="77777777" w:rsidR="0057601F" w:rsidRDefault="0057601F" w:rsidP="004F233C"/>
        </w:tc>
      </w:tr>
      <w:tr w:rsidR="0057601F" w14:paraId="44AE052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53D7D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8C10A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66827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A8263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CEBFA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9C5CF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A63E3A" w14:textId="77777777" w:rsidR="0057601F" w:rsidRDefault="0057601F" w:rsidP="004F233C"/>
        </w:tc>
      </w:tr>
      <w:tr w:rsidR="0057601F" w14:paraId="44088EF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08409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A3E7F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7685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39C6F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93B06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E3324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0BA6BD" w14:textId="77777777" w:rsidR="0057601F" w:rsidRDefault="0057601F" w:rsidP="004F233C"/>
        </w:tc>
      </w:tr>
      <w:tr w:rsidR="0057601F" w14:paraId="68E8CCC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610ED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84278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ED277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F7CF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38C26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87B52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C6B2F" w14:textId="77777777" w:rsidR="0057601F" w:rsidRDefault="0057601F" w:rsidP="004F233C"/>
        </w:tc>
      </w:tr>
      <w:tr w:rsidR="0057601F" w14:paraId="7AE756B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3EA6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44F0B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D2D71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2AC4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8039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DEDC5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B72A87" w14:textId="77777777" w:rsidR="0057601F" w:rsidRDefault="0057601F" w:rsidP="004F233C"/>
        </w:tc>
      </w:tr>
      <w:tr w:rsidR="0057601F" w14:paraId="3E14990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F72E0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ADCA8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3FDD9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57C7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4E1E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FBE03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D4A03F" w14:textId="77777777" w:rsidR="0057601F" w:rsidRDefault="0057601F" w:rsidP="004F233C"/>
        </w:tc>
      </w:tr>
      <w:tr w:rsidR="0057601F" w14:paraId="6EEB3F6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FA36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C2B3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C2A87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C480C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8DB6B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A8B6C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8874D" w14:textId="77777777" w:rsidR="0057601F" w:rsidRDefault="0057601F" w:rsidP="004F233C"/>
        </w:tc>
      </w:tr>
      <w:tr w:rsidR="0057601F" w14:paraId="494B7F5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B651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92497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19752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157D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832BF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3B902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16230E" w14:textId="77777777" w:rsidR="0057601F" w:rsidRDefault="0057601F" w:rsidP="004F233C"/>
        </w:tc>
      </w:tr>
      <w:tr w:rsidR="0057601F" w14:paraId="3D1BF21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62043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490A8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258E6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593B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F813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5D9A6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99026" w14:textId="77777777" w:rsidR="0057601F" w:rsidRDefault="0057601F" w:rsidP="004F233C"/>
        </w:tc>
      </w:tr>
    </w:tbl>
    <w:p w14:paraId="170E677E" w14:textId="41896984" w:rsidR="008F6081" w:rsidRDefault="008F6081"/>
    <w:p w14:paraId="4FA1B88E" w14:textId="0A3203FE" w:rsidR="0057601F" w:rsidRDefault="0057601F"/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231C816F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2522F0A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5E36F52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1326AB7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34C4BA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6BC9AC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F248482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C2B78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59423A9E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9E5199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AD1EFE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8AC9E5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024F1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4607B8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A2F356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5E0DBF" w14:textId="77777777" w:rsidR="0057601F" w:rsidRDefault="0057601F" w:rsidP="004F233C"/>
        </w:tc>
      </w:tr>
      <w:tr w:rsidR="0057601F" w14:paraId="0FDBD44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CF9E42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F7222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E69D7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32DF6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B0523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F213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B9D98D" w14:textId="77777777" w:rsidR="0057601F" w:rsidRDefault="0057601F" w:rsidP="004F233C">
            <w:pPr>
              <w:jc w:val="left"/>
            </w:pPr>
          </w:p>
        </w:tc>
      </w:tr>
      <w:tr w:rsidR="0057601F" w14:paraId="42D6724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6AC03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5DE35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6575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B1984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C6078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DB2A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3BE540" w14:textId="77777777" w:rsidR="0057601F" w:rsidRDefault="0057601F" w:rsidP="004F233C">
            <w:pPr>
              <w:jc w:val="left"/>
            </w:pPr>
          </w:p>
        </w:tc>
      </w:tr>
      <w:tr w:rsidR="0057601F" w14:paraId="7B4749B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EB308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B1E5B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57CA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4D270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E029F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B7A9F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FF9D6E" w14:textId="77777777" w:rsidR="0057601F" w:rsidRDefault="0057601F" w:rsidP="004F233C"/>
        </w:tc>
      </w:tr>
      <w:tr w:rsidR="0057601F" w14:paraId="70364F7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4F47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8419A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D8149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9A122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6A52D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B8EB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F7E8A" w14:textId="77777777" w:rsidR="0057601F" w:rsidRDefault="0057601F" w:rsidP="004F233C"/>
        </w:tc>
      </w:tr>
      <w:tr w:rsidR="0057601F" w14:paraId="3A5E9D3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93988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4FE05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E4D5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C9AD0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FF44F2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4F79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9B497A" w14:textId="77777777" w:rsidR="0057601F" w:rsidRDefault="0057601F" w:rsidP="004F233C">
            <w:pPr>
              <w:jc w:val="left"/>
            </w:pPr>
          </w:p>
        </w:tc>
      </w:tr>
      <w:tr w:rsidR="0057601F" w14:paraId="6C9A1A1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C152C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910D9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3DC6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EC621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7C0F67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67D6B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A4B3FE" w14:textId="77777777" w:rsidR="0057601F" w:rsidRDefault="0057601F" w:rsidP="004F233C">
            <w:pPr>
              <w:jc w:val="left"/>
            </w:pPr>
          </w:p>
        </w:tc>
      </w:tr>
      <w:tr w:rsidR="0057601F" w14:paraId="5C7A3FF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E8109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D247A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3ABC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B2EB6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FCD781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465F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27FF4F" w14:textId="77777777" w:rsidR="0057601F" w:rsidRDefault="0057601F" w:rsidP="004F233C">
            <w:pPr>
              <w:jc w:val="left"/>
            </w:pPr>
          </w:p>
        </w:tc>
      </w:tr>
      <w:tr w:rsidR="0057601F" w14:paraId="37B9750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F5688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B910C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C4E86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13750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7E6D2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2F686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550CD" w14:textId="77777777" w:rsidR="0057601F" w:rsidRDefault="0057601F" w:rsidP="004F233C">
            <w:pPr>
              <w:jc w:val="left"/>
            </w:pPr>
          </w:p>
        </w:tc>
      </w:tr>
      <w:tr w:rsidR="0057601F" w14:paraId="3D5F2AD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CC76D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F837B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7EACB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B3DF2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841D9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F84C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45306B" w14:textId="77777777" w:rsidR="0057601F" w:rsidRDefault="0057601F" w:rsidP="004F233C"/>
        </w:tc>
      </w:tr>
      <w:tr w:rsidR="0057601F" w14:paraId="1EFFCC7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BA69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32CDF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135D4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EE7EF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8A2546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C4A9D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B4C53E" w14:textId="77777777" w:rsidR="0057601F" w:rsidRDefault="0057601F" w:rsidP="004F233C"/>
        </w:tc>
      </w:tr>
      <w:tr w:rsidR="0057601F" w14:paraId="4DFBC5A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52DAA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9A023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3ECD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2E84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85A74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6F7DE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3DCD5A" w14:textId="77777777" w:rsidR="0057601F" w:rsidRDefault="0057601F" w:rsidP="004F233C">
            <w:pPr>
              <w:jc w:val="left"/>
            </w:pPr>
          </w:p>
        </w:tc>
      </w:tr>
      <w:tr w:rsidR="0057601F" w14:paraId="1E41442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DA1D8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AB0AE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CCF68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19CFD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47332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3883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0E50DE" w14:textId="77777777" w:rsidR="0057601F" w:rsidRDefault="0057601F" w:rsidP="004F233C"/>
        </w:tc>
      </w:tr>
      <w:tr w:rsidR="0057601F" w14:paraId="4196E49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DFFDB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14E06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F256A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2AF63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3F52B0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540F1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3C76F" w14:textId="77777777" w:rsidR="0057601F" w:rsidRDefault="0057601F" w:rsidP="004F233C"/>
        </w:tc>
      </w:tr>
      <w:tr w:rsidR="0057601F" w14:paraId="0E69863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D151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AF7DE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D0F1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96E0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DE51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0B981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D7D093" w14:textId="77777777" w:rsidR="0057601F" w:rsidRDefault="0057601F" w:rsidP="004F233C"/>
        </w:tc>
      </w:tr>
      <w:tr w:rsidR="0057601F" w14:paraId="72315B4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4F04F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7F0DF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469A9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A54F1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D84D6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EEBD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49AAFC" w14:textId="77777777" w:rsidR="0057601F" w:rsidRDefault="0057601F" w:rsidP="004F233C"/>
        </w:tc>
      </w:tr>
      <w:tr w:rsidR="0057601F" w14:paraId="4D1DAB1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711B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C0C8B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E0154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9C281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BBE801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C057C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F4A9AA" w14:textId="77777777" w:rsidR="0057601F" w:rsidRDefault="0057601F" w:rsidP="004F233C"/>
        </w:tc>
      </w:tr>
      <w:tr w:rsidR="0057601F" w14:paraId="4EA2C7F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3A2E8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17FDB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BFA1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66243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8736F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557F8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0A7120" w14:textId="77777777" w:rsidR="0057601F" w:rsidRDefault="0057601F" w:rsidP="004F233C"/>
        </w:tc>
      </w:tr>
      <w:tr w:rsidR="0057601F" w14:paraId="71DBCCF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DE4BE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13FDA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76DE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3FF62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D3420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9A181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AC747" w14:textId="77777777" w:rsidR="0057601F" w:rsidRDefault="0057601F" w:rsidP="004F233C"/>
        </w:tc>
      </w:tr>
      <w:tr w:rsidR="0057601F" w14:paraId="613702C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53790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56ABB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06E28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2D145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2D3A2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2DA8E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53820" w14:textId="77777777" w:rsidR="0057601F" w:rsidRDefault="0057601F" w:rsidP="004F233C"/>
        </w:tc>
      </w:tr>
      <w:tr w:rsidR="0057601F" w14:paraId="409F4FF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72A6B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72C88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4655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2FD90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A68E8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6C3D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3A6B5" w14:textId="77777777" w:rsidR="0057601F" w:rsidRDefault="0057601F" w:rsidP="004F233C"/>
        </w:tc>
      </w:tr>
      <w:tr w:rsidR="0057601F" w14:paraId="6B1B945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CC556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F54EF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3784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8A231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72223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98976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F49C43" w14:textId="77777777" w:rsidR="0057601F" w:rsidRDefault="0057601F" w:rsidP="004F233C"/>
        </w:tc>
      </w:tr>
      <w:tr w:rsidR="0057601F" w14:paraId="0881065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17FF2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A3E10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FC479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376B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FD7AC2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5B342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EB8CB0" w14:textId="77777777" w:rsidR="0057601F" w:rsidRDefault="0057601F" w:rsidP="004F233C"/>
        </w:tc>
      </w:tr>
      <w:tr w:rsidR="0057601F" w14:paraId="339A2E5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DD1F9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125BA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5296B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6CD92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D36B9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D318C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6B8355" w14:textId="77777777" w:rsidR="0057601F" w:rsidRDefault="0057601F" w:rsidP="004F233C"/>
        </w:tc>
      </w:tr>
      <w:tr w:rsidR="0057601F" w14:paraId="6876D36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EFBC7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1E997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F261D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9F64D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ED7F9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5007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2F1CF5" w14:textId="77777777" w:rsidR="0057601F" w:rsidRDefault="0057601F" w:rsidP="004F233C"/>
        </w:tc>
      </w:tr>
      <w:tr w:rsidR="0057601F" w14:paraId="445FF96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98B53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CCB8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C9F8DA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5C9D1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0413D1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8E7D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62A4FA" w14:textId="77777777" w:rsidR="0057601F" w:rsidRDefault="0057601F" w:rsidP="004F233C"/>
        </w:tc>
      </w:tr>
      <w:tr w:rsidR="0057601F" w14:paraId="17D43A9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F0353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376E4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E831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704E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3268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3A979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711D7" w14:textId="77777777" w:rsidR="0057601F" w:rsidRDefault="0057601F" w:rsidP="004F233C"/>
        </w:tc>
      </w:tr>
      <w:tr w:rsidR="0057601F" w14:paraId="39B3654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8E31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8CA53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AB5A9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BE450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6A8A3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4518B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D183A1" w14:textId="77777777" w:rsidR="0057601F" w:rsidRDefault="0057601F" w:rsidP="004F233C"/>
        </w:tc>
      </w:tr>
      <w:tr w:rsidR="0057601F" w14:paraId="53FBECD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0E13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0D741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2C7B0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78134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982C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B1EC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889654" w14:textId="77777777" w:rsidR="0057601F" w:rsidRDefault="0057601F" w:rsidP="004F233C"/>
        </w:tc>
      </w:tr>
      <w:tr w:rsidR="0057601F" w14:paraId="3EDBC5F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A6D52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09B8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AB75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37C79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F1B16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30387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37BA8" w14:textId="77777777" w:rsidR="0057601F" w:rsidRDefault="0057601F" w:rsidP="004F233C"/>
        </w:tc>
      </w:tr>
    </w:tbl>
    <w:p w14:paraId="3BCFEA09" w14:textId="41B18F50" w:rsidR="0057601F" w:rsidRDefault="0057601F"/>
    <w:p w14:paraId="53D3D4FD" w14:textId="009EE174" w:rsidR="0057601F" w:rsidRDefault="0057601F"/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6593576C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4900320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3D4A35C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F8BFE3A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A4D002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CCDDE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D02A246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185575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26A50088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8DB5FB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8B3FAB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1642A8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08286F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03F87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0251B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7C4D0E" w14:textId="77777777" w:rsidR="0057601F" w:rsidRDefault="0057601F" w:rsidP="004F233C"/>
        </w:tc>
      </w:tr>
      <w:tr w:rsidR="0057601F" w14:paraId="4702F6E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2313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682E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0826F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CCA0A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C4AB0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0A0CD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9C6CB3" w14:textId="77777777" w:rsidR="0057601F" w:rsidRDefault="0057601F" w:rsidP="004F233C">
            <w:pPr>
              <w:jc w:val="left"/>
            </w:pPr>
          </w:p>
        </w:tc>
      </w:tr>
      <w:tr w:rsidR="0057601F" w14:paraId="32CA27F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C5E64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20627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6EA1A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3BB05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920C5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9B08B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A97A6A" w14:textId="77777777" w:rsidR="0057601F" w:rsidRDefault="0057601F" w:rsidP="004F233C">
            <w:pPr>
              <w:jc w:val="left"/>
            </w:pPr>
          </w:p>
        </w:tc>
      </w:tr>
      <w:tr w:rsidR="0057601F" w14:paraId="2B44E14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C51C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89FC5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A330B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8F8C8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0FFB6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2C73C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61D569" w14:textId="77777777" w:rsidR="0057601F" w:rsidRDefault="0057601F" w:rsidP="004F233C"/>
        </w:tc>
      </w:tr>
      <w:tr w:rsidR="0057601F" w14:paraId="2A70164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8258B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92907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C13B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4D5D93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0BA12C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330DD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A6F0C9" w14:textId="77777777" w:rsidR="0057601F" w:rsidRDefault="0057601F" w:rsidP="004F233C"/>
        </w:tc>
      </w:tr>
      <w:tr w:rsidR="0057601F" w14:paraId="7F8B78E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1371A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FC78B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B0359D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058AC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A87E2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2B9F6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8FE685" w14:textId="77777777" w:rsidR="0057601F" w:rsidRDefault="0057601F" w:rsidP="004F233C">
            <w:pPr>
              <w:jc w:val="left"/>
            </w:pPr>
          </w:p>
        </w:tc>
      </w:tr>
      <w:tr w:rsidR="0057601F" w14:paraId="1FCFB61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AD23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4EA7B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84483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D2EC5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C1FD08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14E88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2A88D1" w14:textId="77777777" w:rsidR="0057601F" w:rsidRDefault="0057601F" w:rsidP="004F233C">
            <w:pPr>
              <w:jc w:val="left"/>
            </w:pPr>
          </w:p>
        </w:tc>
      </w:tr>
      <w:tr w:rsidR="0057601F" w14:paraId="531348C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891CA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1CB7B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BFBB6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83FCA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0AE5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AE4E3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FBC723" w14:textId="77777777" w:rsidR="0057601F" w:rsidRDefault="0057601F" w:rsidP="004F233C">
            <w:pPr>
              <w:jc w:val="left"/>
            </w:pPr>
          </w:p>
        </w:tc>
      </w:tr>
      <w:tr w:rsidR="0057601F" w14:paraId="5E0DBAE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DCDE6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4DE26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F344FD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AA60E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5419D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7129F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640481" w14:textId="77777777" w:rsidR="0057601F" w:rsidRDefault="0057601F" w:rsidP="004F233C">
            <w:pPr>
              <w:jc w:val="left"/>
            </w:pPr>
          </w:p>
        </w:tc>
      </w:tr>
      <w:tr w:rsidR="0057601F" w14:paraId="45CF422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C81B7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D18AA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C00E6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4EC3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17DF2A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D9238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34C0A5" w14:textId="77777777" w:rsidR="0057601F" w:rsidRDefault="0057601F" w:rsidP="004F233C"/>
        </w:tc>
      </w:tr>
      <w:tr w:rsidR="0057601F" w14:paraId="3F6042B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2A6FB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CC89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787ED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A7794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3FA27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00527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6907E3" w14:textId="77777777" w:rsidR="0057601F" w:rsidRDefault="0057601F" w:rsidP="004F233C"/>
        </w:tc>
      </w:tr>
      <w:tr w:rsidR="0057601F" w14:paraId="2CD8543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EC499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D0CB6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18E1DA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9D261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CAF52D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CC1C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139216" w14:textId="77777777" w:rsidR="0057601F" w:rsidRDefault="0057601F" w:rsidP="004F233C">
            <w:pPr>
              <w:jc w:val="left"/>
            </w:pPr>
          </w:p>
        </w:tc>
      </w:tr>
      <w:tr w:rsidR="0057601F" w14:paraId="74B7C67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24D14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7D42D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7A3F3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7532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CFD6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B1CE7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4A0BE9" w14:textId="77777777" w:rsidR="0057601F" w:rsidRDefault="0057601F" w:rsidP="004F233C"/>
        </w:tc>
      </w:tr>
      <w:tr w:rsidR="0057601F" w14:paraId="2156BDA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46388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F4210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A334E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30457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E6137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85944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960552" w14:textId="77777777" w:rsidR="0057601F" w:rsidRDefault="0057601F" w:rsidP="004F233C"/>
        </w:tc>
      </w:tr>
      <w:tr w:rsidR="0057601F" w14:paraId="74C0961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5B51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F0E08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E2D5E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54C4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BCD4B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39CA9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1E200E" w14:textId="77777777" w:rsidR="0057601F" w:rsidRDefault="0057601F" w:rsidP="004F233C"/>
        </w:tc>
      </w:tr>
      <w:tr w:rsidR="0057601F" w14:paraId="1DC1D72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4A1A5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E1415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56AB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2CF2B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7007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8A77E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25BC9F" w14:textId="77777777" w:rsidR="0057601F" w:rsidRDefault="0057601F" w:rsidP="004F233C"/>
        </w:tc>
      </w:tr>
      <w:tr w:rsidR="0057601F" w14:paraId="66D27D5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7161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7F31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C54E5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5B0DA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8E7B1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D212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FEBE2D" w14:textId="77777777" w:rsidR="0057601F" w:rsidRDefault="0057601F" w:rsidP="004F233C"/>
        </w:tc>
      </w:tr>
      <w:tr w:rsidR="0057601F" w14:paraId="6DB7952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2061C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53047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DE99B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BC484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2D2E6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5AB74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361B07" w14:textId="77777777" w:rsidR="0057601F" w:rsidRDefault="0057601F" w:rsidP="004F233C"/>
        </w:tc>
      </w:tr>
      <w:tr w:rsidR="0057601F" w14:paraId="70A689F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E239E2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D373D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0F9F5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60110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7A76F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329C6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A6D782" w14:textId="77777777" w:rsidR="0057601F" w:rsidRDefault="0057601F" w:rsidP="004F233C"/>
        </w:tc>
      </w:tr>
      <w:tr w:rsidR="0057601F" w14:paraId="27BD2D2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08A11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19356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221A1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4FB94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829E5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027F5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C5532" w14:textId="77777777" w:rsidR="0057601F" w:rsidRDefault="0057601F" w:rsidP="004F233C"/>
        </w:tc>
      </w:tr>
      <w:tr w:rsidR="0057601F" w14:paraId="7E73F23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7A817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C5B0E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21A09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1A533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F72BC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57B0C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26D987" w14:textId="77777777" w:rsidR="0057601F" w:rsidRDefault="0057601F" w:rsidP="004F233C"/>
        </w:tc>
      </w:tr>
      <w:tr w:rsidR="0057601F" w14:paraId="7B35EF4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1F666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A8F34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89036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53FA0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ACC60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6A7D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D15850" w14:textId="77777777" w:rsidR="0057601F" w:rsidRDefault="0057601F" w:rsidP="004F233C"/>
        </w:tc>
      </w:tr>
      <w:tr w:rsidR="0057601F" w14:paraId="1BAEE15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290DC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31BF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545F7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F53C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9E3403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E49C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A24145" w14:textId="77777777" w:rsidR="0057601F" w:rsidRDefault="0057601F" w:rsidP="004F233C"/>
        </w:tc>
      </w:tr>
      <w:tr w:rsidR="0057601F" w14:paraId="741C323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069BD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9588E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110A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8CC9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2E2C6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6A39F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3DBA2D" w14:textId="77777777" w:rsidR="0057601F" w:rsidRDefault="0057601F" w:rsidP="004F233C"/>
        </w:tc>
      </w:tr>
      <w:tr w:rsidR="0057601F" w14:paraId="3A7835E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BED76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5B1EA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4C7F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67FE8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CA34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3024D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0254B2" w14:textId="77777777" w:rsidR="0057601F" w:rsidRDefault="0057601F" w:rsidP="004F233C"/>
        </w:tc>
      </w:tr>
      <w:tr w:rsidR="0057601F" w14:paraId="727A4E5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B81DC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5C479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33714D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8E841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6D6BF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D4FE1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2473C6" w14:textId="77777777" w:rsidR="0057601F" w:rsidRDefault="0057601F" w:rsidP="004F233C"/>
        </w:tc>
      </w:tr>
      <w:tr w:rsidR="0057601F" w14:paraId="23EBDE3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1C508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49F45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2F179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8532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8B809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2321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D8B6DB" w14:textId="77777777" w:rsidR="0057601F" w:rsidRDefault="0057601F" w:rsidP="004F233C"/>
        </w:tc>
      </w:tr>
      <w:tr w:rsidR="0057601F" w14:paraId="4A9A095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B93BC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36F99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0F2F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45A58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ECF86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033E2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3F566" w14:textId="77777777" w:rsidR="0057601F" w:rsidRDefault="0057601F" w:rsidP="004F233C"/>
        </w:tc>
      </w:tr>
      <w:tr w:rsidR="0057601F" w14:paraId="7CF9CA0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6647A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D75F6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72EF4A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52EF2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AE96F3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1969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5AB5B5" w14:textId="77777777" w:rsidR="0057601F" w:rsidRDefault="0057601F" w:rsidP="004F233C"/>
        </w:tc>
      </w:tr>
      <w:tr w:rsidR="0057601F" w14:paraId="216E989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C8504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BB7BB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852A5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B61AC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2F2A8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7F40C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E4F3ED" w14:textId="77777777" w:rsidR="0057601F" w:rsidRDefault="0057601F" w:rsidP="004F233C"/>
        </w:tc>
      </w:tr>
    </w:tbl>
    <w:p w14:paraId="6A3BD610" w14:textId="20958957" w:rsidR="0057601F" w:rsidRDefault="0057601F"/>
    <w:p w14:paraId="23C29078" w14:textId="7A2D1878" w:rsidR="0057601F" w:rsidRDefault="0057601F"/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19EF028E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B255505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23B5B8F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A34665F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483A27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EBDCBD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B7FE7B8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E96C5D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2A890B94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41C21A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C021FB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47F6A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8D3A8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CBF2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9F17F7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670073" w14:textId="77777777" w:rsidR="0057601F" w:rsidRDefault="0057601F" w:rsidP="004F233C"/>
        </w:tc>
      </w:tr>
      <w:tr w:rsidR="0057601F" w14:paraId="4B0E129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8DF16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72BE9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61C8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80CB6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07BA8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CC3C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3ED213" w14:textId="77777777" w:rsidR="0057601F" w:rsidRDefault="0057601F" w:rsidP="004F233C">
            <w:pPr>
              <w:jc w:val="left"/>
            </w:pPr>
          </w:p>
        </w:tc>
      </w:tr>
      <w:tr w:rsidR="0057601F" w14:paraId="74F7579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ED310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7DEC0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D3809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7CF8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E074BD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EB273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4C376E" w14:textId="77777777" w:rsidR="0057601F" w:rsidRDefault="0057601F" w:rsidP="004F233C">
            <w:pPr>
              <w:jc w:val="left"/>
            </w:pPr>
          </w:p>
        </w:tc>
      </w:tr>
      <w:tr w:rsidR="0057601F" w14:paraId="3823DCF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92E6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A4FAF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C59ED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52B98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A4677A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22A1B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1CC34" w14:textId="77777777" w:rsidR="0057601F" w:rsidRDefault="0057601F" w:rsidP="004F233C"/>
        </w:tc>
      </w:tr>
      <w:tr w:rsidR="0057601F" w14:paraId="6DF62BC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146D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67DF7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F533B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D0E7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B13DDB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9EC4B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EE59C1" w14:textId="77777777" w:rsidR="0057601F" w:rsidRDefault="0057601F" w:rsidP="004F233C"/>
        </w:tc>
      </w:tr>
      <w:tr w:rsidR="0057601F" w14:paraId="0C1E508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FB973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4EBE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3BBFD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3C2FD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03370C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63A43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9EEE07" w14:textId="77777777" w:rsidR="0057601F" w:rsidRDefault="0057601F" w:rsidP="004F233C">
            <w:pPr>
              <w:jc w:val="left"/>
            </w:pPr>
          </w:p>
        </w:tc>
      </w:tr>
      <w:tr w:rsidR="0057601F" w14:paraId="453BE7B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4C1B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8151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9E197A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44536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4044F2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A1F06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9055E5" w14:textId="77777777" w:rsidR="0057601F" w:rsidRDefault="0057601F" w:rsidP="004F233C">
            <w:pPr>
              <w:jc w:val="left"/>
            </w:pPr>
          </w:p>
        </w:tc>
      </w:tr>
      <w:tr w:rsidR="0057601F" w14:paraId="21BDB98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343F4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6D4A2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C3C56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9534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C36CA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4EAA1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E1065C" w14:textId="77777777" w:rsidR="0057601F" w:rsidRDefault="0057601F" w:rsidP="004F233C">
            <w:pPr>
              <w:jc w:val="left"/>
            </w:pPr>
          </w:p>
        </w:tc>
      </w:tr>
      <w:tr w:rsidR="0057601F" w14:paraId="013E59A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82920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28322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1859A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336B6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D0AB1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7FF6D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2CE448" w14:textId="77777777" w:rsidR="0057601F" w:rsidRDefault="0057601F" w:rsidP="004F233C">
            <w:pPr>
              <w:jc w:val="left"/>
            </w:pPr>
          </w:p>
        </w:tc>
      </w:tr>
      <w:tr w:rsidR="0057601F" w14:paraId="3E60D45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0217A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53815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6F4E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3EF2A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EFC03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AEE09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EBDBEC" w14:textId="77777777" w:rsidR="0057601F" w:rsidRDefault="0057601F" w:rsidP="004F233C"/>
        </w:tc>
      </w:tr>
      <w:tr w:rsidR="0057601F" w14:paraId="2953F0A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BFAF4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B4192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3699C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B65D9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31D5E2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6F90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C1E52" w14:textId="77777777" w:rsidR="0057601F" w:rsidRDefault="0057601F" w:rsidP="004F233C"/>
        </w:tc>
      </w:tr>
      <w:tr w:rsidR="0057601F" w14:paraId="01BF606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45023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733BB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5E03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37CC4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A4135D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87954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768AFF" w14:textId="77777777" w:rsidR="0057601F" w:rsidRDefault="0057601F" w:rsidP="004F233C">
            <w:pPr>
              <w:jc w:val="left"/>
            </w:pPr>
          </w:p>
        </w:tc>
      </w:tr>
      <w:tr w:rsidR="0057601F" w14:paraId="58AB41B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E254B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8CFA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2AB4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1C7C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AA7A1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1B42F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E4B972" w14:textId="77777777" w:rsidR="0057601F" w:rsidRDefault="0057601F" w:rsidP="004F233C"/>
        </w:tc>
      </w:tr>
      <w:tr w:rsidR="0057601F" w14:paraId="787EEFA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04507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F8FF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91D88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2DAEC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6F76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E5F4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AACAB" w14:textId="77777777" w:rsidR="0057601F" w:rsidRDefault="0057601F" w:rsidP="004F233C"/>
        </w:tc>
      </w:tr>
      <w:tr w:rsidR="0057601F" w14:paraId="199F1D6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BD3AE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898A5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8DA81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773F53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C4FE0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18F0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E90CDC" w14:textId="77777777" w:rsidR="0057601F" w:rsidRDefault="0057601F" w:rsidP="004F233C"/>
        </w:tc>
      </w:tr>
      <w:tr w:rsidR="0057601F" w14:paraId="2075440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38BFB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F45D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C62C3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AB97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C98CE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304E9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4DA3E" w14:textId="77777777" w:rsidR="0057601F" w:rsidRDefault="0057601F" w:rsidP="004F233C"/>
        </w:tc>
      </w:tr>
      <w:tr w:rsidR="0057601F" w14:paraId="5121A07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BEBF2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B7ADA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8ED1B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111E3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C12D0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E9217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677DF" w14:textId="77777777" w:rsidR="0057601F" w:rsidRDefault="0057601F" w:rsidP="004F233C"/>
        </w:tc>
      </w:tr>
      <w:tr w:rsidR="0057601F" w14:paraId="7B065A5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1507C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D78F3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9E26D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44FB9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74C8D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4AAD9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F32605" w14:textId="77777777" w:rsidR="0057601F" w:rsidRDefault="0057601F" w:rsidP="004F233C"/>
        </w:tc>
      </w:tr>
      <w:tr w:rsidR="0057601F" w14:paraId="2557ED1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C3C0B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C5573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B0BDCA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6DC72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7EC631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860C2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8D49DF" w14:textId="77777777" w:rsidR="0057601F" w:rsidRDefault="0057601F" w:rsidP="004F233C"/>
        </w:tc>
      </w:tr>
      <w:tr w:rsidR="0057601F" w14:paraId="14F8388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2E852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B7438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A6260D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E874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69993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27EA0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4A3C4E" w14:textId="77777777" w:rsidR="0057601F" w:rsidRDefault="0057601F" w:rsidP="004F233C"/>
        </w:tc>
      </w:tr>
      <w:tr w:rsidR="0057601F" w14:paraId="3C6D4A9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9C813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16A28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5022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119E4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F349B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5FC5A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2D644A" w14:textId="77777777" w:rsidR="0057601F" w:rsidRDefault="0057601F" w:rsidP="004F233C"/>
        </w:tc>
      </w:tr>
      <w:tr w:rsidR="0057601F" w14:paraId="659FC7B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D274C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D75A9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BB8B0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177A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E892B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16E2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FB37FD" w14:textId="77777777" w:rsidR="0057601F" w:rsidRDefault="0057601F" w:rsidP="004F233C"/>
        </w:tc>
      </w:tr>
      <w:tr w:rsidR="0057601F" w14:paraId="1CBF72E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BE8DE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56B48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578DA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E33DB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C3E98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E2BB8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121EE" w14:textId="77777777" w:rsidR="0057601F" w:rsidRDefault="0057601F" w:rsidP="004F233C"/>
        </w:tc>
      </w:tr>
      <w:tr w:rsidR="0057601F" w14:paraId="6112F79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A8517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4A805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9C34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34329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85712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526B5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EBB1DC" w14:textId="77777777" w:rsidR="0057601F" w:rsidRDefault="0057601F" w:rsidP="004F233C"/>
        </w:tc>
      </w:tr>
      <w:tr w:rsidR="0057601F" w14:paraId="26072CC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B0942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0562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66535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8E2E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45F37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99E88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79999E" w14:textId="77777777" w:rsidR="0057601F" w:rsidRDefault="0057601F" w:rsidP="004F233C"/>
        </w:tc>
      </w:tr>
      <w:tr w:rsidR="0057601F" w14:paraId="258AE5E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4E653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8F2B9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88ADC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7E93C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F87B9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A9DCB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64827" w14:textId="77777777" w:rsidR="0057601F" w:rsidRDefault="0057601F" w:rsidP="004F233C"/>
        </w:tc>
      </w:tr>
      <w:tr w:rsidR="0057601F" w14:paraId="513877E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A35BD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6F71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40DDE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8CDC0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E0E5F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3C34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C810C6" w14:textId="77777777" w:rsidR="0057601F" w:rsidRDefault="0057601F" w:rsidP="004F233C"/>
        </w:tc>
      </w:tr>
      <w:tr w:rsidR="0057601F" w14:paraId="5BD71F0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5DFD5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CCD38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D16F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647C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DC0BF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980C4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1B8557" w14:textId="77777777" w:rsidR="0057601F" w:rsidRDefault="0057601F" w:rsidP="004F233C"/>
        </w:tc>
      </w:tr>
      <w:tr w:rsidR="0057601F" w14:paraId="23BDE4A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DB012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E897A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0EB7D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AF6263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5E3B0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0BEEF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C1927" w14:textId="77777777" w:rsidR="0057601F" w:rsidRDefault="0057601F" w:rsidP="004F233C"/>
        </w:tc>
      </w:tr>
      <w:tr w:rsidR="0057601F" w14:paraId="5F0A2B6F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FAB64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2EF40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5428D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AF0BA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5F002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96979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23C25" w14:textId="77777777" w:rsidR="0057601F" w:rsidRDefault="0057601F" w:rsidP="004F233C"/>
        </w:tc>
      </w:tr>
    </w:tbl>
    <w:p w14:paraId="2F109B5F" w14:textId="1BC54C12" w:rsidR="0057601F" w:rsidRDefault="0057601F"/>
    <w:p w14:paraId="7B041AE3" w14:textId="67887A30" w:rsidR="0057601F" w:rsidRDefault="0057601F"/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7A0B87CE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F1E28BC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30DB267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F81E7DD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A9104F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E36677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BDEACCF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986947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1A6FD8FD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65E0D3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6EC337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3D02C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9614DC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AEC7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3ED2C7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28C73A" w14:textId="77777777" w:rsidR="0057601F" w:rsidRDefault="0057601F" w:rsidP="004F233C"/>
        </w:tc>
      </w:tr>
      <w:tr w:rsidR="0057601F" w14:paraId="6A8B111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40F0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0F3A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F45E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995D4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9D172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E3E9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04C1C8" w14:textId="77777777" w:rsidR="0057601F" w:rsidRDefault="0057601F" w:rsidP="004F233C">
            <w:pPr>
              <w:jc w:val="left"/>
            </w:pPr>
          </w:p>
        </w:tc>
      </w:tr>
      <w:tr w:rsidR="0057601F" w14:paraId="4C13E37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1A72F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B8897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7EE5F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48E3A3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51B2D1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45C42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831044" w14:textId="77777777" w:rsidR="0057601F" w:rsidRDefault="0057601F" w:rsidP="004F233C">
            <w:pPr>
              <w:jc w:val="left"/>
            </w:pPr>
          </w:p>
        </w:tc>
      </w:tr>
      <w:tr w:rsidR="0057601F" w14:paraId="2DD4138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09E8E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9BBB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4343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4647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0244A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FD281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7C1D7" w14:textId="77777777" w:rsidR="0057601F" w:rsidRDefault="0057601F" w:rsidP="004F233C"/>
        </w:tc>
      </w:tr>
      <w:tr w:rsidR="0057601F" w14:paraId="136CD07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DBAE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F8AEE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5A8C1D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E173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D7B4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F855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6B7B7B" w14:textId="77777777" w:rsidR="0057601F" w:rsidRDefault="0057601F" w:rsidP="004F233C"/>
        </w:tc>
      </w:tr>
      <w:tr w:rsidR="0057601F" w14:paraId="74FC397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8704B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D5D8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AC3A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820C2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83C0F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C4DEC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A304CE" w14:textId="77777777" w:rsidR="0057601F" w:rsidRDefault="0057601F" w:rsidP="004F233C">
            <w:pPr>
              <w:jc w:val="left"/>
            </w:pPr>
          </w:p>
        </w:tc>
      </w:tr>
      <w:tr w:rsidR="0057601F" w14:paraId="029C14D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36446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EB151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4B58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04A8E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D15E5F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1E26E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C7FF5B" w14:textId="77777777" w:rsidR="0057601F" w:rsidRDefault="0057601F" w:rsidP="004F233C">
            <w:pPr>
              <w:jc w:val="left"/>
            </w:pPr>
          </w:p>
        </w:tc>
      </w:tr>
      <w:tr w:rsidR="0057601F" w14:paraId="7B08465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D71F5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DB2EA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99441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D5D92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F8B336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001D1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6912F0" w14:textId="77777777" w:rsidR="0057601F" w:rsidRDefault="0057601F" w:rsidP="004F233C">
            <w:pPr>
              <w:jc w:val="left"/>
            </w:pPr>
          </w:p>
        </w:tc>
      </w:tr>
      <w:tr w:rsidR="0057601F" w14:paraId="0B8AABF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7F90E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E706B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8C28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B125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0BDCB8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F200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1CE504" w14:textId="77777777" w:rsidR="0057601F" w:rsidRDefault="0057601F" w:rsidP="004F233C">
            <w:pPr>
              <w:jc w:val="left"/>
            </w:pPr>
          </w:p>
        </w:tc>
      </w:tr>
      <w:tr w:rsidR="0057601F" w14:paraId="12F4CED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F2D5B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E1B9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75FDC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946C9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5CAE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5935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C1B2CB" w14:textId="77777777" w:rsidR="0057601F" w:rsidRDefault="0057601F" w:rsidP="004F233C"/>
        </w:tc>
      </w:tr>
      <w:tr w:rsidR="0057601F" w14:paraId="6CBAE3A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FF7A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DA56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030E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E19DF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7694B4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3942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C7A969" w14:textId="77777777" w:rsidR="0057601F" w:rsidRDefault="0057601F" w:rsidP="004F233C"/>
        </w:tc>
      </w:tr>
      <w:tr w:rsidR="0057601F" w14:paraId="250E345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D6F7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6904C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A735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5760B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262857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E6861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B4181E" w14:textId="77777777" w:rsidR="0057601F" w:rsidRDefault="0057601F" w:rsidP="004F233C">
            <w:pPr>
              <w:jc w:val="left"/>
            </w:pPr>
          </w:p>
        </w:tc>
      </w:tr>
      <w:tr w:rsidR="0057601F" w14:paraId="19357F2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FA570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EA741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73DB6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B440A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22134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4A49E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013AB2" w14:textId="77777777" w:rsidR="0057601F" w:rsidRDefault="0057601F" w:rsidP="004F233C"/>
        </w:tc>
      </w:tr>
      <w:tr w:rsidR="0057601F" w14:paraId="7A9E1DE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5CCA4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7B81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EF199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55C4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A28A0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9708A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332EFB" w14:textId="77777777" w:rsidR="0057601F" w:rsidRDefault="0057601F" w:rsidP="004F233C"/>
        </w:tc>
      </w:tr>
      <w:tr w:rsidR="0057601F" w14:paraId="294AD20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ED6AF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2DC6A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2B83C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6A8A0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3F407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98AEA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0466E" w14:textId="77777777" w:rsidR="0057601F" w:rsidRDefault="0057601F" w:rsidP="004F233C"/>
        </w:tc>
      </w:tr>
      <w:tr w:rsidR="0057601F" w14:paraId="356B252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6888A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4F18E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7C270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F1CC5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3A458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8A575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454B6C" w14:textId="77777777" w:rsidR="0057601F" w:rsidRDefault="0057601F" w:rsidP="004F233C"/>
        </w:tc>
      </w:tr>
      <w:tr w:rsidR="0057601F" w14:paraId="112022C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7D4ED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4669B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537D7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01C14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FD84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F899F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897B1" w14:textId="77777777" w:rsidR="0057601F" w:rsidRDefault="0057601F" w:rsidP="004F233C"/>
        </w:tc>
      </w:tr>
      <w:tr w:rsidR="0057601F" w14:paraId="511103A9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E36FC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4421A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CCB16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BEA82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634B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21CA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F17B39" w14:textId="77777777" w:rsidR="0057601F" w:rsidRDefault="0057601F" w:rsidP="004F233C"/>
        </w:tc>
      </w:tr>
      <w:tr w:rsidR="0057601F" w14:paraId="6503E25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C64EF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F90F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F9925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703DC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FE7573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EC902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63C831" w14:textId="77777777" w:rsidR="0057601F" w:rsidRDefault="0057601F" w:rsidP="004F233C"/>
        </w:tc>
      </w:tr>
      <w:tr w:rsidR="0057601F" w14:paraId="4535251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0EAB3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CC7DF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08F35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6B906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8F32F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39B2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84FEF0" w14:textId="77777777" w:rsidR="0057601F" w:rsidRDefault="0057601F" w:rsidP="004F233C"/>
        </w:tc>
      </w:tr>
      <w:tr w:rsidR="0057601F" w14:paraId="499396B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DDA0F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756FB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4A76B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A65F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7644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FE57E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7DF7AE" w14:textId="77777777" w:rsidR="0057601F" w:rsidRDefault="0057601F" w:rsidP="004F233C"/>
        </w:tc>
      </w:tr>
      <w:tr w:rsidR="0057601F" w14:paraId="4D64116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0ACA4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FE8B5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344D0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B661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07B5A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D09DD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43F03C" w14:textId="77777777" w:rsidR="0057601F" w:rsidRDefault="0057601F" w:rsidP="004F233C"/>
        </w:tc>
      </w:tr>
      <w:tr w:rsidR="0057601F" w14:paraId="443CCBA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FB791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60A8A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32742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E7DB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AB4B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4CB3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F5EAC8" w14:textId="77777777" w:rsidR="0057601F" w:rsidRDefault="0057601F" w:rsidP="004F233C"/>
        </w:tc>
      </w:tr>
      <w:tr w:rsidR="0057601F" w14:paraId="689C30D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5DAD1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C5587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E0A23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BC7DB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F8582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21B6B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6ACF36" w14:textId="77777777" w:rsidR="0057601F" w:rsidRDefault="0057601F" w:rsidP="004F233C"/>
        </w:tc>
      </w:tr>
      <w:tr w:rsidR="0057601F" w14:paraId="028D86A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09B8D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04CDB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40B5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43F51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EC0E3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DA812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9BA50" w14:textId="77777777" w:rsidR="0057601F" w:rsidRDefault="0057601F" w:rsidP="004F233C"/>
        </w:tc>
      </w:tr>
      <w:tr w:rsidR="0057601F" w14:paraId="0CDB016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73644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9ABD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A2379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3BFE1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8FA7E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9F45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8F346D" w14:textId="77777777" w:rsidR="0057601F" w:rsidRDefault="0057601F" w:rsidP="004F233C"/>
        </w:tc>
      </w:tr>
      <w:tr w:rsidR="0057601F" w14:paraId="3EB4289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D0C08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76D02A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1C9BE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67D3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4E373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AA08F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68B21" w14:textId="77777777" w:rsidR="0057601F" w:rsidRDefault="0057601F" w:rsidP="004F233C"/>
        </w:tc>
      </w:tr>
      <w:tr w:rsidR="0057601F" w14:paraId="3DD551C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85D3C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1AD4C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60F14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15836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5F6A0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7447D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F407A0" w14:textId="77777777" w:rsidR="0057601F" w:rsidRDefault="0057601F" w:rsidP="004F233C"/>
        </w:tc>
      </w:tr>
      <w:tr w:rsidR="0057601F" w14:paraId="065CE95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AF122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8AB0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6EABD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88266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36442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E0E32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784E34" w14:textId="77777777" w:rsidR="0057601F" w:rsidRDefault="0057601F" w:rsidP="004F233C"/>
        </w:tc>
      </w:tr>
      <w:tr w:rsidR="0057601F" w14:paraId="7A71CEB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70C79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A6821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D88A3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3B10C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EC5D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F850D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17D53" w14:textId="77777777" w:rsidR="0057601F" w:rsidRDefault="0057601F" w:rsidP="004F233C"/>
        </w:tc>
      </w:tr>
    </w:tbl>
    <w:p w14:paraId="79C469DC" w14:textId="6C686608" w:rsidR="0057601F" w:rsidRDefault="0057601F"/>
    <w:p w14:paraId="7C1F3903" w14:textId="54DB2EE3" w:rsidR="0057601F" w:rsidRDefault="0057601F"/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1E050417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1D2D503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04298F4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5F27959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26015C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E6D7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1BAAFE2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FA6518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37219A0D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7AACF0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495113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8103C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538876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A71FB0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77707D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23452C" w14:textId="77777777" w:rsidR="0057601F" w:rsidRDefault="0057601F" w:rsidP="004F233C"/>
        </w:tc>
      </w:tr>
      <w:tr w:rsidR="0057601F" w14:paraId="3469056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C24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6E258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A22A7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41E8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54E2B6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8A31A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9F2C08" w14:textId="77777777" w:rsidR="0057601F" w:rsidRDefault="0057601F" w:rsidP="004F233C">
            <w:pPr>
              <w:jc w:val="left"/>
            </w:pPr>
          </w:p>
        </w:tc>
      </w:tr>
      <w:tr w:rsidR="0057601F" w14:paraId="4C9C4FB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FFEE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E1D0C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12863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B3700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DD8F0A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C5599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0A98FF" w14:textId="77777777" w:rsidR="0057601F" w:rsidRDefault="0057601F" w:rsidP="004F233C">
            <w:pPr>
              <w:jc w:val="left"/>
            </w:pPr>
          </w:p>
        </w:tc>
      </w:tr>
      <w:tr w:rsidR="0057601F" w14:paraId="2D185B8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AC157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BFA60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5259A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462B17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EFFFE0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80B2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104AF5" w14:textId="77777777" w:rsidR="0057601F" w:rsidRDefault="0057601F" w:rsidP="004F233C"/>
        </w:tc>
      </w:tr>
      <w:tr w:rsidR="0057601F" w14:paraId="678E132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CA25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6D8C7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2CAC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19554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99F13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84F4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72E09" w14:textId="77777777" w:rsidR="0057601F" w:rsidRDefault="0057601F" w:rsidP="004F233C"/>
        </w:tc>
      </w:tr>
      <w:tr w:rsidR="0057601F" w14:paraId="1D49939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81404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8C4C8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606AE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F1D89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0DF271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AA2A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DE291" w14:textId="77777777" w:rsidR="0057601F" w:rsidRDefault="0057601F" w:rsidP="004F233C">
            <w:pPr>
              <w:jc w:val="left"/>
            </w:pPr>
          </w:p>
        </w:tc>
      </w:tr>
      <w:tr w:rsidR="0057601F" w14:paraId="023EA40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B0DE0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4387C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C4B6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A4DEF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0BA1CC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4ADBB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DABAD8" w14:textId="77777777" w:rsidR="0057601F" w:rsidRDefault="0057601F" w:rsidP="004F233C">
            <w:pPr>
              <w:jc w:val="left"/>
            </w:pPr>
          </w:p>
        </w:tc>
      </w:tr>
      <w:tr w:rsidR="0057601F" w14:paraId="69E531B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72C7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159C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3DE68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C1D4E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12B362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78994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9D4176" w14:textId="77777777" w:rsidR="0057601F" w:rsidRDefault="0057601F" w:rsidP="004F233C">
            <w:pPr>
              <w:jc w:val="left"/>
            </w:pPr>
          </w:p>
        </w:tc>
      </w:tr>
      <w:tr w:rsidR="0057601F" w14:paraId="7C81A6D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B04DB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A2F77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FD809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A858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209A9B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7DFC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B0F3B2" w14:textId="77777777" w:rsidR="0057601F" w:rsidRDefault="0057601F" w:rsidP="004F233C">
            <w:pPr>
              <w:jc w:val="left"/>
            </w:pPr>
          </w:p>
        </w:tc>
      </w:tr>
      <w:tr w:rsidR="0057601F" w14:paraId="4EF4EA6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EA624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8CBA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39B6A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2147E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D1943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3097A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3734E4" w14:textId="77777777" w:rsidR="0057601F" w:rsidRDefault="0057601F" w:rsidP="004F233C"/>
        </w:tc>
      </w:tr>
      <w:tr w:rsidR="0057601F" w14:paraId="09CDDCB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D0D6D2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CDFD9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87939A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3668D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61D208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C35E6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08E1DE" w14:textId="77777777" w:rsidR="0057601F" w:rsidRDefault="0057601F" w:rsidP="004F233C"/>
        </w:tc>
      </w:tr>
      <w:tr w:rsidR="0057601F" w14:paraId="1D54FC1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98257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2957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8D798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7D2FA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9AD9B1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9E069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706810" w14:textId="77777777" w:rsidR="0057601F" w:rsidRDefault="0057601F" w:rsidP="004F233C">
            <w:pPr>
              <w:jc w:val="left"/>
            </w:pPr>
          </w:p>
        </w:tc>
      </w:tr>
      <w:tr w:rsidR="0057601F" w14:paraId="5C728FC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58B74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7B26D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D9AA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2303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B06F1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A2BFA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9EBAD6" w14:textId="77777777" w:rsidR="0057601F" w:rsidRDefault="0057601F" w:rsidP="004F233C"/>
        </w:tc>
      </w:tr>
      <w:tr w:rsidR="0057601F" w14:paraId="7FFC980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030F6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71AB4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C538C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20370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EB2635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5C15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7699F2" w14:textId="77777777" w:rsidR="0057601F" w:rsidRDefault="0057601F" w:rsidP="004F233C"/>
        </w:tc>
      </w:tr>
      <w:tr w:rsidR="0057601F" w14:paraId="286E320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035F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02B88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6D88D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7F86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72304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32D53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DE83AC" w14:textId="77777777" w:rsidR="0057601F" w:rsidRDefault="0057601F" w:rsidP="004F233C"/>
        </w:tc>
      </w:tr>
      <w:tr w:rsidR="0057601F" w14:paraId="4F67460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812602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9BE5C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CBE9D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D6234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13927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E7947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373E8B" w14:textId="77777777" w:rsidR="0057601F" w:rsidRDefault="0057601F" w:rsidP="004F233C"/>
        </w:tc>
      </w:tr>
      <w:tr w:rsidR="0057601F" w14:paraId="03A516C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F5FA6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93C098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50612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AB2DF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103E8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3C291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016C50" w14:textId="77777777" w:rsidR="0057601F" w:rsidRDefault="0057601F" w:rsidP="004F233C"/>
        </w:tc>
      </w:tr>
      <w:tr w:rsidR="0057601F" w14:paraId="4762801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872D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0B719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05CBA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C24D5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1E19E3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D3E90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FFABA" w14:textId="77777777" w:rsidR="0057601F" w:rsidRDefault="0057601F" w:rsidP="004F233C"/>
        </w:tc>
      </w:tr>
      <w:tr w:rsidR="0057601F" w14:paraId="485A7DF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9005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EF11D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BAE0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A055B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04AA5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79E2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4C04A1" w14:textId="77777777" w:rsidR="0057601F" w:rsidRDefault="0057601F" w:rsidP="004F233C"/>
        </w:tc>
      </w:tr>
      <w:tr w:rsidR="0057601F" w14:paraId="270CA31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0232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71A3F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C7D9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5C016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AE683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E0EEB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33533A" w14:textId="77777777" w:rsidR="0057601F" w:rsidRDefault="0057601F" w:rsidP="004F233C"/>
        </w:tc>
      </w:tr>
      <w:tr w:rsidR="0057601F" w14:paraId="6C4D63D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8E2E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865B7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FB50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FB9D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0A063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9E196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1EDD2" w14:textId="77777777" w:rsidR="0057601F" w:rsidRDefault="0057601F" w:rsidP="004F233C"/>
        </w:tc>
      </w:tr>
      <w:tr w:rsidR="0057601F" w14:paraId="22DFECD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FCCF3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A5E77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AD978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9ABA9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F5BEBA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2A71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EFBAD9" w14:textId="77777777" w:rsidR="0057601F" w:rsidRDefault="0057601F" w:rsidP="004F233C"/>
        </w:tc>
      </w:tr>
      <w:tr w:rsidR="0057601F" w14:paraId="461F006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8E3A3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C33B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389DE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0E0653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158E78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07762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4C6082" w14:textId="77777777" w:rsidR="0057601F" w:rsidRDefault="0057601F" w:rsidP="004F233C"/>
        </w:tc>
      </w:tr>
      <w:tr w:rsidR="0057601F" w14:paraId="6585DA4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5ED9C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4FB1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B14E6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190C2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4D68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D65A6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56C9BA" w14:textId="77777777" w:rsidR="0057601F" w:rsidRDefault="0057601F" w:rsidP="004F233C"/>
        </w:tc>
      </w:tr>
      <w:tr w:rsidR="0057601F" w14:paraId="739B597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13E3B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1371A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FB871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79F6B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9917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4F09D4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38E44D" w14:textId="77777777" w:rsidR="0057601F" w:rsidRDefault="0057601F" w:rsidP="004F233C"/>
        </w:tc>
      </w:tr>
      <w:tr w:rsidR="0057601F" w14:paraId="6714299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39E2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7A82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B5D9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1B614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309C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6A5847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C97ED9" w14:textId="77777777" w:rsidR="0057601F" w:rsidRDefault="0057601F" w:rsidP="004F233C"/>
        </w:tc>
      </w:tr>
      <w:tr w:rsidR="0057601F" w14:paraId="1C66336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D63A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33A0B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A9005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7EF97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357810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4BE73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F2D871" w14:textId="77777777" w:rsidR="0057601F" w:rsidRDefault="0057601F" w:rsidP="004F233C"/>
        </w:tc>
      </w:tr>
      <w:tr w:rsidR="0057601F" w14:paraId="1B0C603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ED3C8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9F5F9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223B8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53966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BE6CEC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582B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5445F3" w14:textId="77777777" w:rsidR="0057601F" w:rsidRDefault="0057601F" w:rsidP="004F233C"/>
        </w:tc>
      </w:tr>
      <w:tr w:rsidR="0057601F" w14:paraId="72D0234A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D39E8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49F1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91D1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ADB102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6C4F4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2B11F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5C23A5" w14:textId="77777777" w:rsidR="0057601F" w:rsidRDefault="0057601F" w:rsidP="004F233C"/>
        </w:tc>
      </w:tr>
      <w:tr w:rsidR="0057601F" w14:paraId="5750BF6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6D07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8EF9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6CB686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A2E28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DA646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4AEFA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D9B064" w14:textId="77777777" w:rsidR="0057601F" w:rsidRDefault="0057601F" w:rsidP="004F233C"/>
        </w:tc>
      </w:tr>
    </w:tbl>
    <w:p w14:paraId="77A28B9C" w14:textId="373D1AFA" w:rsidR="0057601F" w:rsidRDefault="0057601F"/>
    <w:p w14:paraId="3E40AFA1" w14:textId="529E7FEA" w:rsidR="0057601F" w:rsidRDefault="0057601F"/>
    <w:tbl>
      <w:tblPr>
        <w:tblStyle w:val="aff8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0"/>
        <w:gridCol w:w="369"/>
        <w:gridCol w:w="453"/>
        <w:gridCol w:w="3939"/>
        <w:gridCol w:w="3548"/>
        <w:gridCol w:w="566"/>
        <w:gridCol w:w="1244"/>
      </w:tblGrid>
      <w:tr w:rsidR="0057601F" w:rsidRPr="0057601F" w14:paraId="5FAB8DCB" w14:textId="77777777" w:rsidTr="004F233C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D187D66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F8F89F1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0ABE539" w14:textId="77777777" w:rsidR="0057601F" w:rsidRPr="0057601F" w:rsidRDefault="0057601F" w:rsidP="004F233C">
            <w:pPr>
              <w:ind w:left="113" w:right="113"/>
              <w:rPr>
                <w:szCs w:val="24"/>
              </w:rPr>
            </w:pPr>
            <w:r w:rsidRPr="0057601F">
              <w:rPr>
                <w:szCs w:val="24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85B385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44B9E0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09BA7EF" w14:textId="77777777" w:rsidR="0057601F" w:rsidRPr="0057601F" w:rsidRDefault="0057601F" w:rsidP="004F233C">
            <w:pPr>
              <w:ind w:left="113" w:right="113"/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E864255" w14:textId="77777777" w:rsidR="0057601F" w:rsidRPr="0057601F" w:rsidRDefault="0057601F" w:rsidP="004F233C">
            <w:pPr>
              <w:rPr>
                <w:sz w:val="30"/>
                <w:szCs w:val="30"/>
              </w:rPr>
            </w:pPr>
            <w:r w:rsidRPr="0057601F">
              <w:rPr>
                <w:sz w:val="30"/>
                <w:szCs w:val="30"/>
              </w:rPr>
              <w:t>Приме-</w:t>
            </w:r>
            <w:r w:rsidRPr="0057601F">
              <w:rPr>
                <w:sz w:val="30"/>
                <w:szCs w:val="30"/>
              </w:rPr>
              <w:br/>
            </w:r>
            <w:proofErr w:type="spellStart"/>
            <w:r w:rsidRPr="0057601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57601F" w14:paraId="2B264FDE" w14:textId="77777777" w:rsidTr="004F233C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6B998F" w14:textId="77777777" w:rsidR="0057601F" w:rsidRDefault="0057601F" w:rsidP="004F233C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EEE39B" w14:textId="77777777" w:rsidR="0057601F" w:rsidRDefault="0057601F" w:rsidP="004F233C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9E974A" w14:textId="77777777" w:rsidR="0057601F" w:rsidRDefault="0057601F" w:rsidP="004F233C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EAD86" w14:textId="77777777" w:rsidR="0057601F" w:rsidRDefault="0057601F" w:rsidP="004F233C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F3DDF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986443" w14:textId="77777777" w:rsidR="0057601F" w:rsidRDefault="0057601F" w:rsidP="004F233C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4B5C73" w14:textId="77777777" w:rsidR="0057601F" w:rsidRDefault="0057601F" w:rsidP="004F233C"/>
        </w:tc>
      </w:tr>
      <w:tr w:rsidR="0057601F" w14:paraId="46491BB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2B1F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01508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7B2D1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7EF58B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9EDC4A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75FA6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3C3BE" w14:textId="77777777" w:rsidR="0057601F" w:rsidRDefault="0057601F" w:rsidP="004F233C">
            <w:pPr>
              <w:jc w:val="left"/>
            </w:pPr>
          </w:p>
        </w:tc>
      </w:tr>
      <w:tr w:rsidR="0057601F" w14:paraId="1FE65284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88D6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15670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1F7E98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8666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C9D4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7AD1B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C04F1" w14:textId="77777777" w:rsidR="0057601F" w:rsidRDefault="0057601F" w:rsidP="004F233C">
            <w:pPr>
              <w:jc w:val="left"/>
            </w:pPr>
          </w:p>
        </w:tc>
      </w:tr>
      <w:tr w:rsidR="0057601F" w14:paraId="41DAA97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F857E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525EB1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7713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8FE8D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40BA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9F91B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A69623" w14:textId="77777777" w:rsidR="0057601F" w:rsidRDefault="0057601F" w:rsidP="004F233C"/>
        </w:tc>
      </w:tr>
      <w:tr w:rsidR="0057601F" w14:paraId="2837AB8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A2F6B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E0B4B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80798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C26B8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A5260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B1265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190092" w14:textId="77777777" w:rsidR="0057601F" w:rsidRDefault="0057601F" w:rsidP="004F233C"/>
        </w:tc>
      </w:tr>
      <w:tr w:rsidR="0057601F" w14:paraId="61E0894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BBD5E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0A98F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9A706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7F0B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B9F7C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238A1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235780" w14:textId="77777777" w:rsidR="0057601F" w:rsidRDefault="0057601F" w:rsidP="004F233C">
            <w:pPr>
              <w:jc w:val="left"/>
            </w:pPr>
          </w:p>
        </w:tc>
      </w:tr>
      <w:tr w:rsidR="0057601F" w14:paraId="027FC76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FEBF4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FD153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245DC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2FC53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AC8700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3C632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9732AC" w14:textId="77777777" w:rsidR="0057601F" w:rsidRDefault="0057601F" w:rsidP="004F233C">
            <w:pPr>
              <w:jc w:val="left"/>
            </w:pPr>
          </w:p>
        </w:tc>
      </w:tr>
      <w:tr w:rsidR="0057601F" w14:paraId="1BDB87B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188DD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C8D4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85E66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46A3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CC6CD1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7772C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7B28DC" w14:textId="77777777" w:rsidR="0057601F" w:rsidRDefault="0057601F" w:rsidP="004F233C">
            <w:pPr>
              <w:jc w:val="left"/>
            </w:pPr>
          </w:p>
        </w:tc>
      </w:tr>
      <w:tr w:rsidR="0057601F" w14:paraId="3598D98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1703C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B8CF4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B60B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89C12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C4580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72C4DC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F71978" w14:textId="77777777" w:rsidR="0057601F" w:rsidRDefault="0057601F" w:rsidP="004F233C">
            <w:pPr>
              <w:jc w:val="left"/>
            </w:pPr>
          </w:p>
        </w:tc>
      </w:tr>
      <w:tr w:rsidR="0057601F" w14:paraId="1897FDE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CD33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A015B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6EB9F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E03AE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4170E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957A2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D00E4" w14:textId="77777777" w:rsidR="0057601F" w:rsidRDefault="0057601F" w:rsidP="004F233C"/>
        </w:tc>
      </w:tr>
      <w:tr w:rsidR="0057601F" w14:paraId="572EB4A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F5316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763BF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E7B8B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A5343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D21579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8EB2F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74E981" w14:textId="77777777" w:rsidR="0057601F" w:rsidRDefault="0057601F" w:rsidP="004F233C"/>
        </w:tc>
      </w:tr>
      <w:tr w:rsidR="0057601F" w14:paraId="51BAB70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6679B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516A77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6E4A2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20460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2BAF1E" w14:textId="77777777" w:rsidR="0057601F" w:rsidRDefault="0057601F" w:rsidP="004F233C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A08A8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5B117D" w14:textId="77777777" w:rsidR="0057601F" w:rsidRDefault="0057601F" w:rsidP="004F233C">
            <w:pPr>
              <w:jc w:val="left"/>
            </w:pPr>
          </w:p>
        </w:tc>
      </w:tr>
      <w:tr w:rsidR="0057601F" w14:paraId="146195D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0BB65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5E458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9E087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B68AA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F2EE7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2E6A5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724F5" w14:textId="77777777" w:rsidR="0057601F" w:rsidRDefault="0057601F" w:rsidP="004F233C"/>
        </w:tc>
      </w:tr>
      <w:tr w:rsidR="0057601F" w14:paraId="6361932E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BEDE0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57B855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78B57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B9693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053586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31C6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C5D3F6" w14:textId="77777777" w:rsidR="0057601F" w:rsidRDefault="0057601F" w:rsidP="004F233C"/>
        </w:tc>
      </w:tr>
      <w:tr w:rsidR="0057601F" w14:paraId="1FDEB8AB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82DA5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DBD5E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AACDC5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A4F541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618DA9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847E7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F353B2" w14:textId="77777777" w:rsidR="0057601F" w:rsidRDefault="0057601F" w:rsidP="004F233C"/>
        </w:tc>
      </w:tr>
      <w:tr w:rsidR="0057601F" w14:paraId="7A657A6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5F4C4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FDA5D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D1155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2C35F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0427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A3A0D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5EDD88" w14:textId="77777777" w:rsidR="0057601F" w:rsidRDefault="0057601F" w:rsidP="004F233C"/>
        </w:tc>
      </w:tr>
      <w:tr w:rsidR="0057601F" w14:paraId="2DEA40B0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16A78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24B5B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5CDE23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2D3AE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3FBACA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EDA58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F43D8E" w14:textId="77777777" w:rsidR="0057601F" w:rsidRDefault="0057601F" w:rsidP="004F233C"/>
        </w:tc>
      </w:tr>
      <w:tr w:rsidR="0057601F" w14:paraId="30EAB92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C05A16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4CAFA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FC1D5F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FF8EB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12EE13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4448D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AA1B6A" w14:textId="77777777" w:rsidR="0057601F" w:rsidRDefault="0057601F" w:rsidP="004F233C"/>
        </w:tc>
      </w:tr>
      <w:tr w:rsidR="0057601F" w14:paraId="0BE84FB8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CCF823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5825B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ABC02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B883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A5B0FA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831820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414B08" w14:textId="77777777" w:rsidR="0057601F" w:rsidRDefault="0057601F" w:rsidP="004F233C"/>
        </w:tc>
      </w:tr>
      <w:tr w:rsidR="0057601F" w14:paraId="5AF76C9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70934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8F50B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1D891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209530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0832DE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94662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2001F3" w14:textId="77777777" w:rsidR="0057601F" w:rsidRDefault="0057601F" w:rsidP="004F233C"/>
        </w:tc>
      </w:tr>
      <w:tr w:rsidR="0057601F" w14:paraId="02C5280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0DC83A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73E1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A5330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A42C8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4CF05D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ADF7E6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0C23C6" w14:textId="77777777" w:rsidR="0057601F" w:rsidRDefault="0057601F" w:rsidP="004F233C"/>
        </w:tc>
      </w:tr>
      <w:tr w:rsidR="0057601F" w14:paraId="163884CD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9CE70F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5920D6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4DA24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579DC5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4C3A7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6C1EBA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E3BF8F" w14:textId="77777777" w:rsidR="0057601F" w:rsidRDefault="0057601F" w:rsidP="004F233C"/>
        </w:tc>
      </w:tr>
      <w:tr w:rsidR="0057601F" w14:paraId="4E0781F7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4B7AA0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C10E9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118ABE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047B8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03E873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947A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F0DF7" w14:textId="77777777" w:rsidR="0057601F" w:rsidRDefault="0057601F" w:rsidP="004F233C"/>
        </w:tc>
      </w:tr>
      <w:tr w:rsidR="0057601F" w14:paraId="4973A33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1B44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3DCF92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114B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39F7F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5A92C4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BD5BEB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7C23BC" w14:textId="77777777" w:rsidR="0057601F" w:rsidRDefault="0057601F" w:rsidP="004F233C"/>
        </w:tc>
      </w:tr>
      <w:tr w:rsidR="0057601F" w14:paraId="206CEC4C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49262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48C630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E7DF34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6A9779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41BEAB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C8B6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BD9E40" w14:textId="77777777" w:rsidR="0057601F" w:rsidRDefault="0057601F" w:rsidP="004F233C"/>
        </w:tc>
      </w:tr>
      <w:tr w:rsidR="0057601F" w14:paraId="15609B51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B1DA6E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577FD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91070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E83EFA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4CFB1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609A8F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1630F2" w14:textId="77777777" w:rsidR="0057601F" w:rsidRDefault="0057601F" w:rsidP="004F233C"/>
        </w:tc>
      </w:tr>
      <w:tr w:rsidR="0057601F" w14:paraId="38263C36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333F61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3349E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D67D11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88F60D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543AC0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5E8C0D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2FA052" w14:textId="77777777" w:rsidR="0057601F" w:rsidRDefault="0057601F" w:rsidP="004F233C"/>
        </w:tc>
      </w:tr>
      <w:tr w:rsidR="0057601F" w14:paraId="1D3746B2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E0B5F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B1901C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F251AB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34029C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54ED51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2123AE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628939" w14:textId="77777777" w:rsidR="0057601F" w:rsidRDefault="0057601F" w:rsidP="004F233C"/>
        </w:tc>
      </w:tr>
      <w:tr w:rsidR="0057601F" w14:paraId="546BBAA3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FDF39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436F43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104A5C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019046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08BA01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D4736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C3BB8" w14:textId="77777777" w:rsidR="0057601F" w:rsidRDefault="0057601F" w:rsidP="004F233C"/>
        </w:tc>
      </w:tr>
      <w:tr w:rsidR="0057601F" w14:paraId="200AB8A5" w14:textId="77777777" w:rsidTr="004F233C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E3F347" w14:textId="77777777" w:rsidR="0057601F" w:rsidRDefault="0057601F" w:rsidP="004F233C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8D27F" w14:textId="77777777" w:rsidR="0057601F" w:rsidRDefault="0057601F" w:rsidP="004F233C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B01499" w14:textId="77777777" w:rsidR="0057601F" w:rsidRDefault="0057601F" w:rsidP="004F233C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130FD8" w14:textId="77777777" w:rsidR="0057601F" w:rsidRDefault="0057601F" w:rsidP="004F233C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539847" w14:textId="77777777" w:rsidR="0057601F" w:rsidRDefault="0057601F" w:rsidP="004F233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05A839" w14:textId="77777777" w:rsidR="0057601F" w:rsidRDefault="0057601F" w:rsidP="004F233C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1350AD" w14:textId="77777777" w:rsidR="0057601F" w:rsidRDefault="0057601F" w:rsidP="004F233C"/>
        </w:tc>
      </w:tr>
    </w:tbl>
    <w:p w14:paraId="259E1857" w14:textId="77777777" w:rsidR="0057601F" w:rsidRDefault="0057601F"/>
    <w:sectPr w:rsidR="0057601F" w:rsidSect="009F6692">
      <w:headerReference w:type="first" r:id="rId12"/>
      <w:footerReference w:type="first" r:id="rId13"/>
      <w:pgSz w:w="11906" w:h="16838" w:code="9"/>
      <w:pgMar w:top="-851" w:right="567" w:bottom="567" w:left="1418" w:header="0" w:footer="17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0D63" w14:textId="77777777" w:rsidR="00C119BF" w:rsidRDefault="00C119BF">
      <w:r>
        <w:separator/>
      </w:r>
    </w:p>
  </w:endnote>
  <w:endnote w:type="continuationSeparator" w:id="0">
    <w:p w14:paraId="625DFF3B" w14:textId="77777777" w:rsidR="00C119BF" w:rsidRDefault="00C1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-FLEX Type A">
    <w:panose1 w:val="00000600020000000000"/>
    <w:charset w:val="CC"/>
    <w:family w:val="auto"/>
    <w:pitch w:val="variable"/>
    <w:sig w:usb0="8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959F" w14:textId="77777777" w:rsidR="00074C37" w:rsidRPr="0078462B" w:rsidRDefault="00644057" w:rsidP="00034BDC">
    <w:pPr>
      <w:pStyle w:val="ac"/>
      <w:tabs>
        <w:tab w:val="right" w:pos="7088"/>
      </w:tabs>
      <w:spacing w:after="60"/>
      <w:ind w:firstLine="4968"/>
      <w:rPr>
        <w:szCs w:val="18"/>
      </w:rPr>
    </w:pPr>
    <w:r w:rsidRPr="0078462B">
      <w:rPr>
        <w:szCs w:val="18"/>
      </w:rPr>
      <w:t>Копировал</w:t>
    </w:r>
    <w:r w:rsidRPr="0078462B">
      <w:rPr>
        <w:szCs w:val="18"/>
      </w:rPr>
      <w:tab/>
    </w:r>
    <w:r w:rsidRPr="0078462B">
      <w:rPr>
        <w:szCs w:val="18"/>
      </w:rPr>
      <w:tab/>
      <w:t xml:space="preserve">               Формат А4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5FCC" w14:textId="77777777" w:rsidR="007330E8" w:rsidRPr="0078462B" w:rsidRDefault="007330E8" w:rsidP="00034BDC">
    <w:pPr>
      <w:pStyle w:val="ac"/>
      <w:tabs>
        <w:tab w:val="right" w:pos="7088"/>
      </w:tabs>
      <w:spacing w:after="60"/>
      <w:ind w:firstLine="4968"/>
      <w:rPr>
        <w:szCs w:val="16"/>
      </w:rPr>
    </w:pPr>
    <w:r w:rsidRPr="0078462B">
      <w:rPr>
        <w:szCs w:val="16"/>
      </w:rPr>
      <w:t>Копировал</w:t>
    </w:r>
    <w:r w:rsidRPr="0078462B">
      <w:rPr>
        <w:szCs w:val="16"/>
      </w:rPr>
      <w:tab/>
    </w:r>
    <w:r w:rsidRPr="0078462B">
      <w:rPr>
        <w:szCs w:val="16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2904" w14:textId="77777777" w:rsidR="007330E8" w:rsidRPr="0078462B" w:rsidRDefault="007330E8" w:rsidP="00034BDC">
    <w:pPr>
      <w:pStyle w:val="ac"/>
      <w:tabs>
        <w:tab w:val="right" w:pos="7088"/>
      </w:tabs>
      <w:spacing w:after="60"/>
      <w:ind w:firstLine="4968"/>
      <w:rPr>
        <w:szCs w:val="18"/>
      </w:rPr>
    </w:pPr>
    <w:r w:rsidRPr="0078462B">
      <w:rPr>
        <w:szCs w:val="18"/>
      </w:rPr>
      <w:t>Копировал</w:t>
    </w:r>
    <w:r w:rsidRPr="0078462B">
      <w:rPr>
        <w:szCs w:val="18"/>
      </w:rPr>
      <w:tab/>
    </w:r>
    <w:r w:rsidRPr="0078462B">
      <w:rPr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984BE" w14:textId="77777777" w:rsidR="00C119BF" w:rsidRDefault="00C119BF">
      <w:r>
        <w:separator/>
      </w:r>
    </w:p>
  </w:footnote>
  <w:footnote w:type="continuationSeparator" w:id="0">
    <w:p w14:paraId="52C06C7D" w14:textId="77777777" w:rsidR="00C119BF" w:rsidRDefault="00C1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8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074C37" w:rsidRPr="008D6FF2" w14:paraId="0D706578" w14:textId="77777777" w:rsidTr="00074C37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</w:tcBorders>
        </w:tcPr>
        <w:p w14:paraId="2153EC70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10488" w:type="dxa"/>
          <w:gridSpan w:val="7"/>
          <w:vMerge w:val="restart"/>
        </w:tcPr>
        <w:p w14:paraId="2BA253AA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  <w:tr w:rsidR="00074C37" w:rsidRPr="008D6FF2" w14:paraId="04EEB68E" w14:textId="77777777" w:rsidTr="00E07FC5">
      <w:trPr>
        <w:cantSplit/>
        <w:trHeight w:hRule="exact" w:val="1984"/>
      </w:trPr>
      <w:tc>
        <w:tcPr>
          <w:tcW w:w="283" w:type="dxa"/>
          <w:textDirection w:val="btLr"/>
        </w:tcPr>
        <w:p w14:paraId="2BF175BA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  <w:ind w:left="113" w:right="113"/>
          </w:pPr>
          <w:r w:rsidRPr="008D6FF2"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693E1ED5" w14:textId="77777777" w:rsidR="00074C37" w:rsidRPr="00831DF5" w:rsidRDefault="00074C37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0F31CF69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  <w:tr w:rsidR="00074C37" w:rsidRPr="008D6FF2" w14:paraId="1914D3A9" w14:textId="77777777" w:rsidTr="00E07FC5">
      <w:trPr>
        <w:cantSplit/>
        <w:trHeight w:hRule="exact" w:val="1417"/>
      </w:trPr>
      <w:tc>
        <w:tcPr>
          <w:tcW w:w="283" w:type="dxa"/>
          <w:textDirection w:val="btLr"/>
        </w:tcPr>
        <w:p w14:paraId="54DE1D08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 xml:space="preserve">Инв. № </w:t>
          </w:r>
          <w:proofErr w:type="spellStart"/>
          <w:r w:rsidRPr="008D6FF2">
            <w:t>дубл</w:t>
          </w:r>
          <w:proofErr w:type="spellEnd"/>
          <w:r w:rsidRPr="008D6FF2">
            <w:t>.</w:t>
          </w:r>
        </w:p>
      </w:tc>
      <w:tc>
        <w:tcPr>
          <w:tcW w:w="397" w:type="dxa"/>
          <w:textDirection w:val="btLr"/>
          <w:vAlign w:val="center"/>
        </w:tcPr>
        <w:p w14:paraId="680CA5A1" w14:textId="77777777" w:rsidR="00074C37" w:rsidRPr="00831DF5" w:rsidRDefault="00074C37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483AF6A4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  <w:tr w:rsidR="00074C37" w:rsidRPr="008D6FF2" w14:paraId="7C22F8A4" w14:textId="77777777" w:rsidTr="00E07FC5">
      <w:trPr>
        <w:cantSplit/>
        <w:trHeight w:hRule="exact" w:val="1417"/>
      </w:trPr>
      <w:tc>
        <w:tcPr>
          <w:tcW w:w="283" w:type="dxa"/>
          <w:textDirection w:val="btLr"/>
        </w:tcPr>
        <w:p w14:paraId="4F08CB51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proofErr w:type="spellStart"/>
          <w:r w:rsidRPr="008D6FF2">
            <w:t>Взам</w:t>
          </w:r>
          <w:proofErr w:type="spellEnd"/>
          <w:r w:rsidRPr="008D6FF2">
            <w:t>. инв. №</w:t>
          </w:r>
        </w:p>
      </w:tc>
      <w:tc>
        <w:tcPr>
          <w:tcW w:w="397" w:type="dxa"/>
          <w:textDirection w:val="btLr"/>
          <w:vAlign w:val="center"/>
        </w:tcPr>
        <w:p w14:paraId="1F6CC2DC" w14:textId="77777777" w:rsidR="00074C37" w:rsidRPr="00831DF5" w:rsidRDefault="00074C37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2A7C42FF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  <w:tr w:rsidR="00074C37" w:rsidRPr="008D6FF2" w14:paraId="64DEB87A" w14:textId="77777777" w:rsidTr="00E07FC5">
      <w:trPr>
        <w:cantSplit/>
        <w:trHeight w:hRule="exact" w:val="1984"/>
      </w:trPr>
      <w:tc>
        <w:tcPr>
          <w:tcW w:w="283" w:type="dxa"/>
          <w:textDirection w:val="btLr"/>
        </w:tcPr>
        <w:p w14:paraId="64A99AC5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59A366AF" w14:textId="77777777" w:rsidR="00074C37" w:rsidRPr="00831DF5" w:rsidRDefault="00074C37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6CA72FB9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  <w:tr w:rsidR="00074C37" w:rsidRPr="008D6FF2" w14:paraId="5843F78B" w14:textId="77777777" w:rsidTr="00E07FC5">
      <w:trPr>
        <w:trHeight w:hRule="exact" w:val="567"/>
      </w:trPr>
      <w:tc>
        <w:tcPr>
          <w:tcW w:w="283" w:type="dxa"/>
          <w:vMerge w:val="restart"/>
          <w:textDirection w:val="btLr"/>
        </w:tcPr>
        <w:p w14:paraId="4F580C4B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7FDC6944" w14:textId="77777777" w:rsidR="00074C37" w:rsidRPr="00831DF5" w:rsidRDefault="00074C37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45BF559B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  <w:tr w:rsidR="00074C37" w:rsidRPr="008D6FF2" w14:paraId="3131099F" w14:textId="77777777" w:rsidTr="00074C37">
      <w:trPr>
        <w:trHeight w:hRule="exact" w:val="284"/>
      </w:trPr>
      <w:tc>
        <w:tcPr>
          <w:tcW w:w="283" w:type="dxa"/>
          <w:vMerge/>
        </w:tcPr>
        <w:p w14:paraId="427C8057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3D545236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tcBorders>
            <w:bottom w:val="single" w:sz="4" w:space="0" w:color="auto"/>
          </w:tcBorders>
        </w:tcPr>
        <w:p w14:paraId="66E2BBD4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234CA888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1304" w:type="dxa"/>
          <w:tcBorders>
            <w:bottom w:val="single" w:sz="4" w:space="0" w:color="auto"/>
          </w:tcBorders>
        </w:tcPr>
        <w:p w14:paraId="4EEA2E31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08FADDE7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B1FA111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6236" w:type="dxa"/>
          <w:vMerge w:val="restart"/>
          <w:vAlign w:val="center"/>
        </w:tcPr>
        <w:p w14:paraId="2772BADB" w14:textId="73C9A218" w:rsidR="00074C37" w:rsidRPr="008D6FF2" w:rsidRDefault="008D5D72" w:rsidP="00520268">
          <w:pPr>
            <w:pStyle w:val="affff9"/>
            <w:framePr w:wrap="auto" w:vAnchor="margin" w:hAnchor="text" w:xAlign="left" w:yAlign="inline"/>
            <w:rPr>
              <w:sz w:val="28"/>
            </w:rPr>
          </w:pPr>
          <w:r>
            <w:rPr>
              <w:sz w:val="40"/>
              <w:szCs w:val="40"/>
              <w:lang w:val="en-US"/>
            </w:rPr>
            <w:t>{{</w:t>
          </w:r>
          <w:proofErr w:type="spellStart"/>
          <w:r>
            <w:rPr>
              <w:sz w:val="40"/>
              <w:szCs w:val="40"/>
              <w:lang w:val="en-US"/>
            </w:rPr>
            <w:t>Doc</w:t>
          </w:r>
          <w:r w:rsidRPr="00670F34">
            <w:rPr>
              <w:sz w:val="40"/>
              <w:szCs w:val="40"/>
              <w:lang w:val="en-US"/>
            </w:rPr>
            <w:t>Name</w:t>
          </w:r>
          <w:proofErr w:type="spellEnd"/>
          <w:r>
            <w:rPr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vAlign w:val="center"/>
        </w:tcPr>
        <w:p w14:paraId="77772771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Лист</w:t>
          </w:r>
        </w:p>
      </w:tc>
    </w:tr>
    <w:tr w:rsidR="00074C37" w:rsidRPr="008D6FF2" w14:paraId="53B6FFB5" w14:textId="77777777" w:rsidTr="00074C37">
      <w:trPr>
        <w:trHeight w:hRule="exact" w:val="113"/>
      </w:trPr>
      <w:tc>
        <w:tcPr>
          <w:tcW w:w="283" w:type="dxa"/>
          <w:vMerge/>
        </w:tcPr>
        <w:p w14:paraId="414ADE12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7036330D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 w:val="restart"/>
          <w:tcBorders>
            <w:top w:val="single" w:sz="4" w:space="0" w:color="auto"/>
          </w:tcBorders>
        </w:tcPr>
        <w:p w14:paraId="6A5163BE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4F6C7120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</w:tcPr>
        <w:p w14:paraId="0E3CB132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850" w:type="dxa"/>
          <w:vMerge w:val="restart"/>
          <w:tcBorders>
            <w:top w:val="single" w:sz="4" w:space="0" w:color="auto"/>
          </w:tcBorders>
        </w:tcPr>
        <w:p w14:paraId="4966731A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7A5A7F2A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6236" w:type="dxa"/>
          <w:vMerge/>
        </w:tcPr>
        <w:p w14:paraId="7CCD5C79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</w:tcPr>
        <w:p w14:paraId="6D6195A6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  <w:tr w:rsidR="00074C37" w:rsidRPr="008D6FF2" w14:paraId="2C105475" w14:textId="77777777" w:rsidTr="00074C37">
      <w:trPr>
        <w:trHeight w:hRule="exact" w:val="170"/>
      </w:trPr>
      <w:tc>
        <w:tcPr>
          <w:tcW w:w="283" w:type="dxa"/>
          <w:vMerge/>
        </w:tcPr>
        <w:p w14:paraId="2E7CAD14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0008A871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8" w:space="0" w:color="auto"/>
          </w:tcBorders>
        </w:tcPr>
        <w:p w14:paraId="6732B829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1FCFF72E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1304" w:type="dxa"/>
          <w:vMerge/>
          <w:tcBorders>
            <w:top w:val="single" w:sz="18" w:space="0" w:color="auto"/>
          </w:tcBorders>
        </w:tcPr>
        <w:p w14:paraId="084A719C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850" w:type="dxa"/>
          <w:vMerge/>
          <w:tcBorders>
            <w:top w:val="single" w:sz="18" w:space="0" w:color="auto"/>
          </w:tcBorders>
        </w:tcPr>
        <w:p w14:paraId="2AF5359B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1C163D2C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6236" w:type="dxa"/>
          <w:vMerge/>
        </w:tcPr>
        <w:p w14:paraId="1C358DDD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vAlign w:val="center"/>
        </w:tcPr>
        <w:p w14:paraId="4D9018B2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  <w:rPr>
              <w:sz w:val="28"/>
            </w:rPr>
          </w:pPr>
          <w:r w:rsidRPr="008D6FF2">
            <w:rPr>
              <w:sz w:val="24"/>
            </w:rPr>
            <w:fldChar w:fldCharType="begin"/>
          </w:r>
          <w:r w:rsidRPr="008D6FF2">
            <w:rPr>
              <w:sz w:val="24"/>
            </w:rPr>
            <w:instrText>PAGE   \* MERGEFORMAT</w:instrText>
          </w:r>
          <w:r w:rsidRPr="008D6FF2">
            <w:rPr>
              <w:sz w:val="24"/>
            </w:rPr>
            <w:fldChar w:fldCharType="separate"/>
          </w:r>
          <w:r w:rsidR="00D96C88">
            <w:rPr>
              <w:noProof/>
              <w:sz w:val="24"/>
            </w:rPr>
            <w:t>7</w:t>
          </w:r>
          <w:r w:rsidRPr="008D6FF2">
            <w:rPr>
              <w:sz w:val="24"/>
            </w:rPr>
            <w:fldChar w:fldCharType="end"/>
          </w:r>
        </w:p>
      </w:tc>
    </w:tr>
    <w:tr w:rsidR="00074C37" w:rsidRPr="008D6FF2" w14:paraId="0BFE3F8D" w14:textId="77777777" w:rsidTr="00074C37">
      <w:trPr>
        <w:trHeight w:hRule="exact" w:val="284"/>
      </w:trPr>
      <w:tc>
        <w:tcPr>
          <w:tcW w:w="283" w:type="dxa"/>
          <w:vMerge/>
        </w:tcPr>
        <w:p w14:paraId="0984E6A5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4A910F1F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</w:tcPr>
        <w:p w14:paraId="39FE0788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Изм.</w:t>
          </w:r>
        </w:p>
      </w:tc>
      <w:tc>
        <w:tcPr>
          <w:tcW w:w="567" w:type="dxa"/>
        </w:tcPr>
        <w:p w14:paraId="6173BC21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Лист</w:t>
          </w:r>
        </w:p>
      </w:tc>
      <w:tc>
        <w:tcPr>
          <w:tcW w:w="1304" w:type="dxa"/>
        </w:tcPr>
        <w:p w14:paraId="30052205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№ докум.</w:t>
          </w:r>
        </w:p>
      </w:tc>
      <w:tc>
        <w:tcPr>
          <w:tcW w:w="850" w:type="dxa"/>
        </w:tcPr>
        <w:p w14:paraId="4FF6E019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Подп.</w:t>
          </w:r>
        </w:p>
      </w:tc>
      <w:tc>
        <w:tcPr>
          <w:tcW w:w="567" w:type="dxa"/>
        </w:tcPr>
        <w:p w14:paraId="4D000775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  <w:r w:rsidRPr="008D6FF2">
            <w:t>Дата</w:t>
          </w:r>
        </w:p>
      </w:tc>
      <w:tc>
        <w:tcPr>
          <w:tcW w:w="6236" w:type="dxa"/>
          <w:vMerge/>
        </w:tcPr>
        <w:p w14:paraId="152AEE52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</w:tcPr>
        <w:p w14:paraId="2B0578F6" w14:textId="77777777" w:rsidR="00074C37" w:rsidRPr="008D6FF2" w:rsidRDefault="00074C37" w:rsidP="00AD69A1">
          <w:pPr>
            <w:pStyle w:val="affff9"/>
            <w:framePr w:wrap="auto" w:vAnchor="margin" w:hAnchor="text" w:xAlign="left" w:yAlign="inline"/>
          </w:pPr>
        </w:p>
      </w:tc>
    </w:tr>
  </w:tbl>
  <w:p w14:paraId="33D8B0F5" w14:textId="77777777" w:rsidR="00074C37" w:rsidRPr="008D6FF2" w:rsidRDefault="00074C37" w:rsidP="0066516D">
    <w:pPr>
      <w:pStyle w:val="ab"/>
      <w:tabs>
        <w:tab w:val="clear" w:pos="4153"/>
      </w:tabs>
      <w:jc w:val="both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8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E07FC5" w:rsidRPr="0041505F" w14:paraId="162041B4" w14:textId="77777777" w:rsidTr="0041505F">
      <w:trPr>
        <w:cantSplit/>
        <w:trHeight w:hRule="exact" w:val="3402"/>
      </w:trPr>
      <w:tc>
        <w:tcPr>
          <w:tcW w:w="284" w:type="dxa"/>
          <w:textDirection w:val="btLr"/>
        </w:tcPr>
        <w:p w14:paraId="1FF1DAD4" w14:textId="77777777" w:rsidR="00E07FC5" w:rsidRPr="0057601F" w:rsidRDefault="00E07FC5" w:rsidP="00E07FC5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 xml:space="preserve">Перв. </w:t>
          </w:r>
          <w:proofErr w:type="spellStart"/>
          <w:r w:rsidRPr="0057601F">
            <w:rPr>
              <w:sz w:val="22"/>
              <w:szCs w:val="22"/>
            </w:rPr>
            <w:t>примен</w:t>
          </w:r>
          <w:proofErr w:type="spellEnd"/>
          <w:r w:rsidRPr="0057601F">
            <w:rPr>
              <w:sz w:val="22"/>
              <w:szCs w:val="22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1C64B103" w14:textId="73FFA33A" w:rsidR="00E07FC5" w:rsidRPr="0057601F" w:rsidRDefault="00831DF5" w:rsidP="00E07FC5">
          <w:pPr>
            <w:ind w:left="113" w:right="113"/>
            <w:rPr>
              <w:sz w:val="22"/>
              <w:szCs w:val="22"/>
            </w:rPr>
          </w:pPr>
          <w:r w:rsidRPr="0057601F">
            <w:rPr>
              <w:sz w:val="22"/>
              <w:szCs w:val="22"/>
              <w:lang w:val="en-US"/>
            </w:rPr>
            <w:t>{{</w:t>
          </w:r>
          <w:proofErr w:type="spellStart"/>
          <w:r w:rsidRPr="0057601F">
            <w:rPr>
              <w:sz w:val="22"/>
              <w:szCs w:val="22"/>
              <w:lang w:val="en-US"/>
            </w:rPr>
            <w:t>PlateName</w:t>
          </w:r>
          <w:proofErr w:type="spellEnd"/>
          <w:r w:rsidRPr="0057601F">
            <w:rPr>
              <w:sz w:val="22"/>
              <w:szCs w:val="22"/>
              <w:lang w:val="en-US"/>
            </w:rPr>
            <w:t>}}</w:t>
          </w:r>
        </w:p>
      </w:tc>
      <w:tc>
        <w:tcPr>
          <w:tcW w:w="3686" w:type="dxa"/>
          <w:gridSpan w:val="5"/>
          <w:vMerge w:val="restart"/>
          <w:tcBorders>
            <w:right w:val="nil"/>
          </w:tcBorders>
          <w:vAlign w:val="center"/>
        </w:tcPr>
        <w:p w14:paraId="5DE78A31" w14:textId="25D9C294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 w:val="restart"/>
          <w:tcBorders>
            <w:left w:val="nil"/>
          </w:tcBorders>
          <w:vAlign w:val="center"/>
        </w:tcPr>
        <w:p w14:paraId="16AD6C4B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76DACFF7" w14:textId="77777777" w:rsidTr="00E07FC5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textDirection w:val="btLr"/>
        </w:tcPr>
        <w:p w14:paraId="6E8562AA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textDirection w:val="btLr"/>
          <w:vAlign w:val="center"/>
        </w:tcPr>
        <w:p w14:paraId="0E271084" w14:textId="4B20850B" w:rsidR="00E07FC5" w:rsidRPr="0057601F" w:rsidRDefault="00E07FC5" w:rsidP="00E07FC5">
          <w:pPr>
            <w:rPr>
              <w:sz w:val="22"/>
              <w:szCs w:val="22"/>
              <w:lang w:val="en-US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nil"/>
          </w:tcBorders>
          <w:vAlign w:val="center"/>
        </w:tcPr>
        <w:p w14:paraId="0BB15C11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2E25AFED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4E1E3C0F" w14:textId="77777777" w:rsidTr="00E348D3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vAlign w:val="center"/>
        </w:tcPr>
        <w:p w14:paraId="436931C3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35A6E992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5F5B56CF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1702CC6C" w14:textId="77777777" w:rsidTr="00E07FC5">
      <w:trPr>
        <w:cantSplit/>
        <w:trHeight w:val="1975"/>
      </w:trPr>
      <w:tc>
        <w:tcPr>
          <w:tcW w:w="284" w:type="dxa"/>
          <w:textDirection w:val="btLr"/>
        </w:tcPr>
        <w:p w14:paraId="78F2E4C3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193EFA76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201B50D1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52F8347F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10974F7B" w14:textId="77777777" w:rsidTr="00E07FC5">
      <w:trPr>
        <w:cantSplit/>
        <w:trHeight w:val="1481"/>
      </w:trPr>
      <w:tc>
        <w:tcPr>
          <w:tcW w:w="284" w:type="dxa"/>
          <w:textDirection w:val="btLr"/>
        </w:tcPr>
        <w:p w14:paraId="61690E5E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 xml:space="preserve">Инв. № </w:t>
          </w:r>
          <w:proofErr w:type="spellStart"/>
          <w:r w:rsidRPr="0057601F">
            <w:rPr>
              <w:sz w:val="22"/>
              <w:szCs w:val="22"/>
            </w:rPr>
            <w:t>дубл</w:t>
          </w:r>
          <w:proofErr w:type="spellEnd"/>
          <w:r w:rsidRPr="0057601F">
            <w:rPr>
              <w:sz w:val="22"/>
              <w:szCs w:val="22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165922C3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74975AEB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6D87DF88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2B69CD55" w14:textId="77777777" w:rsidTr="00E07FC5">
      <w:trPr>
        <w:cantSplit/>
        <w:trHeight w:val="1184"/>
      </w:trPr>
      <w:tc>
        <w:tcPr>
          <w:tcW w:w="284" w:type="dxa"/>
          <w:vMerge w:val="restart"/>
          <w:textDirection w:val="btLr"/>
        </w:tcPr>
        <w:p w14:paraId="17D0EAE4" w14:textId="77777777" w:rsidR="00E07FC5" w:rsidRPr="0057601F" w:rsidRDefault="00E07FC5" w:rsidP="00E07FC5">
          <w:pPr>
            <w:rPr>
              <w:sz w:val="22"/>
              <w:szCs w:val="22"/>
            </w:rPr>
          </w:pPr>
          <w:proofErr w:type="spellStart"/>
          <w:r w:rsidRPr="0057601F">
            <w:rPr>
              <w:sz w:val="22"/>
              <w:szCs w:val="22"/>
            </w:rPr>
            <w:t>Взам</w:t>
          </w:r>
          <w:proofErr w:type="spellEnd"/>
          <w:r w:rsidRPr="0057601F">
            <w:rPr>
              <w:sz w:val="22"/>
              <w:szCs w:val="22"/>
            </w:rPr>
            <w:t>. инв. №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44CFF210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7886235B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4D074834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270F7F06" w14:textId="77777777" w:rsidTr="00E07FC5">
      <w:trPr>
        <w:cantSplit/>
        <w:trHeight w:hRule="exact" w:val="113"/>
      </w:trPr>
      <w:tc>
        <w:tcPr>
          <w:tcW w:w="284" w:type="dxa"/>
          <w:vMerge/>
          <w:textDirection w:val="btLr"/>
          <w:vAlign w:val="center"/>
        </w:tcPr>
        <w:p w14:paraId="14F6F293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0C4A9D2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73B3D4DF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794" w:type="dxa"/>
          <w:vMerge w:val="restart"/>
          <w:tcBorders>
            <w:left w:val="single" w:sz="18" w:space="0" w:color="auto"/>
          </w:tcBorders>
          <w:vAlign w:val="center"/>
        </w:tcPr>
        <w:p w14:paraId="54FA6B51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3005" w:type="dxa"/>
          <w:vMerge w:val="restart"/>
          <w:vAlign w:val="center"/>
        </w:tcPr>
        <w:p w14:paraId="25F3E974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vAlign w:val="center"/>
        </w:tcPr>
        <w:p w14:paraId="194FD79E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</w:tr>
    <w:tr w:rsidR="00E07FC5" w:rsidRPr="0041505F" w14:paraId="7601D58C" w14:textId="77777777" w:rsidTr="00E07FC5">
      <w:trPr>
        <w:cantSplit/>
        <w:trHeight w:hRule="exact" w:val="680"/>
      </w:trPr>
      <w:tc>
        <w:tcPr>
          <w:tcW w:w="284" w:type="dxa"/>
          <w:vMerge w:val="restart"/>
          <w:textDirection w:val="btLr"/>
        </w:tcPr>
        <w:p w14:paraId="1888CC9E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531E8F28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5666CF7E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794" w:type="dxa"/>
          <w:vMerge/>
          <w:tcBorders>
            <w:left w:val="single" w:sz="18" w:space="0" w:color="auto"/>
          </w:tcBorders>
          <w:vAlign w:val="center"/>
        </w:tcPr>
        <w:p w14:paraId="4132E61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005" w:type="dxa"/>
          <w:vMerge/>
          <w:vAlign w:val="center"/>
        </w:tcPr>
        <w:p w14:paraId="58B11D73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vAlign w:val="center"/>
        </w:tcPr>
        <w:p w14:paraId="1DC3A79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09EA486B" w14:textId="77777777" w:rsidTr="00E07FC5">
      <w:trPr>
        <w:cantSplit/>
        <w:trHeight w:hRule="exact" w:val="454"/>
      </w:trPr>
      <w:tc>
        <w:tcPr>
          <w:tcW w:w="284" w:type="dxa"/>
          <w:vMerge/>
          <w:textDirection w:val="btLr"/>
          <w:vAlign w:val="center"/>
        </w:tcPr>
        <w:p w14:paraId="3F6A5FCF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EEA5D17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300233D7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tcBorders>
            <w:left w:val="single" w:sz="18" w:space="0" w:color="auto"/>
          </w:tcBorders>
          <w:vAlign w:val="center"/>
        </w:tcPr>
        <w:p w14:paraId="5F8B9BF1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</w:tr>
    <w:tr w:rsidR="00E07FC5" w:rsidRPr="0041505F" w14:paraId="7CC8A456" w14:textId="77777777" w:rsidTr="00CD016E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7BE8D881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2EC6D070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bottom w:val="single" w:sz="2" w:space="0" w:color="auto"/>
          </w:tcBorders>
          <w:vAlign w:val="center"/>
        </w:tcPr>
        <w:p w14:paraId="1C373108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0C60B94E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1304" w:type="dxa"/>
          <w:tcBorders>
            <w:bottom w:val="single" w:sz="2" w:space="0" w:color="auto"/>
          </w:tcBorders>
          <w:vAlign w:val="center"/>
        </w:tcPr>
        <w:p w14:paraId="75B19E0E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851" w:type="dxa"/>
          <w:tcBorders>
            <w:bottom w:val="single" w:sz="2" w:space="0" w:color="auto"/>
          </w:tcBorders>
          <w:vAlign w:val="center"/>
        </w:tcPr>
        <w:p w14:paraId="3A096C2F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16880C89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 w:val="restart"/>
          <w:vAlign w:val="center"/>
        </w:tcPr>
        <w:p w14:paraId="7C55A5DA" w14:textId="1DD67F6A" w:rsidR="00E07FC5" w:rsidRPr="00E07FC5" w:rsidRDefault="00E07FC5" w:rsidP="00E07FC5">
          <w:pPr>
            <w:rPr>
              <w:szCs w:val="18"/>
              <w:lang w:val="en-US"/>
            </w:rPr>
          </w:pPr>
          <w:r>
            <w:rPr>
              <w:sz w:val="40"/>
              <w:szCs w:val="40"/>
              <w:lang w:val="en-US"/>
            </w:rPr>
            <w:t>{{</w:t>
          </w:r>
          <w:proofErr w:type="spellStart"/>
          <w:r w:rsidR="008D5D72">
            <w:rPr>
              <w:sz w:val="40"/>
              <w:szCs w:val="40"/>
              <w:lang w:val="en-US"/>
            </w:rPr>
            <w:t>Doc</w:t>
          </w:r>
          <w:r w:rsidRPr="00670F34">
            <w:rPr>
              <w:sz w:val="40"/>
              <w:szCs w:val="40"/>
              <w:lang w:val="en-US"/>
            </w:rPr>
            <w:t>Name</w:t>
          </w:r>
          <w:proofErr w:type="spellEnd"/>
          <w:r>
            <w:rPr>
              <w:sz w:val="40"/>
              <w:szCs w:val="40"/>
              <w:lang w:val="en-US"/>
            </w:rPr>
            <w:t>}}</w:t>
          </w:r>
        </w:p>
      </w:tc>
    </w:tr>
    <w:tr w:rsidR="00E07FC5" w:rsidRPr="0041505F" w14:paraId="136E2AC0" w14:textId="77777777" w:rsidTr="00CD016E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38557918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42135F51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7C3C78D8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36F4EF2E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1304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6D888329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291CB8BA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4DE782B9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/>
          <w:vAlign w:val="center"/>
        </w:tcPr>
        <w:p w14:paraId="458ED42A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500B9028" w14:textId="77777777" w:rsidTr="00CD016E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046AB2EA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0C5E601A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1B99758D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693F6D39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414E1D17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6CBEDF15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71811FC3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Дата</w:t>
          </w:r>
        </w:p>
      </w:tc>
      <w:tc>
        <w:tcPr>
          <w:tcW w:w="6806" w:type="dxa"/>
          <w:gridSpan w:val="8"/>
          <w:vMerge/>
          <w:vAlign w:val="center"/>
        </w:tcPr>
        <w:p w14:paraId="01AC74DA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59D17D73" w14:textId="77777777" w:rsidTr="0035569C">
      <w:trPr>
        <w:cantSplit/>
        <w:trHeight w:hRule="exact" w:val="284"/>
      </w:trPr>
      <w:tc>
        <w:tcPr>
          <w:tcW w:w="284" w:type="dxa"/>
          <w:vMerge w:val="restart"/>
          <w:textDirection w:val="btLr"/>
        </w:tcPr>
        <w:p w14:paraId="66A63AE1" w14:textId="77777777" w:rsidR="00E07FC5" w:rsidRPr="0057601F" w:rsidRDefault="00E07FC5" w:rsidP="00E07FC5">
          <w:pPr>
            <w:rPr>
              <w:sz w:val="22"/>
              <w:szCs w:val="22"/>
            </w:rPr>
          </w:pPr>
          <w:bookmarkStart w:id="0" w:name="Разраб" w:colFirst="3" w:colLast="3"/>
          <w:r w:rsidRPr="0057601F">
            <w:rPr>
              <w:sz w:val="22"/>
              <w:szCs w:val="22"/>
            </w:rPr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122DAD3F" w14:textId="77777777" w:rsidR="00E07FC5" w:rsidRPr="0057601F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bottom w:val="single" w:sz="2" w:space="0" w:color="auto"/>
          </w:tcBorders>
          <w:vAlign w:val="center"/>
        </w:tcPr>
        <w:p w14:paraId="7D5C05C0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proofErr w:type="spellStart"/>
          <w:r w:rsidRPr="0057601F">
            <w:rPr>
              <w:sz w:val="22"/>
              <w:szCs w:val="22"/>
            </w:rPr>
            <w:t>Разраб</w:t>
          </w:r>
          <w:proofErr w:type="spellEnd"/>
          <w:r w:rsidRPr="0057601F">
            <w:rPr>
              <w:sz w:val="22"/>
              <w:szCs w:val="22"/>
            </w:rPr>
            <w:t>.</w:t>
          </w:r>
        </w:p>
      </w:tc>
      <w:tc>
        <w:tcPr>
          <w:tcW w:w="1304" w:type="dxa"/>
          <w:tcBorders>
            <w:bottom w:val="single" w:sz="2" w:space="0" w:color="auto"/>
          </w:tcBorders>
          <w:vAlign w:val="center"/>
        </w:tcPr>
        <w:p w14:paraId="4E559BF9" w14:textId="6BA9C387" w:rsidR="00E07FC5" w:rsidRPr="0057601F" w:rsidRDefault="00E07FC5" w:rsidP="00E07FC5">
          <w:pPr>
            <w:jc w:val="left"/>
            <w:rPr>
              <w:sz w:val="22"/>
              <w:szCs w:val="22"/>
              <w:lang w:val="en-US"/>
            </w:rPr>
          </w:pPr>
          <w:r w:rsidRPr="0057601F">
            <w:rPr>
              <w:sz w:val="22"/>
              <w:szCs w:val="22"/>
              <w:lang w:val="en-US"/>
            </w:rPr>
            <w:t>{{</w:t>
          </w:r>
          <w:proofErr w:type="spellStart"/>
          <w:r w:rsidRPr="0057601F">
            <w:rPr>
              <w:sz w:val="22"/>
              <w:szCs w:val="22"/>
              <w:lang w:val="en-US"/>
            </w:rPr>
            <w:t>Razrab</w:t>
          </w:r>
          <w:proofErr w:type="spellEnd"/>
          <w:r w:rsidRPr="0057601F">
            <w:rPr>
              <w:sz w:val="22"/>
              <w:szCs w:val="22"/>
              <w:lang w:val="en-US"/>
            </w:rPr>
            <w:t>}}</w:t>
          </w:r>
        </w:p>
      </w:tc>
      <w:tc>
        <w:tcPr>
          <w:tcW w:w="851" w:type="dxa"/>
          <w:tcBorders>
            <w:bottom w:val="single" w:sz="2" w:space="0" w:color="auto"/>
          </w:tcBorders>
          <w:vAlign w:val="center"/>
        </w:tcPr>
        <w:p w14:paraId="454D77CC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47F9ACDE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 w:val="restart"/>
          <w:vAlign w:val="center"/>
        </w:tcPr>
        <w:p w14:paraId="52216839" w14:textId="77777777" w:rsidR="00AA554C" w:rsidRDefault="00AA554C" w:rsidP="00AA554C">
          <w:pPr>
            <w:rPr>
              <w:sz w:val="32"/>
              <w:szCs w:val="32"/>
              <w:lang w:val="en-US"/>
            </w:rPr>
          </w:pPr>
          <w:r w:rsidRPr="00B114AD">
            <w:rPr>
              <w:sz w:val="32"/>
              <w:szCs w:val="32"/>
              <w:lang w:val="en-US"/>
            </w:rPr>
            <w:t>{{</w:t>
          </w:r>
          <w:proofErr w:type="spellStart"/>
          <w:r w:rsidRPr="00B114AD">
            <w:rPr>
              <w:sz w:val="32"/>
              <w:szCs w:val="32"/>
              <w:lang w:val="en-US"/>
            </w:rPr>
            <w:t>DeviceName</w:t>
          </w:r>
          <w:proofErr w:type="spellEnd"/>
          <w:r w:rsidRPr="00B114AD">
            <w:rPr>
              <w:sz w:val="32"/>
              <w:szCs w:val="32"/>
              <w:lang w:val="en-US"/>
            </w:rPr>
            <w:t>}}</w:t>
          </w:r>
        </w:p>
        <w:p w14:paraId="66A82B1F" w14:textId="77777777" w:rsidR="00AA554C" w:rsidRPr="00D573E3" w:rsidRDefault="00AA554C" w:rsidP="00AA554C">
          <w:pPr>
            <w:rPr>
              <w:sz w:val="16"/>
              <w:szCs w:val="16"/>
              <w:lang w:val="en-US"/>
            </w:rPr>
          </w:pPr>
        </w:p>
        <w:p w14:paraId="50699FBB" w14:textId="5C8B2AFD" w:rsidR="00E07FC5" w:rsidRPr="0041505F" w:rsidRDefault="00AA554C" w:rsidP="00AA554C">
          <w:pPr>
            <w:rPr>
              <w:szCs w:val="18"/>
            </w:rPr>
          </w:pPr>
          <w:r w:rsidRPr="00F653B4">
            <w:rPr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tcBorders>
            <w:bottom w:val="single" w:sz="18" w:space="0" w:color="auto"/>
          </w:tcBorders>
          <w:vAlign w:val="center"/>
        </w:tcPr>
        <w:p w14:paraId="7F21B607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Лит.</w:t>
          </w:r>
        </w:p>
      </w:tc>
      <w:tc>
        <w:tcPr>
          <w:tcW w:w="851" w:type="dxa"/>
          <w:vAlign w:val="center"/>
        </w:tcPr>
        <w:p w14:paraId="4B51165D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Лист</w:t>
          </w:r>
        </w:p>
      </w:tc>
      <w:tc>
        <w:tcPr>
          <w:tcW w:w="1134" w:type="dxa"/>
          <w:vAlign w:val="center"/>
        </w:tcPr>
        <w:p w14:paraId="00D3D650" w14:textId="77777777" w:rsidR="00E07FC5" w:rsidRPr="0057601F" w:rsidRDefault="00E07FC5" w:rsidP="00E07FC5">
          <w:pPr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Листов</w:t>
          </w:r>
        </w:p>
      </w:tc>
    </w:tr>
    <w:bookmarkEnd w:id="0"/>
    <w:tr w:rsidR="00E07FC5" w:rsidRPr="0041505F" w14:paraId="28CDABFE" w14:textId="77777777" w:rsidTr="0035569C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54C67C1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5D9294E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B6858DC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Пров.</w:t>
          </w:r>
        </w:p>
      </w:tc>
      <w:tc>
        <w:tcPr>
          <w:tcW w:w="1304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D25C710" w14:textId="39FEA854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r w:rsidRPr="0057601F">
            <w:rPr>
              <w:sz w:val="22"/>
              <w:szCs w:val="22"/>
              <w:lang w:val="en-US"/>
            </w:rPr>
            <w:t>{{</w:t>
          </w:r>
          <w:proofErr w:type="spellStart"/>
          <w:r w:rsidRPr="0057601F">
            <w:rPr>
              <w:sz w:val="22"/>
              <w:szCs w:val="22"/>
              <w:lang w:val="en-US"/>
            </w:rPr>
            <w:t>Proveril</w:t>
          </w:r>
          <w:proofErr w:type="spellEnd"/>
          <w:r w:rsidRPr="0057601F">
            <w:rPr>
              <w:sz w:val="22"/>
              <w:szCs w:val="22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D52942B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240B09EB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vAlign w:val="center"/>
        </w:tcPr>
        <w:p w14:paraId="56883D1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4" w:type="dxa"/>
          <w:tcBorders>
            <w:right w:val="single" w:sz="2" w:space="0" w:color="auto"/>
          </w:tcBorders>
          <w:vAlign w:val="center"/>
        </w:tcPr>
        <w:p w14:paraId="439D329D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284" w:type="dxa"/>
          <w:tcBorders>
            <w:left w:val="single" w:sz="2" w:space="0" w:color="auto"/>
            <w:right w:val="single" w:sz="2" w:space="0" w:color="auto"/>
          </w:tcBorders>
          <w:vAlign w:val="center"/>
        </w:tcPr>
        <w:p w14:paraId="00AB89E8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284" w:type="dxa"/>
          <w:tcBorders>
            <w:left w:val="single" w:sz="2" w:space="0" w:color="auto"/>
          </w:tcBorders>
          <w:vAlign w:val="center"/>
        </w:tcPr>
        <w:p w14:paraId="4FD626BA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  <w:tc>
        <w:tcPr>
          <w:tcW w:w="851" w:type="dxa"/>
          <w:vAlign w:val="center"/>
        </w:tcPr>
        <w:p w14:paraId="6598962B" w14:textId="77777777" w:rsidR="00E07FC5" w:rsidRPr="0057601F" w:rsidRDefault="00E07FC5" w:rsidP="00E07FC5">
          <w:pPr>
            <w:rPr>
              <w:sz w:val="22"/>
              <w:szCs w:val="22"/>
              <w:lang w:val="en-US"/>
            </w:rPr>
          </w:pPr>
          <w:r w:rsidRPr="0057601F">
            <w:rPr>
              <w:sz w:val="22"/>
              <w:szCs w:val="22"/>
              <w:lang w:val="en-US"/>
            </w:rPr>
            <w:t>1</w:t>
          </w:r>
        </w:p>
      </w:tc>
      <w:tc>
        <w:tcPr>
          <w:tcW w:w="1134" w:type="dxa"/>
          <w:vAlign w:val="center"/>
        </w:tcPr>
        <w:p w14:paraId="29C5EACE" w14:textId="77777777" w:rsidR="00E07FC5" w:rsidRPr="0057601F" w:rsidRDefault="00E07FC5" w:rsidP="00E07FC5">
          <w:pPr>
            <w:rPr>
              <w:sz w:val="22"/>
              <w:szCs w:val="22"/>
            </w:rPr>
          </w:pPr>
        </w:p>
      </w:tc>
    </w:tr>
    <w:tr w:rsidR="00E07FC5" w:rsidRPr="0041505F" w14:paraId="1CCAA908" w14:textId="77777777" w:rsidTr="0035569C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754BE9DD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7C57C52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E32A150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Т. контр.</w:t>
          </w:r>
        </w:p>
      </w:tc>
      <w:tc>
        <w:tcPr>
          <w:tcW w:w="1304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7634C90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77CE344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D276EF5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vAlign w:val="center"/>
        </w:tcPr>
        <w:p w14:paraId="4CD8A33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vAlign w:val="center"/>
        </w:tcPr>
        <w:p w14:paraId="2DFB4D21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</w:tr>
    <w:tr w:rsidR="00E07FC5" w:rsidRPr="0041505F" w14:paraId="11C979FF" w14:textId="77777777" w:rsidTr="0035569C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25C35AAB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527A25E4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30C7884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Н. контр.</w:t>
          </w:r>
        </w:p>
      </w:tc>
      <w:tc>
        <w:tcPr>
          <w:tcW w:w="1304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0782DE2" w14:textId="1C373524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r w:rsidRPr="0057601F">
            <w:rPr>
              <w:sz w:val="22"/>
              <w:szCs w:val="22"/>
              <w:lang w:val="en-US"/>
            </w:rPr>
            <w:t>{{</w:t>
          </w:r>
          <w:proofErr w:type="spellStart"/>
          <w:r w:rsidRPr="0057601F">
            <w:rPr>
              <w:sz w:val="22"/>
              <w:szCs w:val="22"/>
              <w:lang w:val="en-US"/>
            </w:rPr>
            <w:t>N_control</w:t>
          </w:r>
          <w:proofErr w:type="spellEnd"/>
          <w:r w:rsidRPr="0057601F">
            <w:rPr>
              <w:sz w:val="22"/>
              <w:szCs w:val="22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1D84E6FC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E9E07A6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vAlign w:val="center"/>
        </w:tcPr>
        <w:p w14:paraId="5F982FD3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6C6FA2E7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1B05DC02" w14:textId="77777777" w:rsidTr="0035569C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7959EBB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9B4177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</w:tcBorders>
          <w:vAlign w:val="center"/>
        </w:tcPr>
        <w:p w14:paraId="5CF5A16C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Утв.</w:t>
          </w:r>
        </w:p>
      </w:tc>
      <w:tc>
        <w:tcPr>
          <w:tcW w:w="1304" w:type="dxa"/>
          <w:tcBorders>
            <w:top w:val="single" w:sz="2" w:space="0" w:color="auto"/>
          </w:tcBorders>
          <w:vAlign w:val="center"/>
        </w:tcPr>
        <w:p w14:paraId="563EA0F9" w14:textId="14963012" w:rsidR="00E07FC5" w:rsidRPr="0057601F" w:rsidRDefault="00E07FC5" w:rsidP="00E07FC5">
          <w:pPr>
            <w:jc w:val="left"/>
            <w:rPr>
              <w:sz w:val="22"/>
              <w:szCs w:val="22"/>
            </w:rPr>
          </w:pPr>
          <w:r w:rsidRPr="0057601F">
            <w:rPr>
              <w:sz w:val="22"/>
              <w:szCs w:val="22"/>
              <w:lang w:val="en-US"/>
            </w:rPr>
            <w:t>{{</w:t>
          </w:r>
          <w:proofErr w:type="spellStart"/>
          <w:r w:rsidRPr="0057601F">
            <w:rPr>
              <w:sz w:val="22"/>
              <w:szCs w:val="22"/>
              <w:lang w:val="en-US"/>
            </w:rPr>
            <w:t>Utverdil</w:t>
          </w:r>
          <w:proofErr w:type="spellEnd"/>
          <w:r w:rsidRPr="0057601F">
            <w:rPr>
              <w:sz w:val="22"/>
              <w:szCs w:val="22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</w:tcBorders>
          <w:vAlign w:val="center"/>
        </w:tcPr>
        <w:p w14:paraId="3BB24A26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2" w:space="0" w:color="auto"/>
          </w:tcBorders>
          <w:vAlign w:val="center"/>
        </w:tcPr>
        <w:p w14:paraId="41D3578A" w14:textId="77777777" w:rsidR="00E07FC5" w:rsidRPr="0057601F" w:rsidRDefault="00E07FC5" w:rsidP="00E07FC5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vAlign w:val="center"/>
        </w:tcPr>
        <w:p w14:paraId="63D22AC3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10BF6EAF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</w:tbl>
  <w:p w14:paraId="4AD6078D" w14:textId="77777777" w:rsidR="007330E8" w:rsidRPr="0041505F" w:rsidRDefault="007330E8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8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7330E8" w:rsidRPr="00951E5E" w14:paraId="706338DE" w14:textId="77777777" w:rsidTr="00E348D3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14:paraId="3ED622D6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10488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803446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</w:tr>
    <w:tr w:rsidR="007330E8" w:rsidRPr="00951E5E" w14:paraId="27A50756" w14:textId="77777777" w:rsidTr="00E07FC5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989919D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1DA3FC58" w14:textId="77777777" w:rsidR="007330E8" w:rsidRPr="0057601F" w:rsidRDefault="007330E8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147A4F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7330E8" w:rsidRPr="00951E5E" w14:paraId="1086CA85" w14:textId="77777777" w:rsidTr="00E07FC5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01173188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 xml:space="preserve">Инв. № </w:t>
          </w:r>
          <w:proofErr w:type="spellStart"/>
          <w:r w:rsidRPr="0057601F">
            <w:rPr>
              <w:sz w:val="22"/>
              <w:szCs w:val="22"/>
            </w:rPr>
            <w:t>дубл</w:t>
          </w:r>
          <w:proofErr w:type="spellEnd"/>
          <w:r w:rsidRPr="0057601F">
            <w:rPr>
              <w:sz w:val="22"/>
              <w:szCs w:val="22"/>
            </w:rPr>
            <w:t>.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71D3E63A" w14:textId="77777777" w:rsidR="007330E8" w:rsidRPr="0057601F" w:rsidRDefault="007330E8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342546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7330E8" w:rsidRPr="00951E5E" w14:paraId="42EACF1A" w14:textId="77777777" w:rsidTr="00E07FC5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E140CDC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proofErr w:type="spellStart"/>
          <w:r w:rsidRPr="0057601F">
            <w:rPr>
              <w:sz w:val="22"/>
              <w:szCs w:val="22"/>
            </w:rPr>
            <w:t>Взам</w:t>
          </w:r>
          <w:proofErr w:type="spellEnd"/>
          <w:r w:rsidRPr="0057601F">
            <w:rPr>
              <w:sz w:val="22"/>
              <w:szCs w:val="22"/>
            </w:rPr>
            <w:t>. инв. №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023E24C6" w14:textId="77777777" w:rsidR="007330E8" w:rsidRPr="0057601F" w:rsidRDefault="007330E8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157308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7330E8" w:rsidRPr="00951E5E" w14:paraId="562D0C00" w14:textId="77777777" w:rsidTr="00E07FC5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4517F714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436EA3EA" w14:textId="77777777" w:rsidR="007330E8" w:rsidRPr="0057601F" w:rsidRDefault="007330E8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932632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7330E8" w:rsidRPr="00951E5E" w14:paraId="0216CF7A" w14:textId="77777777" w:rsidTr="00E07FC5">
      <w:trPr>
        <w:trHeight w:hRule="exact" w:val="567"/>
      </w:trPr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93252EA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3AA39899" w14:textId="77777777" w:rsidR="007330E8" w:rsidRPr="0057601F" w:rsidRDefault="007330E8" w:rsidP="00E07FC5">
          <w:pPr>
            <w:pStyle w:val="affff9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220B43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7330E8" w:rsidRPr="00951E5E" w14:paraId="7507117A" w14:textId="77777777" w:rsidTr="0035569C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0222F65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A8118BF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59F4D2D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0B607F8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10084EA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29BD5D5E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60B3A1A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64E9BCD" w14:textId="3B947D2A" w:rsidR="007330E8" w:rsidRPr="00951E5E" w:rsidRDefault="008D5D72" w:rsidP="00E07FC5">
          <w:pPr>
            <w:pStyle w:val="affff9"/>
            <w:framePr w:wrap="auto" w:vAnchor="margin" w:hAnchor="text" w:xAlign="left" w:yAlign="inline"/>
          </w:pPr>
          <w:r>
            <w:rPr>
              <w:sz w:val="40"/>
              <w:szCs w:val="40"/>
              <w:lang w:val="en-US"/>
            </w:rPr>
            <w:t>{{</w:t>
          </w:r>
          <w:proofErr w:type="spellStart"/>
          <w:r>
            <w:rPr>
              <w:sz w:val="40"/>
              <w:szCs w:val="40"/>
              <w:lang w:val="en-US"/>
            </w:rPr>
            <w:t>Doc</w:t>
          </w:r>
          <w:r w:rsidRPr="00670F34">
            <w:rPr>
              <w:sz w:val="40"/>
              <w:szCs w:val="40"/>
              <w:lang w:val="en-US"/>
            </w:rPr>
            <w:t>Name</w:t>
          </w:r>
          <w:proofErr w:type="spellEnd"/>
          <w:r>
            <w:rPr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BBF085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Лист</w:t>
          </w:r>
        </w:p>
      </w:tc>
    </w:tr>
    <w:tr w:rsidR="007330E8" w:rsidRPr="00951E5E" w14:paraId="67D42189" w14:textId="77777777" w:rsidTr="0035569C">
      <w:trPr>
        <w:trHeight w:hRule="exact" w:val="113"/>
      </w:trPr>
      <w:tc>
        <w:tcPr>
          <w:tcW w:w="283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B367C91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4559B45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39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33282AE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3CC142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1304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72E8FF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850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5692A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44433C1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7826A5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135CBB1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7330E8" w:rsidRPr="00951E5E" w14:paraId="6BFE5CF2" w14:textId="77777777" w:rsidTr="0035569C">
      <w:trPr>
        <w:trHeight w:hRule="exact" w:val="170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017759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F07D0A4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9DBFDCA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A422E5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1304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EDB9657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850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2357B4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E874E7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FD9739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4347879" w14:textId="77777777" w:rsidR="007330E8" w:rsidRPr="0057601F" w:rsidRDefault="0041505F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  <w:lang w:val="en-US"/>
            </w:rPr>
          </w:pPr>
          <w:r w:rsidRPr="0057601F">
            <w:rPr>
              <w:sz w:val="22"/>
              <w:szCs w:val="22"/>
            </w:rPr>
            <w:fldChar w:fldCharType="begin"/>
          </w:r>
          <w:r w:rsidRPr="0057601F">
            <w:rPr>
              <w:sz w:val="22"/>
              <w:szCs w:val="22"/>
            </w:rPr>
            <w:instrText>PAGE   \* MERGEFORMAT</w:instrText>
          </w:r>
          <w:r w:rsidRPr="0057601F">
            <w:rPr>
              <w:sz w:val="22"/>
              <w:szCs w:val="22"/>
            </w:rPr>
            <w:fldChar w:fldCharType="separate"/>
          </w:r>
          <w:r w:rsidR="00D96C88" w:rsidRPr="0057601F">
            <w:rPr>
              <w:noProof/>
              <w:sz w:val="22"/>
              <w:szCs w:val="22"/>
            </w:rPr>
            <w:t>2</w:t>
          </w:r>
          <w:r w:rsidRPr="0057601F">
            <w:rPr>
              <w:sz w:val="22"/>
              <w:szCs w:val="22"/>
            </w:rPr>
            <w:fldChar w:fldCharType="end"/>
          </w:r>
        </w:p>
      </w:tc>
    </w:tr>
    <w:tr w:rsidR="007330E8" w:rsidRPr="00951E5E" w14:paraId="7D5FD89B" w14:textId="77777777" w:rsidTr="00E348D3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840A973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3B16C3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891E9E7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0C70DEC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6DE9C2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AD74D9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768533E" w14:textId="77777777" w:rsidR="007330E8" w:rsidRPr="0057601F" w:rsidRDefault="007330E8" w:rsidP="007330E8">
          <w:pPr>
            <w:pStyle w:val="affff9"/>
            <w:framePr w:wrap="auto" w:vAnchor="margin" w:hAnchor="text" w:xAlign="left" w:yAlign="inline"/>
            <w:rPr>
              <w:sz w:val="22"/>
              <w:szCs w:val="22"/>
            </w:rPr>
          </w:pPr>
          <w:r w:rsidRPr="0057601F">
            <w:rPr>
              <w:sz w:val="22"/>
              <w:szCs w:val="22"/>
            </w:rPr>
            <w:t>Дата</w:t>
          </w: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84E4406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D944D2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</w:pPr>
        </w:p>
      </w:tc>
    </w:tr>
  </w:tbl>
  <w:p w14:paraId="6105A88B" w14:textId="77777777" w:rsidR="007330E8" w:rsidRDefault="007330E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0D6F"/>
    <w:multiLevelType w:val="multilevel"/>
    <w:tmpl w:val="FDBC98D6"/>
    <w:name w:val="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825C10"/>
    <w:multiLevelType w:val="hybridMultilevel"/>
    <w:tmpl w:val="55EEE60E"/>
    <w:lvl w:ilvl="0" w:tplc="BBD0B200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6E6"/>
    <w:multiLevelType w:val="hybridMultilevel"/>
    <w:tmpl w:val="BB52EB8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EB15A49"/>
    <w:multiLevelType w:val="multilevel"/>
    <w:tmpl w:val="76C4B1E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893347"/>
    <w:multiLevelType w:val="hybridMultilevel"/>
    <w:tmpl w:val="BACEEF98"/>
    <w:lvl w:ilvl="0" w:tplc="FF7E35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43A1E"/>
    <w:multiLevelType w:val="multilevel"/>
    <w:tmpl w:val="4CEEBB30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0D901C1"/>
    <w:multiLevelType w:val="hybridMultilevel"/>
    <w:tmpl w:val="D182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1"/>
    <w:multiLevelType w:val="hybridMultilevel"/>
    <w:tmpl w:val="C9CC0A84"/>
    <w:lvl w:ilvl="0" w:tplc="E8640860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F22A4"/>
    <w:multiLevelType w:val="hybridMultilevel"/>
    <w:tmpl w:val="F13AE54A"/>
    <w:lvl w:ilvl="0" w:tplc="EBEC4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D4412"/>
    <w:multiLevelType w:val="hybridMultilevel"/>
    <w:tmpl w:val="5E5EAA02"/>
    <w:lvl w:ilvl="0" w:tplc="82CA02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0" w15:restartNumberingAfterBreak="0">
    <w:nsid w:val="16DD4264"/>
    <w:multiLevelType w:val="hybridMultilevel"/>
    <w:tmpl w:val="7EE22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4589"/>
    <w:multiLevelType w:val="hybridMultilevel"/>
    <w:tmpl w:val="AC801E72"/>
    <w:lvl w:ilvl="0" w:tplc="8428774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13F32"/>
    <w:multiLevelType w:val="hybridMultilevel"/>
    <w:tmpl w:val="E6FCEC22"/>
    <w:lvl w:ilvl="0" w:tplc="BC242B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6F1E3B"/>
    <w:multiLevelType w:val="multilevel"/>
    <w:tmpl w:val="9D484BBE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D8E"/>
    <w:multiLevelType w:val="hybridMultilevel"/>
    <w:tmpl w:val="B1F8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20CC9"/>
    <w:multiLevelType w:val="multilevel"/>
    <w:tmpl w:val="56F6959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5B6619E"/>
    <w:multiLevelType w:val="hybridMultilevel"/>
    <w:tmpl w:val="B6C2B2B6"/>
    <w:lvl w:ilvl="0" w:tplc="5E12410C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27C2"/>
    <w:multiLevelType w:val="hybridMultilevel"/>
    <w:tmpl w:val="15C6A208"/>
    <w:lvl w:ilvl="0" w:tplc="75C44DA8">
      <w:start w:val="1"/>
      <w:numFmt w:val="upperRoman"/>
      <w:pStyle w:val="2"/>
      <w:lvlText w:val="%1."/>
      <w:lvlJc w:val="right"/>
      <w:pPr>
        <w:tabs>
          <w:tab w:val="num" w:pos="540"/>
        </w:tabs>
        <w:ind w:left="54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A8137B"/>
    <w:multiLevelType w:val="hybridMultilevel"/>
    <w:tmpl w:val="6F84AA4E"/>
    <w:lvl w:ilvl="0" w:tplc="F9B4223E">
      <w:start w:val="1"/>
      <w:numFmt w:val="bullet"/>
      <w:pStyle w:val="a2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B261E1"/>
    <w:multiLevelType w:val="hybridMultilevel"/>
    <w:tmpl w:val="6048457A"/>
    <w:lvl w:ilvl="0" w:tplc="FF7E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3BBA"/>
    <w:multiLevelType w:val="multilevel"/>
    <w:tmpl w:val="778802FE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21" w15:restartNumberingAfterBreak="0">
    <w:nsid w:val="3FE32328"/>
    <w:multiLevelType w:val="multilevel"/>
    <w:tmpl w:val="264ED18A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22" w15:restartNumberingAfterBreak="0">
    <w:nsid w:val="471A7730"/>
    <w:multiLevelType w:val="hybridMultilevel"/>
    <w:tmpl w:val="82D8080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8761B54"/>
    <w:multiLevelType w:val="hybridMultilevel"/>
    <w:tmpl w:val="57D856C2"/>
    <w:lvl w:ilvl="0" w:tplc="87EE4BCE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1F7A"/>
    <w:multiLevelType w:val="hybridMultilevel"/>
    <w:tmpl w:val="5B0412B6"/>
    <w:lvl w:ilvl="0" w:tplc="1EF27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3811"/>
    <w:multiLevelType w:val="hybridMultilevel"/>
    <w:tmpl w:val="FF6A2FF4"/>
    <w:lvl w:ilvl="0" w:tplc="F85EC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8592C"/>
    <w:multiLevelType w:val="hybridMultilevel"/>
    <w:tmpl w:val="1C8EE708"/>
    <w:lvl w:ilvl="0" w:tplc="E2A08F76">
      <w:start w:val="1"/>
      <w:numFmt w:val="decimal"/>
      <w:pStyle w:val="a3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BA4EFE"/>
    <w:multiLevelType w:val="hybridMultilevel"/>
    <w:tmpl w:val="6D12E37E"/>
    <w:lvl w:ilvl="0" w:tplc="310886FA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7736"/>
    <w:multiLevelType w:val="hybridMultilevel"/>
    <w:tmpl w:val="37982872"/>
    <w:lvl w:ilvl="0" w:tplc="0419000F">
      <w:start w:val="1"/>
      <w:numFmt w:val="decimal"/>
      <w:lvlText w:val="%1."/>
      <w:lvlJc w:val="left"/>
      <w:pPr>
        <w:ind w:left="809" w:hanging="360"/>
      </w:p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CF578AC"/>
    <w:multiLevelType w:val="hybridMultilevel"/>
    <w:tmpl w:val="EB886530"/>
    <w:lvl w:ilvl="0" w:tplc="26E2099A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1C3537"/>
    <w:multiLevelType w:val="hybridMultilevel"/>
    <w:tmpl w:val="8F4CCE58"/>
    <w:lvl w:ilvl="0" w:tplc="866C6FB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1" w15:restartNumberingAfterBreak="0">
    <w:nsid w:val="5E565410"/>
    <w:multiLevelType w:val="multilevel"/>
    <w:tmpl w:val="28DAAEF8"/>
    <w:lvl w:ilvl="0">
      <w:start w:val="1"/>
      <w:numFmt w:val="decimal"/>
      <w:pStyle w:val="20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5E7362"/>
    <w:multiLevelType w:val="hybridMultilevel"/>
    <w:tmpl w:val="83A850F0"/>
    <w:lvl w:ilvl="0" w:tplc="C1AEDAF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0001"/>
    <w:multiLevelType w:val="hybridMultilevel"/>
    <w:tmpl w:val="0442983E"/>
    <w:lvl w:ilvl="0" w:tplc="14D21A3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2C77F7"/>
    <w:multiLevelType w:val="multilevel"/>
    <w:tmpl w:val="60C28790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00410A3"/>
    <w:multiLevelType w:val="hybridMultilevel"/>
    <w:tmpl w:val="7DE40C2E"/>
    <w:lvl w:ilvl="0" w:tplc="7B8AC84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3C6B89"/>
    <w:multiLevelType w:val="multilevel"/>
    <w:tmpl w:val="65BC5704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7" w15:restartNumberingAfterBreak="0">
    <w:nsid w:val="71661517"/>
    <w:multiLevelType w:val="hybridMultilevel"/>
    <w:tmpl w:val="FC1EB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8AC"/>
    <w:multiLevelType w:val="hybridMultilevel"/>
    <w:tmpl w:val="1C66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4055E"/>
    <w:multiLevelType w:val="multilevel"/>
    <w:tmpl w:val="D7CC55B4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21"/>
  </w:num>
  <w:num w:numId="4">
    <w:abstractNumId w:val="31"/>
  </w:num>
  <w:num w:numId="5">
    <w:abstractNumId w:val="34"/>
  </w:num>
  <w:num w:numId="6">
    <w:abstractNumId w:val="17"/>
  </w:num>
  <w:num w:numId="7">
    <w:abstractNumId w:val="39"/>
  </w:num>
  <w:num w:numId="8">
    <w:abstractNumId w:val="36"/>
  </w:num>
  <w:num w:numId="9">
    <w:abstractNumId w:val="30"/>
  </w:num>
  <w:num w:numId="10">
    <w:abstractNumId w:val="27"/>
  </w:num>
  <w:num w:numId="11">
    <w:abstractNumId w:val="8"/>
  </w:num>
  <w:num w:numId="12">
    <w:abstractNumId w:val="37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32"/>
  </w:num>
  <w:num w:numId="17">
    <w:abstractNumId w:val="16"/>
  </w:num>
  <w:num w:numId="18">
    <w:abstractNumId w:val="23"/>
  </w:num>
  <w:num w:numId="19">
    <w:abstractNumId w:val="4"/>
  </w:num>
  <w:num w:numId="20">
    <w:abstractNumId w:val="28"/>
  </w:num>
  <w:num w:numId="21">
    <w:abstractNumId w:val="19"/>
  </w:num>
  <w:num w:numId="22">
    <w:abstractNumId w:val="22"/>
  </w:num>
  <w:num w:numId="23">
    <w:abstractNumId w:val="6"/>
  </w:num>
  <w:num w:numId="24">
    <w:abstractNumId w:val="2"/>
  </w:num>
  <w:num w:numId="25">
    <w:abstractNumId w:val="10"/>
  </w:num>
  <w:num w:numId="26">
    <w:abstractNumId w:val="18"/>
  </w:num>
  <w:num w:numId="27">
    <w:abstractNumId w:val="11"/>
    <w:lvlOverride w:ilvl="0">
      <w:startOverride w:val="1"/>
    </w:lvlOverride>
  </w:num>
  <w:num w:numId="28">
    <w:abstractNumId w:val="33"/>
  </w:num>
  <w:num w:numId="29">
    <w:abstractNumId w:val="35"/>
  </w:num>
  <w:num w:numId="30">
    <w:abstractNumId w:val="24"/>
  </w:num>
  <w:num w:numId="31">
    <w:abstractNumId w:val="7"/>
  </w:num>
  <w:num w:numId="32">
    <w:abstractNumId w:val="20"/>
  </w:num>
  <w:num w:numId="33">
    <w:abstractNumId w:val="3"/>
  </w:num>
  <w:num w:numId="34">
    <w:abstractNumId w:val="1"/>
  </w:num>
  <w:num w:numId="35">
    <w:abstractNumId w:val="9"/>
  </w:num>
  <w:num w:numId="36">
    <w:abstractNumId w:val="14"/>
  </w:num>
  <w:num w:numId="37">
    <w:abstractNumId w:val="5"/>
  </w:num>
  <w:num w:numId="38">
    <w:abstractNumId w:val="15"/>
  </w:num>
  <w:num w:numId="39">
    <w:abstractNumId w:val="12"/>
  </w:num>
  <w:num w:numId="40">
    <w:abstractNumId w:val="26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9"/>
    <w:rsid w:val="0000084E"/>
    <w:rsid w:val="00000F99"/>
    <w:rsid w:val="000012F6"/>
    <w:rsid w:val="0000148D"/>
    <w:rsid w:val="0000149D"/>
    <w:rsid w:val="00001518"/>
    <w:rsid w:val="000016A1"/>
    <w:rsid w:val="00001C7E"/>
    <w:rsid w:val="00001FDC"/>
    <w:rsid w:val="000025B0"/>
    <w:rsid w:val="00003966"/>
    <w:rsid w:val="00003AAB"/>
    <w:rsid w:val="00003E8F"/>
    <w:rsid w:val="0000578D"/>
    <w:rsid w:val="00005C91"/>
    <w:rsid w:val="000063D8"/>
    <w:rsid w:val="00006654"/>
    <w:rsid w:val="000075D2"/>
    <w:rsid w:val="00007A05"/>
    <w:rsid w:val="00007C9D"/>
    <w:rsid w:val="0001017C"/>
    <w:rsid w:val="00012029"/>
    <w:rsid w:val="00012210"/>
    <w:rsid w:val="0001266A"/>
    <w:rsid w:val="00013446"/>
    <w:rsid w:val="000136B2"/>
    <w:rsid w:val="00013C8E"/>
    <w:rsid w:val="00013DCF"/>
    <w:rsid w:val="00014173"/>
    <w:rsid w:val="000145E5"/>
    <w:rsid w:val="00014A89"/>
    <w:rsid w:val="000154FC"/>
    <w:rsid w:val="0001716F"/>
    <w:rsid w:val="000201F0"/>
    <w:rsid w:val="0002155F"/>
    <w:rsid w:val="000216CE"/>
    <w:rsid w:val="00021C8F"/>
    <w:rsid w:val="00021FD7"/>
    <w:rsid w:val="00022707"/>
    <w:rsid w:val="00022747"/>
    <w:rsid w:val="00023B2E"/>
    <w:rsid w:val="00023D66"/>
    <w:rsid w:val="00023E8E"/>
    <w:rsid w:val="000256B5"/>
    <w:rsid w:val="0002573D"/>
    <w:rsid w:val="0002665F"/>
    <w:rsid w:val="000270DD"/>
    <w:rsid w:val="00027133"/>
    <w:rsid w:val="00027B62"/>
    <w:rsid w:val="00030AC8"/>
    <w:rsid w:val="00030C60"/>
    <w:rsid w:val="00030D9E"/>
    <w:rsid w:val="000314F7"/>
    <w:rsid w:val="000318DD"/>
    <w:rsid w:val="00031A5C"/>
    <w:rsid w:val="0003216A"/>
    <w:rsid w:val="0003253A"/>
    <w:rsid w:val="00032D9F"/>
    <w:rsid w:val="000334B1"/>
    <w:rsid w:val="00033981"/>
    <w:rsid w:val="0003415D"/>
    <w:rsid w:val="00034844"/>
    <w:rsid w:val="00034BDC"/>
    <w:rsid w:val="0003526B"/>
    <w:rsid w:val="000361DF"/>
    <w:rsid w:val="0003688E"/>
    <w:rsid w:val="00036906"/>
    <w:rsid w:val="00036E8D"/>
    <w:rsid w:val="0003719A"/>
    <w:rsid w:val="000376A3"/>
    <w:rsid w:val="00037B86"/>
    <w:rsid w:val="00040C6C"/>
    <w:rsid w:val="000412C4"/>
    <w:rsid w:val="000423F4"/>
    <w:rsid w:val="00042519"/>
    <w:rsid w:val="00043244"/>
    <w:rsid w:val="0004337D"/>
    <w:rsid w:val="000436A0"/>
    <w:rsid w:val="00044C57"/>
    <w:rsid w:val="00045AA1"/>
    <w:rsid w:val="00045AEA"/>
    <w:rsid w:val="00046490"/>
    <w:rsid w:val="000466B4"/>
    <w:rsid w:val="00047222"/>
    <w:rsid w:val="00047F8D"/>
    <w:rsid w:val="000506CA"/>
    <w:rsid w:val="000511B9"/>
    <w:rsid w:val="000534CF"/>
    <w:rsid w:val="00053B31"/>
    <w:rsid w:val="00053C59"/>
    <w:rsid w:val="00054101"/>
    <w:rsid w:val="0005465F"/>
    <w:rsid w:val="00054DC7"/>
    <w:rsid w:val="000552E7"/>
    <w:rsid w:val="00055543"/>
    <w:rsid w:val="000556BF"/>
    <w:rsid w:val="00055E34"/>
    <w:rsid w:val="00056CD8"/>
    <w:rsid w:val="00057B01"/>
    <w:rsid w:val="00057ED0"/>
    <w:rsid w:val="00057F2A"/>
    <w:rsid w:val="00060E2C"/>
    <w:rsid w:val="00062101"/>
    <w:rsid w:val="0006245C"/>
    <w:rsid w:val="00062A6B"/>
    <w:rsid w:val="00065536"/>
    <w:rsid w:val="0006659D"/>
    <w:rsid w:val="00066C64"/>
    <w:rsid w:val="00066F5B"/>
    <w:rsid w:val="0006731E"/>
    <w:rsid w:val="0007008D"/>
    <w:rsid w:val="00070378"/>
    <w:rsid w:val="00071476"/>
    <w:rsid w:val="00071555"/>
    <w:rsid w:val="0007156F"/>
    <w:rsid w:val="00071AFD"/>
    <w:rsid w:val="0007270E"/>
    <w:rsid w:val="00072759"/>
    <w:rsid w:val="00073648"/>
    <w:rsid w:val="000739B6"/>
    <w:rsid w:val="00073A5A"/>
    <w:rsid w:val="0007427C"/>
    <w:rsid w:val="000742EB"/>
    <w:rsid w:val="00074C37"/>
    <w:rsid w:val="00075473"/>
    <w:rsid w:val="00075499"/>
    <w:rsid w:val="00075664"/>
    <w:rsid w:val="00075B8A"/>
    <w:rsid w:val="00075F40"/>
    <w:rsid w:val="0007624D"/>
    <w:rsid w:val="00076DDE"/>
    <w:rsid w:val="000770FD"/>
    <w:rsid w:val="00077CCE"/>
    <w:rsid w:val="00080E77"/>
    <w:rsid w:val="00081789"/>
    <w:rsid w:val="000822B0"/>
    <w:rsid w:val="000829B6"/>
    <w:rsid w:val="00082C85"/>
    <w:rsid w:val="00082D71"/>
    <w:rsid w:val="00083CF3"/>
    <w:rsid w:val="00084065"/>
    <w:rsid w:val="00084F44"/>
    <w:rsid w:val="0008539F"/>
    <w:rsid w:val="000859FD"/>
    <w:rsid w:val="000866DA"/>
    <w:rsid w:val="000905CC"/>
    <w:rsid w:val="00090910"/>
    <w:rsid w:val="000909C8"/>
    <w:rsid w:val="00091642"/>
    <w:rsid w:val="0009218D"/>
    <w:rsid w:val="0009236A"/>
    <w:rsid w:val="00092FDE"/>
    <w:rsid w:val="00093CC7"/>
    <w:rsid w:val="00094265"/>
    <w:rsid w:val="000951DA"/>
    <w:rsid w:val="0009591C"/>
    <w:rsid w:val="000979F5"/>
    <w:rsid w:val="00097B8E"/>
    <w:rsid w:val="00097C34"/>
    <w:rsid w:val="000A04DC"/>
    <w:rsid w:val="000A07DD"/>
    <w:rsid w:val="000A248E"/>
    <w:rsid w:val="000A2627"/>
    <w:rsid w:val="000A298E"/>
    <w:rsid w:val="000A3575"/>
    <w:rsid w:val="000A3753"/>
    <w:rsid w:val="000A3917"/>
    <w:rsid w:val="000A40A7"/>
    <w:rsid w:val="000A416B"/>
    <w:rsid w:val="000A42B1"/>
    <w:rsid w:val="000A4D3F"/>
    <w:rsid w:val="000A53C3"/>
    <w:rsid w:val="000A73DE"/>
    <w:rsid w:val="000A7CA0"/>
    <w:rsid w:val="000B03D5"/>
    <w:rsid w:val="000B0868"/>
    <w:rsid w:val="000B09CC"/>
    <w:rsid w:val="000B0AAA"/>
    <w:rsid w:val="000B1466"/>
    <w:rsid w:val="000B2017"/>
    <w:rsid w:val="000B2158"/>
    <w:rsid w:val="000B2331"/>
    <w:rsid w:val="000B2429"/>
    <w:rsid w:val="000B2445"/>
    <w:rsid w:val="000B2724"/>
    <w:rsid w:val="000B3201"/>
    <w:rsid w:val="000B35EC"/>
    <w:rsid w:val="000B4C0A"/>
    <w:rsid w:val="000B4C8D"/>
    <w:rsid w:val="000B5720"/>
    <w:rsid w:val="000B5E50"/>
    <w:rsid w:val="000B5FB5"/>
    <w:rsid w:val="000B60CA"/>
    <w:rsid w:val="000B672F"/>
    <w:rsid w:val="000B76A8"/>
    <w:rsid w:val="000B7A9D"/>
    <w:rsid w:val="000B7EDF"/>
    <w:rsid w:val="000C0015"/>
    <w:rsid w:val="000C00E2"/>
    <w:rsid w:val="000C0441"/>
    <w:rsid w:val="000C14D4"/>
    <w:rsid w:val="000C1E5B"/>
    <w:rsid w:val="000C21D9"/>
    <w:rsid w:val="000C2B7E"/>
    <w:rsid w:val="000C30BA"/>
    <w:rsid w:val="000C3F97"/>
    <w:rsid w:val="000C4B64"/>
    <w:rsid w:val="000C75C9"/>
    <w:rsid w:val="000C76DF"/>
    <w:rsid w:val="000D04DC"/>
    <w:rsid w:val="000D0A61"/>
    <w:rsid w:val="000D0C0C"/>
    <w:rsid w:val="000D0DBA"/>
    <w:rsid w:val="000D0E99"/>
    <w:rsid w:val="000D1D4D"/>
    <w:rsid w:val="000D2090"/>
    <w:rsid w:val="000D20AB"/>
    <w:rsid w:val="000D2199"/>
    <w:rsid w:val="000D26CC"/>
    <w:rsid w:val="000D2938"/>
    <w:rsid w:val="000D313B"/>
    <w:rsid w:val="000D3721"/>
    <w:rsid w:val="000D3BC5"/>
    <w:rsid w:val="000D3DB6"/>
    <w:rsid w:val="000D41F7"/>
    <w:rsid w:val="000D5298"/>
    <w:rsid w:val="000D5B89"/>
    <w:rsid w:val="000D5C5A"/>
    <w:rsid w:val="000D620C"/>
    <w:rsid w:val="000D639A"/>
    <w:rsid w:val="000D6E99"/>
    <w:rsid w:val="000D7E4B"/>
    <w:rsid w:val="000E0098"/>
    <w:rsid w:val="000E03A5"/>
    <w:rsid w:val="000E0E8B"/>
    <w:rsid w:val="000E114E"/>
    <w:rsid w:val="000E2179"/>
    <w:rsid w:val="000E29A5"/>
    <w:rsid w:val="000E2CDD"/>
    <w:rsid w:val="000E2FCD"/>
    <w:rsid w:val="000E359E"/>
    <w:rsid w:val="000E3CF6"/>
    <w:rsid w:val="000E415A"/>
    <w:rsid w:val="000E4E66"/>
    <w:rsid w:val="000E501D"/>
    <w:rsid w:val="000E63CE"/>
    <w:rsid w:val="000E6C66"/>
    <w:rsid w:val="000E7922"/>
    <w:rsid w:val="000E7A43"/>
    <w:rsid w:val="000E7FE1"/>
    <w:rsid w:val="000F00FC"/>
    <w:rsid w:val="000F01E2"/>
    <w:rsid w:val="000F07FF"/>
    <w:rsid w:val="000F151F"/>
    <w:rsid w:val="000F15E0"/>
    <w:rsid w:val="000F1841"/>
    <w:rsid w:val="000F186A"/>
    <w:rsid w:val="000F1A98"/>
    <w:rsid w:val="000F210F"/>
    <w:rsid w:val="000F29F9"/>
    <w:rsid w:val="000F2C67"/>
    <w:rsid w:val="000F38B9"/>
    <w:rsid w:val="000F4566"/>
    <w:rsid w:val="000F560B"/>
    <w:rsid w:val="000F5E99"/>
    <w:rsid w:val="00100CDB"/>
    <w:rsid w:val="0010125A"/>
    <w:rsid w:val="001012AB"/>
    <w:rsid w:val="0010155E"/>
    <w:rsid w:val="00101910"/>
    <w:rsid w:val="00101E87"/>
    <w:rsid w:val="00102436"/>
    <w:rsid w:val="00102B88"/>
    <w:rsid w:val="00103733"/>
    <w:rsid w:val="001039D6"/>
    <w:rsid w:val="00103FC3"/>
    <w:rsid w:val="001047C1"/>
    <w:rsid w:val="00104DA1"/>
    <w:rsid w:val="001052B3"/>
    <w:rsid w:val="00105C94"/>
    <w:rsid w:val="00105FA6"/>
    <w:rsid w:val="00106215"/>
    <w:rsid w:val="0010642E"/>
    <w:rsid w:val="001071F7"/>
    <w:rsid w:val="0010781B"/>
    <w:rsid w:val="00107951"/>
    <w:rsid w:val="00107A49"/>
    <w:rsid w:val="00107C08"/>
    <w:rsid w:val="0011064E"/>
    <w:rsid w:val="00110A60"/>
    <w:rsid w:val="00111AC3"/>
    <w:rsid w:val="00111B92"/>
    <w:rsid w:val="00111E1C"/>
    <w:rsid w:val="001124C1"/>
    <w:rsid w:val="001126C2"/>
    <w:rsid w:val="001128E2"/>
    <w:rsid w:val="00114B6C"/>
    <w:rsid w:val="0011598B"/>
    <w:rsid w:val="00116188"/>
    <w:rsid w:val="00116402"/>
    <w:rsid w:val="00116B50"/>
    <w:rsid w:val="00117E05"/>
    <w:rsid w:val="00120332"/>
    <w:rsid w:val="00120803"/>
    <w:rsid w:val="0012123F"/>
    <w:rsid w:val="0012180B"/>
    <w:rsid w:val="0012199F"/>
    <w:rsid w:val="00121C79"/>
    <w:rsid w:val="0012244B"/>
    <w:rsid w:val="001247B1"/>
    <w:rsid w:val="001247B6"/>
    <w:rsid w:val="001247D3"/>
    <w:rsid w:val="00124E39"/>
    <w:rsid w:val="00125205"/>
    <w:rsid w:val="00125F04"/>
    <w:rsid w:val="001263AB"/>
    <w:rsid w:val="001301FE"/>
    <w:rsid w:val="00130802"/>
    <w:rsid w:val="00130E6D"/>
    <w:rsid w:val="0013147D"/>
    <w:rsid w:val="0013151A"/>
    <w:rsid w:val="00131839"/>
    <w:rsid w:val="00133388"/>
    <w:rsid w:val="0013466E"/>
    <w:rsid w:val="001347CC"/>
    <w:rsid w:val="00134CF5"/>
    <w:rsid w:val="00134E5A"/>
    <w:rsid w:val="00135E93"/>
    <w:rsid w:val="00135FD1"/>
    <w:rsid w:val="0013610D"/>
    <w:rsid w:val="0013695C"/>
    <w:rsid w:val="0013703B"/>
    <w:rsid w:val="001370BD"/>
    <w:rsid w:val="00137666"/>
    <w:rsid w:val="00137A60"/>
    <w:rsid w:val="00140924"/>
    <w:rsid w:val="00140C37"/>
    <w:rsid w:val="00140F9D"/>
    <w:rsid w:val="0014152C"/>
    <w:rsid w:val="00141908"/>
    <w:rsid w:val="0014192B"/>
    <w:rsid w:val="00141E3D"/>
    <w:rsid w:val="00143E81"/>
    <w:rsid w:val="00144D02"/>
    <w:rsid w:val="00144E51"/>
    <w:rsid w:val="00144EBB"/>
    <w:rsid w:val="00146630"/>
    <w:rsid w:val="00146759"/>
    <w:rsid w:val="00147132"/>
    <w:rsid w:val="00147718"/>
    <w:rsid w:val="00147EBD"/>
    <w:rsid w:val="00150295"/>
    <w:rsid w:val="00150E5D"/>
    <w:rsid w:val="001516B2"/>
    <w:rsid w:val="001518A2"/>
    <w:rsid w:val="00151F7C"/>
    <w:rsid w:val="001524AE"/>
    <w:rsid w:val="00152563"/>
    <w:rsid w:val="001526FA"/>
    <w:rsid w:val="00152A44"/>
    <w:rsid w:val="00152D9F"/>
    <w:rsid w:val="00152F54"/>
    <w:rsid w:val="0015317C"/>
    <w:rsid w:val="0015327B"/>
    <w:rsid w:val="0015340F"/>
    <w:rsid w:val="00154030"/>
    <w:rsid w:val="001546DE"/>
    <w:rsid w:val="001547C4"/>
    <w:rsid w:val="00154EA1"/>
    <w:rsid w:val="00155827"/>
    <w:rsid w:val="0015586E"/>
    <w:rsid w:val="00155DBB"/>
    <w:rsid w:val="0015671D"/>
    <w:rsid w:val="00156E17"/>
    <w:rsid w:val="00160072"/>
    <w:rsid w:val="001605CC"/>
    <w:rsid w:val="00160C29"/>
    <w:rsid w:val="001624A9"/>
    <w:rsid w:val="001633EE"/>
    <w:rsid w:val="00163789"/>
    <w:rsid w:val="00163D6E"/>
    <w:rsid w:val="0016451F"/>
    <w:rsid w:val="001648F7"/>
    <w:rsid w:val="00164DE0"/>
    <w:rsid w:val="00165008"/>
    <w:rsid w:val="00165141"/>
    <w:rsid w:val="00165E0E"/>
    <w:rsid w:val="00165FC8"/>
    <w:rsid w:val="001665B2"/>
    <w:rsid w:val="001667EC"/>
    <w:rsid w:val="00166B26"/>
    <w:rsid w:val="00167522"/>
    <w:rsid w:val="001707E6"/>
    <w:rsid w:val="00170CC0"/>
    <w:rsid w:val="00170FCF"/>
    <w:rsid w:val="00171D6F"/>
    <w:rsid w:val="00172886"/>
    <w:rsid w:val="00172E9D"/>
    <w:rsid w:val="001730C1"/>
    <w:rsid w:val="00173D4C"/>
    <w:rsid w:val="00174097"/>
    <w:rsid w:val="001749E3"/>
    <w:rsid w:val="00174BA9"/>
    <w:rsid w:val="00175358"/>
    <w:rsid w:val="00175557"/>
    <w:rsid w:val="001755F1"/>
    <w:rsid w:val="00175BBA"/>
    <w:rsid w:val="001778B5"/>
    <w:rsid w:val="00177B84"/>
    <w:rsid w:val="00180638"/>
    <w:rsid w:val="0018104C"/>
    <w:rsid w:val="001811B4"/>
    <w:rsid w:val="00181248"/>
    <w:rsid w:val="0018206B"/>
    <w:rsid w:val="001822D7"/>
    <w:rsid w:val="00182653"/>
    <w:rsid w:val="001830CC"/>
    <w:rsid w:val="001830FD"/>
    <w:rsid w:val="00183254"/>
    <w:rsid w:val="00184A72"/>
    <w:rsid w:val="00185066"/>
    <w:rsid w:val="00185BB4"/>
    <w:rsid w:val="00185C1C"/>
    <w:rsid w:val="00185ED6"/>
    <w:rsid w:val="00186444"/>
    <w:rsid w:val="00187865"/>
    <w:rsid w:val="00187B14"/>
    <w:rsid w:val="00187CC7"/>
    <w:rsid w:val="00190681"/>
    <w:rsid w:val="001911B9"/>
    <w:rsid w:val="001914E6"/>
    <w:rsid w:val="001915DF"/>
    <w:rsid w:val="001922C6"/>
    <w:rsid w:val="001926D9"/>
    <w:rsid w:val="00192B39"/>
    <w:rsid w:val="00193256"/>
    <w:rsid w:val="00193657"/>
    <w:rsid w:val="001940B6"/>
    <w:rsid w:val="001952BC"/>
    <w:rsid w:val="00195963"/>
    <w:rsid w:val="00195E35"/>
    <w:rsid w:val="0019610B"/>
    <w:rsid w:val="001962F1"/>
    <w:rsid w:val="0019762D"/>
    <w:rsid w:val="001A09C1"/>
    <w:rsid w:val="001A0F51"/>
    <w:rsid w:val="001A0FFE"/>
    <w:rsid w:val="001A1FC6"/>
    <w:rsid w:val="001A2BAB"/>
    <w:rsid w:val="001A3201"/>
    <w:rsid w:val="001A347C"/>
    <w:rsid w:val="001A3937"/>
    <w:rsid w:val="001A4CFD"/>
    <w:rsid w:val="001A506A"/>
    <w:rsid w:val="001A5449"/>
    <w:rsid w:val="001A59FB"/>
    <w:rsid w:val="001A5CD5"/>
    <w:rsid w:val="001A5FAE"/>
    <w:rsid w:val="001A6606"/>
    <w:rsid w:val="001B0507"/>
    <w:rsid w:val="001B0C41"/>
    <w:rsid w:val="001B0E72"/>
    <w:rsid w:val="001B0F89"/>
    <w:rsid w:val="001B26B5"/>
    <w:rsid w:val="001B26F7"/>
    <w:rsid w:val="001B2990"/>
    <w:rsid w:val="001B2F60"/>
    <w:rsid w:val="001B3E51"/>
    <w:rsid w:val="001B4627"/>
    <w:rsid w:val="001B598C"/>
    <w:rsid w:val="001B63D1"/>
    <w:rsid w:val="001B65DD"/>
    <w:rsid w:val="001B6668"/>
    <w:rsid w:val="001B66FE"/>
    <w:rsid w:val="001B6B5E"/>
    <w:rsid w:val="001B7E37"/>
    <w:rsid w:val="001C0017"/>
    <w:rsid w:val="001C0569"/>
    <w:rsid w:val="001C06E5"/>
    <w:rsid w:val="001C11C6"/>
    <w:rsid w:val="001C1476"/>
    <w:rsid w:val="001C16AC"/>
    <w:rsid w:val="001C1D24"/>
    <w:rsid w:val="001C1FC9"/>
    <w:rsid w:val="001C2897"/>
    <w:rsid w:val="001C2E09"/>
    <w:rsid w:val="001C3037"/>
    <w:rsid w:val="001C3BEB"/>
    <w:rsid w:val="001C4909"/>
    <w:rsid w:val="001C50EC"/>
    <w:rsid w:val="001C5C1F"/>
    <w:rsid w:val="001C65E8"/>
    <w:rsid w:val="001C65EF"/>
    <w:rsid w:val="001C6BE3"/>
    <w:rsid w:val="001D0976"/>
    <w:rsid w:val="001D0C31"/>
    <w:rsid w:val="001D1006"/>
    <w:rsid w:val="001D1517"/>
    <w:rsid w:val="001D15D6"/>
    <w:rsid w:val="001D1667"/>
    <w:rsid w:val="001D17DC"/>
    <w:rsid w:val="001D1DA2"/>
    <w:rsid w:val="001D1F1E"/>
    <w:rsid w:val="001D2520"/>
    <w:rsid w:val="001D27AA"/>
    <w:rsid w:val="001D2A99"/>
    <w:rsid w:val="001D34BF"/>
    <w:rsid w:val="001D3568"/>
    <w:rsid w:val="001D386B"/>
    <w:rsid w:val="001D3900"/>
    <w:rsid w:val="001D3BBF"/>
    <w:rsid w:val="001D3EEA"/>
    <w:rsid w:val="001D424A"/>
    <w:rsid w:val="001D4962"/>
    <w:rsid w:val="001D4C07"/>
    <w:rsid w:val="001D4E5A"/>
    <w:rsid w:val="001D6241"/>
    <w:rsid w:val="001D6F8A"/>
    <w:rsid w:val="001D71B9"/>
    <w:rsid w:val="001D7623"/>
    <w:rsid w:val="001D7F23"/>
    <w:rsid w:val="001E0D4B"/>
    <w:rsid w:val="001E0D62"/>
    <w:rsid w:val="001E13BC"/>
    <w:rsid w:val="001E15FC"/>
    <w:rsid w:val="001E1D99"/>
    <w:rsid w:val="001E2607"/>
    <w:rsid w:val="001E26E5"/>
    <w:rsid w:val="001E29F5"/>
    <w:rsid w:val="001E4338"/>
    <w:rsid w:val="001E488F"/>
    <w:rsid w:val="001E58F5"/>
    <w:rsid w:val="001E617D"/>
    <w:rsid w:val="001E61AE"/>
    <w:rsid w:val="001E7623"/>
    <w:rsid w:val="001E7626"/>
    <w:rsid w:val="001E7FF0"/>
    <w:rsid w:val="001F000C"/>
    <w:rsid w:val="001F1F0A"/>
    <w:rsid w:val="001F22F3"/>
    <w:rsid w:val="001F3D5B"/>
    <w:rsid w:val="001F3DBC"/>
    <w:rsid w:val="001F45C6"/>
    <w:rsid w:val="001F4BDF"/>
    <w:rsid w:val="001F4CC9"/>
    <w:rsid w:val="001F5114"/>
    <w:rsid w:val="001F5673"/>
    <w:rsid w:val="001F58A7"/>
    <w:rsid w:val="001F749E"/>
    <w:rsid w:val="001F74F2"/>
    <w:rsid w:val="001F7B68"/>
    <w:rsid w:val="001F7DBC"/>
    <w:rsid w:val="00202F0A"/>
    <w:rsid w:val="0020360E"/>
    <w:rsid w:val="002057BD"/>
    <w:rsid w:val="00205B2E"/>
    <w:rsid w:val="00206256"/>
    <w:rsid w:val="00206B04"/>
    <w:rsid w:val="00206DF3"/>
    <w:rsid w:val="0020703D"/>
    <w:rsid w:val="00207836"/>
    <w:rsid w:val="00210728"/>
    <w:rsid w:val="00210D96"/>
    <w:rsid w:val="00212516"/>
    <w:rsid w:val="00212DB7"/>
    <w:rsid w:val="00212EB7"/>
    <w:rsid w:val="00213406"/>
    <w:rsid w:val="00213492"/>
    <w:rsid w:val="00213BF1"/>
    <w:rsid w:val="002140D4"/>
    <w:rsid w:val="0021448B"/>
    <w:rsid w:val="00215DD6"/>
    <w:rsid w:val="0021685B"/>
    <w:rsid w:val="00216FC5"/>
    <w:rsid w:val="002171DF"/>
    <w:rsid w:val="002174B9"/>
    <w:rsid w:val="00217C47"/>
    <w:rsid w:val="00220975"/>
    <w:rsid w:val="00223084"/>
    <w:rsid w:val="002231B1"/>
    <w:rsid w:val="00223288"/>
    <w:rsid w:val="002237CA"/>
    <w:rsid w:val="002248FE"/>
    <w:rsid w:val="00224B5D"/>
    <w:rsid w:val="00224F00"/>
    <w:rsid w:val="0022565E"/>
    <w:rsid w:val="0022605E"/>
    <w:rsid w:val="0022608B"/>
    <w:rsid w:val="00226882"/>
    <w:rsid w:val="0022709D"/>
    <w:rsid w:val="00227141"/>
    <w:rsid w:val="002271B8"/>
    <w:rsid w:val="002277B0"/>
    <w:rsid w:val="002303A7"/>
    <w:rsid w:val="00230C67"/>
    <w:rsid w:val="00230F42"/>
    <w:rsid w:val="002312BA"/>
    <w:rsid w:val="00231A38"/>
    <w:rsid w:val="00232432"/>
    <w:rsid w:val="00234167"/>
    <w:rsid w:val="00234245"/>
    <w:rsid w:val="00234469"/>
    <w:rsid w:val="002344F5"/>
    <w:rsid w:val="002347BE"/>
    <w:rsid w:val="00234BF4"/>
    <w:rsid w:val="00235030"/>
    <w:rsid w:val="00235DAB"/>
    <w:rsid w:val="0023647E"/>
    <w:rsid w:val="00236A6F"/>
    <w:rsid w:val="00236D67"/>
    <w:rsid w:val="002370EC"/>
    <w:rsid w:val="00240E55"/>
    <w:rsid w:val="00241395"/>
    <w:rsid w:val="00241A56"/>
    <w:rsid w:val="00242316"/>
    <w:rsid w:val="002426A9"/>
    <w:rsid w:val="0024288F"/>
    <w:rsid w:val="002436B5"/>
    <w:rsid w:val="00243702"/>
    <w:rsid w:val="00243AE3"/>
    <w:rsid w:val="00243DB6"/>
    <w:rsid w:val="002443B9"/>
    <w:rsid w:val="002443EE"/>
    <w:rsid w:val="0024511F"/>
    <w:rsid w:val="002451EF"/>
    <w:rsid w:val="00245309"/>
    <w:rsid w:val="002458B5"/>
    <w:rsid w:val="00246065"/>
    <w:rsid w:val="002469FD"/>
    <w:rsid w:val="00246BBB"/>
    <w:rsid w:val="002479E5"/>
    <w:rsid w:val="00250041"/>
    <w:rsid w:val="00251847"/>
    <w:rsid w:val="002518A1"/>
    <w:rsid w:val="00251947"/>
    <w:rsid w:val="00251DF5"/>
    <w:rsid w:val="00253BE0"/>
    <w:rsid w:val="002544A8"/>
    <w:rsid w:val="002546E3"/>
    <w:rsid w:val="0025492A"/>
    <w:rsid w:val="00254C26"/>
    <w:rsid w:val="00254D06"/>
    <w:rsid w:val="00254DC4"/>
    <w:rsid w:val="00255086"/>
    <w:rsid w:val="0025626F"/>
    <w:rsid w:val="00256537"/>
    <w:rsid w:val="002565B3"/>
    <w:rsid w:val="002569D8"/>
    <w:rsid w:val="00256A4B"/>
    <w:rsid w:val="002577FE"/>
    <w:rsid w:val="00257E9D"/>
    <w:rsid w:val="0026051E"/>
    <w:rsid w:val="002609E4"/>
    <w:rsid w:val="00260A61"/>
    <w:rsid w:val="00261FD8"/>
    <w:rsid w:val="00262A47"/>
    <w:rsid w:val="0026307C"/>
    <w:rsid w:val="00263A16"/>
    <w:rsid w:val="00263C22"/>
    <w:rsid w:val="0026429C"/>
    <w:rsid w:val="0026433A"/>
    <w:rsid w:val="00264356"/>
    <w:rsid w:val="00264C28"/>
    <w:rsid w:val="0026516C"/>
    <w:rsid w:val="00265DD0"/>
    <w:rsid w:val="00266362"/>
    <w:rsid w:val="00266687"/>
    <w:rsid w:val="00266905"/>
    <w:rsid w:val="00266AD9"/>
    <w:rsid w:val="00266D59"/>
    <w:rsid w:val="002671A8"/>
    <w:rsid w:val="002674D0"/>
    <w:rsid w:val="002675A4"/>
    <w:rsid w:val="002675C1"/>
    <w:rsid w:val="002709D6"/>
    <w:rsid w:val="00270E73"/>
    <w:rsid w:val="00271028"/>
    <w:rsid w:val="002717F8"/>
    <w:rsid w:val="00271EE0"/>
    <w:rsid w:val="00272D21"/>
    <w:rsid w:val="0027300B"/>
    <w:rsid w:val="002733A5"/>
    <w:rsid w:val="002742A8"/>
    <w:rsid w:val="0027436C"/>
    <w:rsid w:val="00276033"/>
    <w:rsid w:val="002765C4"/>
    <w:rsid w:val="002768AC"/>
    <w:rsid w:val="00277013"/>
    <w:rsid w:val="00277A00"/>
    <w:rsid w:val="002806F9"/>
    <w:rsid w:val="00280D67"/>
    <w:rsid w:val="00280E1D"/>
    <w:rsid w:val="00280FE3"/>
    <w:rsid w:val="002810F0"/>
    <w:rsid w:val="0028227E"/>
    <w:rsid w:val="002832B2"/>
    <w:rsid w:val="0028347C"/>
    <w:rsid w:val="002841B5"/>
    <w:rsid w:val="00284DC4"/>
    <w:rsid w:val="00284FB9"/>
    <w:rsid w:val="002866C2"/>
    <w:rsid w:val="00286C6E"/>
    <w:rsid w:val="00286FD8"/>
    <w:rsid w:val="00287555"/>
    <w:rsid w:val="002902B1"/>
    <w:rsid w:val="00290510"/>
    <w:rsid w:val="00291431"/>
    <w:rsid w:val="00291760"/>
    <w:rsid w:val="00291A9B"/>
    <w:rsid w:val="00292EDD"/>
    <w:rsid w:val="002930F1"/>
    <w:rsid w:val="00293950"/>
    <w:rsid w:val="00293A43"/>
    <w:rsid w:val="00293E4C"/>
    <w:rsid w:val="00293E6F"/>
    <w:rsid w:val="002948E3"/>
    <w:rsid w:val="00294AF1"/>
    <w:rsid w:val="00295531"/>
    <w:rsid w:val="002959F3"/>
    <w:rsid w:val="0029714F"/>
    <w:rsid w:val="0029757E"/>
    <w:rsid w:val="00297583"/>
    <w:rsid w:val="002979F5"/>
    <w:rsid w:val="00297C0D"/>
    <w:rsid w:val="002A0311"/>
    <w:rsid w:val="002A11F0"/>
    <w:rsid w:val="002A178E"/>
    <w:rsid w:val="002A1D29"/>
    <w:rsid w:val="002A2089"/>
    <w:rsid w:val="002A39A2"/>
    <w:rsid w:val="002A3EB7"/>
    <w:rsid w:val="002A4883"/>
    <w:rsid w:val="002A4A3B"/>
    <w:rsid w:val="002A4F4B"/>
    <w:rsid w:val="002A509C"/>
    <w:rsid w:val="002A5572"/>
    <w:rsid w:val="002A5B70"/>
    <w:rsid w:val="002A6665"/>
    <w:rsid w:val="002A69C8"/>
    <w:rsid w:val="002A7810"/>
    <w:rsid w:val="002A795C"/>
    <w:rsid w:val="002A7ED0"/>
    <w:rsid w:val="002B098C"/>
    <w:rsid w:val="002B1986"/>
    <w:rsid w:val="002B1A55"/>
    <w:rsid w:val="002B1A59"/>
    <w:rsid w:val="002B1BC5"/>
    <w:rsid w:val="002B1FBC"/>
    <w:rsid w:val="002B20E1"/>
    <w:rsid w:val="002B2E50"/>
    <w:rsid w:val="002B3642"/>
    <w:rsid w:val="002B38B3"/>
    <w:rsid w:val="002B3F01"/>
    <w:rsid w:val="002B41EE"/>
    <w:rsid w:val="002B4414"/>
    <w:rsid w:val="002B4835"/>
    <w:rsid w:val="002B5233"/>
    <w:rsid w:val="002B5A00"/>
    <w:rsid w:val="002B5D64"/>
    <w:rsid w:val="002B6095"/>
    <w:rsid w:val="002B622B"/>
    <w:rsid w:val="002B6C9C"/>
    <w:rsid w:val="002B7C46"/>
    <w:rsid w:val="002C019D"/>
    <w:rsid w:val="002C02F7"/>
    <w:rsid w:val="002C075D"/>
    <w:rsid w:val="002C0B5C"/>
    <w:rsid w:val="002C12B4"/>
    <w:rsid w:val="002C139D"/>
    <w:rsid w:val="002C19D3"/>
    <w:rsid w:val="002C1FE5"/>
    <w:rsid w:val="002C2125"/>
    <w:rsid w:val="002C220C"/>
    <w:rsid w:val="002C3E84"/>
    <w:rsid w:val="002C44A0"/>
    <w:rsid w:val="002C4877"/>
    <w:rsid w:val="002C4C13"/>
    <w:rsid w:val="002C543B"/>
    <w:rsid w:val="002C5B3F"/>
    <w:rsid w:val="002C5D92"/>
    <w:rsid w:val="002C6CF3"/>
    <w:rsid w:val="002C6EA6"/>
    <w:rsid w:val="002C718F"/>
    <w:rsid w:val="002C7862"/>
    <w:rsid w:val="002C7B27"/>
    <w:rsid w:val="002C7F80"/>
    <w:rsid w:val="002C7FB1"/>
    <w:rsid w:val="002D027F"/>
    <w:rsid w:val="002D03F5"/>
    <w:rsid w:val="002D09F4"/>
    <w:rsid w:val="002D0A3A"/>
    <w:rsid w:val="002D0BC8"/>
    <w:rsid w:val="002D1170"/>
    <w:rsid w:val="002D1311"/>
    <w:rsid w:val="002D1478"/>
    <w:rsid w:val="002D1EAE"/>
    <w:rsid w:val="002D24F5"/>
    <w:rsid w:val="002D27BC"/>
    <w:rsid w:val="002D38D3"/>
    <w:rsid w:val="002D3F2C"/>
    <w:rsid w:val="002D4124"/>
    <w:rsid w:val="002D5449"/>
    <w:rsid w:val="002D5D77"/>
    <w:rsid w:val="002D66E7"/>
    <w:rsid w:val="002D7835"/>
    <w:rsid w:val="002E013D"/>
    <w:rsid w:val="002E01BB"/>
    <w:rsid w:val="002E057D"/>
    <w:rsid w:val="002E098A"/>
    <w:rsid w:val="002E0D03"/>
    <w:rsid w:val="002E0EA3"/>
    <w:rsid w:val="002E1592"/>
    <w:rsid w:val="002E17C2"/>
    <w:rsid w:val="002E1BB9"/>
    <w:rsid w:val="002E21CF"/>
    <w:rsid w:val="002E2677"/>
    <w:rsid w:val="002E31AD"/>
    <w:rsid w:val="002E3532"/>
    <w:rsid w:val="002E53EE"/>
    <w:rsid w:val="002E700D"/>
    <w:rsid w:val="002E70A5"/>
    <w:rsid w:val="002E73C8"/>
    <w:rsid w:val="002E754F"/>
    <w:rsid w:val="002E79AC"/>
    <w:rsid w:val="002E7C16"/>
    <w:rsid w:val="002F07C7"/>
    <w:rsid w:val="002F18BB"/>
    <w:rsid w:val="002F1F50"/>
    <w:rsid w:val="002F29AE"/>
    <w:rsid w:val="002F3E1D"/>
    <w:rsid w:val="002F3FC1"/>
    <w:rsid w:val="002F48AB"/>
    <w:rsid w:val="002F4EB5"/>
    <w:rsid w:val="002F576A"/>
    <w:rsid w:val="002F58CA"/>
    <w:rsid w:val="002F597D"/>
    <w:rsid w:val="002F5F3D"/>
    <w:rsid w:val="002F6506"/>
    <w:rsid w:val="003005B2"/>
    <w:rsid w:val="00300A00"/>
    <w:rsid w:val="00301305"/>
    <w:rsid w:val="0030162C"/>
    <w:rsid w:val="003017ED"/>
    <w:rsid w:val="003017F0"/>
    <w:rsid w:val="00301DBF"/>
    <w:rsid w:val="003025F2"/>
    <w:rsid w:val="00302A77"/>
    <w:rsid w:val="00302BEE"/>
    <w:rsid w:val="00302C46"/>
    <w:rsid w:val="00303471"/>
    <w:rsid w:val="003036D1"/>
    <w:rsid w:val="00303EAA"/>
    <w:rsid w:val="003048A2"/>
    <w:rsid w:val="00304E01"/>
    <w:rsid w:val="0030516A"/>
    <w:rsid w:val="00305BD3"/>
    <w:rsid w:val="00306073"/>
    <w:rsid w:val="003063AA"/>
    <w:rsid w:val="00306752"/>
    <w:rsid w:val="00306AC4"/>
    <w:rsid w:val="00306C29"/>
    <w:rsid w:val="00307275"/>
    <w:rsid w:val="00307A67"/>
    <w:rsid w:val="00310992"/>
    <w:rsid w:val="0031158D"/>
    <w:rsid w:val="00312AFA"/>
    <w:rsid w:val="003138A3"/>
    <w:rsid w:val="00313A7C"/>
    <w:rsid w:val="00315059"/>
    <w:rsid w:val="003159B2"/>
    <w:rsid w:val="0031707A"/>
    <w:rsid w:val="00317B17"/>
    <w:rsid w:val="0032016A"/>
    <w:rsid w:val="0032080B"/>
    <w:rsid w:val="00322094"/>
    <w:rsid w:val="0032220B"/>
    <w:rsid w:val="003228A4"/>
    <w:rsid w:val="00322A99"/>
    <w:rsid w:val="00322AAA"/>
    <w:rsid w:val="00324479"/>
    <w:rsid w:val="003249EE"/>
    <w:rsid w:val="0032510C"/>
    <w:rsid w:val="00325A0E"/>
    <w:rsid w:val="00325EFA"/>
    <w:rsid w:val="0032635A"/>
    <w:rsid w:val="00326437"/>
    <w:rsid w:val="00327A89"/>
    <w:rsid w:val="00327E2A"/>
    <w:rsid w:val="0033006A"/>
    <w:rsid w:val="0033091B"/>
    <w:rsid w:val="00330931"/>
    <w:rsid w:val="00330C55"/>
    <w:rsid w:val="00330D53"/>
    <w:rsid w:val="00330D96"/>
    <w:rsid w:val="0033100A"/>
    <w:rsid w:val="003311EA"/>
    <w:rsid w:val="00331655"/>
    <w:rsid w:val="00331EAC"/>
    <w:rsid w:val="00331F7F"/>
    <w:rsid w:val="00332800"/>
    <w:rsid w:val="003332CE"/>
    <w:rsid w:val="0033333E"/>
    <w:rsid w:val="003333E7"/>
    <w:rsid w:val="003337C1"/>
    <w:rsid w:val="003346E0"/>
    <w:rsid w:val="003350F0"/>
    <w:rsid w:val="00335120"/>
    <w:rsid w:val="00335794"/>
    <w:rsid w:val="00336236"/>
    <w:rsid w:val="00337678"/>
    <w:rsid w:val="00337BF8"/>
    <w:rsid w:val="003402B1"/>
    <w:rsid w:val="003409D4"/>
    <w:rsid w:val="00341D50"/>
    <w:rsid w:val="00341EE7"/>
    <w:rsid w:val="003421D9"/>
    <w:rsid w:val="00342C9D"/>
    <w:rsid w:val="00343C25"/>
    <w:rsid w:val="00344247"/>
    <w:rsid w:val="0034444F"/>
    <w:rsid w:val="00344498"/>
    <w:rsid w:val="00344BDC"/>
    <w:rsid w:val="00344D80"/>
    <w:rsid w:val="003453D0"/>
    <w:rsid w:val="00345C1E"/>
    <w:rsid w:val="00346767"/>
    <w:rsid w:val="00346DEF"/>
    <w:rsid w:val="00347D42"/>
    <w:rsid w:val="00347EE7"/>
    <w:rsid w:val="00350DF6"/>
    <w:rsid w:val="00351903"/>
    <w:rsid w:val="00351D48"/>
    <w:rsid w:val="00352644"/>
    <w:rsid w:val="00353241"/>
    <w:rsid w:val="00353708"/>
    <w:rsid w:val="0035399C"/>
    <w:rsid w:val="00353C3D"/>
    <w:rsid w:val="00354EBB"/>
    <w:rsid w:val="0035569C"/>
    <w:rsid w:val="003561F7"/>
    <w:rsid w:val="003571B8"/>
    <w:rsid w:val="0035735E"/>
    <w:rsid w:val="00357850"/>
    <w:rsid w:val="00357A35"/>
    <w:rsid w:val="00357D68"/>
    <w:rsid w:val="0036028E"/>
    <w:rsid w:val="00360691"/>
    <w:rsid w:val="00360D57"/>
    <w:rsid w:val="00360E8C"/>
    <w:rsid w:val="00360E9A"/>
    <w:rsid w:val="00360FAC"/>
    <w:rsid w:val="0036115C"/>
    <w:rsid w:val="00361BD8"/>
    <w:rsid w:val="00361C8E"/>
    <w:rsid w:val="00361D54"/>
    <w:rsid w:val="003633A7"/>
    <w:rsid w:val="00363A5D"/>
    <w:rsid w:val="0036407D"/>
    <w:rsid w:val="00364E57"/>
    <w:rsid w:val="00365428"/>
    <w:rsid w:val="00366E83"/>
    <w:rsid w:val="00370C6F"/>
    <w:rsid w:val="003715EC"/>
    <w:rsid w:val="00371A3B"/>
    <w:rsid w:val="003724FB"/>
    <w:rsid w:val="00373067"/>
    <w:rsid w:val="00373630"/>
    <w:rsid w:val="003739F5"/>
    <w:rsid w:val="00374022"/>
    <w:rsid w:val="00374070"/>
    <w:rsid w:val="00374681"/>
    <w:rsid w:val="003748AC"/>
    <w:rsid w:val="00374F12"/>
    <w:rsid w:val="00375663"/>
    <w:rsid w:val="00375F5B"/>
    <w:rsid w:val="00375FD1"/>
    <w:rsid w:val="0037637A"/>
    <w:rsid w:val="00376549"/>
    <w:rsid w:val="00376A9D"/>
    <w:rsid w:val="00377269"/>
    <w:rsid w:val="00377A3A"/>
    <w:rsid w:val="00377CD9"/>
    <w:rsid w:val="00380F79"/>
    <w:rsid w:val="003813A0"/>
    <w:rsid w:val="00381FE3"/>
    <w:rsid w:val="00382BC0"/>
    <w:rsid w:val="00383560"/>
    <w:rsid w:val="0038487A"/>
    <w:rsid w:val="00384C3C"/>
    <w:rsid w:val="00384EE5"/>
    <w:rsid w:val="003852C0"/>
    <w:rsid w:val="00385DE7"/>
    <w:rsid w:val="0038667D"/>
    <w:rsid w:val="003868D5"/>
    <w:rsid w:val="00386ED2"/>
    <w:rsid w:val="00386F2A"/>
    <w:rsid w:val="0038719E"/>
    <w:rsid w:val="00390E40"/>
    <w:rsid w:val="00391F63"/>
    <w:rsid w:val="00392822"/>
    <w:rsid w:val="0039298F"/>
    <w:rsid w:val="00393487"/>
    <w:rsid w:val="00394140"/>
    <w:rsid w:val="00394C3E"/>
    <w:rsid w:val="00395529"/>
    <w:rsid w:val="003955A1"/>
    <w:rsid w:val="0039563C"/>
    <w:rsid w:val="003957DE"/>
    <w:rsid w:val="00396636"/>
    <w:rsid w:val="003971CB"/>
    <w:rsid w:val="00397B73"/>
    <w:rsid w:val="003A0238"/>
    <w:rsid w:val="003A03DF"/>
    <w:rsid w:val="003A08C3"/>
    <w:rsid w:val="003A0991"/>
    <w:rsid w:val="003A0AC9"/>
    <w:rsid w:val="003A1703"/>
    <w:rsid w:val="003A2377"/>
    <w:rsid w:val="003A2ABE"/>
    <w:rsid w:val="003A2DFD"/>
    <w:rsid w:val="003A30D5"/>
    <w:rsid w:val="003A3B55"/>
    <w:rsid w:val="003A472F"/>
    <w:rsid w:val="003A4967"/>
    <w:rsid w:val="003A49D9"/>
    <w:rsid w:val="003A55E0"/>
    <w:rsid w:val="003A5D7A"/>
    <w:rsid w:val="003A6231"/>
    <w:rsid w:val="003A6801"/>
    <w:rsid w:val="003A7E99"/>
    <w:rsid w:val="003B04E9"/>
    <w:rsid w:val="003B06A0"/>
    <w:rsid w:val="003B260D"/>
    <w:rsid w:val="003B3272"/>
    <w:rsid w:val="003B32F2"/>
    <w:rsid w:val="003B368B"/>
    <w:rsid w:val="003B3C7B"/>
    <w:rsid w:val="003B4685"/>
    <w:rsid w:val="003B46AC"/>
    <w:rsid w:val="003B564D"/>
    <w:rsid w:val="003B5D3A"/>
    <w:rsid w:val="003B7590"/>
    <w:rsid w:val="003B7B86"/>
    <w:rsid w:val="003C0C73"/>
    <w:rsid w:val="003C0F88"/>
    <w:rsid w:val="003C12C1"/>
    <w:rsid w:val="003C1A38"/>
    <w:rsid w:val="003C2662"/>
    <w:rsid w:val="003C2E84"/>
    <w:rsid w:val="003C34C5"/>
    <w:rsid w:val="003C3AD4"/>
    <w:rsid w:val="003C3B58"/>
    <w:rsid w:val="003C3E0F"/>
    <w:rsid w:val="003C4C06"/>
    <w:rsid w:val="003C4C44"/>
    <w:rsid w:val="003C508B"/>
    <w:rsid w:val="003C542D"/>
    <w:rsid w:val="003C61B3"/>
    <w:rsid w:val="003C6460"/>
    <w:rsid w:val="003C75B9"/>
    <w:rsid w:val="003C7A51"/>
    <w:rsid w:val="003C7AFA"/>
    <w:rsid w:val="003D03D3"/>
    <w:rsid w:val="003D0461"/>
    <w:rsid w:val="003D09EF"/>
    <w:rsid w:val="003D0BE1"/>
    <w:rsid w:val="003D1A36"/>
    <w:rsid w:val="003D20F1"/>
    <w:rsid w:val="003D219C"/>
    <w:rsid w:val="003D2407"/>
    <w:rsid w:val="003D2F18"/>
    <w:rsid w:val="003D3119"/>
    <w:rsid w:val="003D33BE"/>
    <w:rsid w:val="003D426F"/>
    <w:rsid w:val="003D4ED3"/>
    <w:rsid w:val="003D51B6"/>
    <w:rsid w:val="003D5224"/>
    <w:rsid w:val="003D533B"/>
    <w:rsid w:val="003D58C8"/>
    <w:rsid w:val="003D5D1C"/>
    <w:rsid w:val="003D69D9"/>
    <w:rsid w:val="003D7E2C"/>
    <w:rsid w:val="003E024C"/>
    <w:rsid w:val="003E0457"/>
    <w:rsid w:val="003E0B32"/>
    <w:rsid w:val="003E0ED2"/>
    <w:rsid w:val="003E1159"/>
    <w:rsid w:val="003E14B8"/>
    <w:rsid w:val="003E18A1"/>
    <w:rsid w:val="003E1E52"/>
    <w:rsid w:val="003E2E72"/>
    <w:rsid w:val="003E3A1A"/>
    <w:rsid w:val="003E3A7E"/>
    <w:rsid w:val="003E3F11"/>
    <w:rsid w:val="003E3F7F"/>
    <w:rsid w:val="003E4073"/>
    <w:rsid w:val="003E4191"/>
    <w:rsid w:val="003E4505"/>
    <w:rsid w:val="003E461E"/>
    <w:rsid w:val="003E4E15"/>
    <w:rsid w:val="003E5995"/>
    <w:rsid w:val="003E5E07"/>
    <w:rsid w:val="003E6655"/>
    <w:rsid w:val="003E72FF"/>
    <w:rsid w:val="003E7452"/>
    <w:rsid w:val="003E7887"/>
    <w:rsid w:val="003E7BEB"/>
    <w:rsid w:val="003F0225"/>
    <w:rsid w:val="003F07FB"/>
    <w:rsid w:val="003F0836"/>
    <w:rsid w:val="003F1A52"/>
    <w:rsid w:val="003F1B56"/>
    <w:rsid w:val="003F1DF8"/>
    <w:rsid w:val="003F24C0"/>
    <w:rsid w:val="003F2C30"/>
    <w:rsid w:val="003F30CF"/>
    <w:rsid w:val="003F30EB"/>
    <w:rsid w:val="003F3486"/>
    <w:rsid w:val="003F3EE2"/>
    <w:rsid w:val="003F4AC7"/>
    <w:rsid w:val="003F4B22"/>
    <w:rsid w:val="003F5CBF"/>
    <w:rsid w:val="003F7345"/>
    <w:rsid w:val="0040040C"/>
    <w:rsid w:val="00401A0B"/>
    <w:rsid w:val="00401CB4"/>
    <w:rsid w:val="00401D2A"/>
    <w:rsid w:val="004020CD"/>
    <w:rsid w:val="004024C9"/>
    <w:rsid w:val="004026B0"/>
    <w:rsid w:val="00404821"/>
    <w:rsid w:val="00404E8F"/>
    <w:rsid w:val="00404F64"/>
    <w:rsid w:val="0040534B"/>
    <w:rsid w:val="0040610E"/>
    <w:rsid w:val="00406607"/>
    <w:rsid w:val="004069FD"/>
    <w:rsid w:val="00406DEB"/>
    <w:rsid w:val="00407191"/>
    <w:rsid w:val="0040774F"/>
    <w:rsid w:val="004077C0"/>
    <w:rsid w:val="00407916"/>
    <w:rsid w:val="00407F10"/>
    <w:rsid w:val="004101EB"/>
    <w:rsid w:val="00410784"/>
    <w:rsid w:val="0041097D"/>
    <w:rsid w:val="00411C8F"/>
    <w:rsid w:val="00412B36"/>
    <w:rsid w:val="0041338C"/>
    <w:rsid w:val="00413B82"/>
    <w:rsid w:val="00413F72"/>
    <w:rsid w:val="00413FE8"/>
    <w:rsid w:val="004149E1"/>
    <w:rsid w:val="00414B76"/>
    <w:rsid w:val="0041505F"/>
    <w:rsid w:val="004151EA"/>
    <w:rsid w:val="00415D45"/>
    <w:rsid w:val="00416AAB"/>
    <w:rsid w:val="00416D1B"/>
    <w:rsid w:val="0041797C"/>
    <w:rsid w:val="004179DC"/>
    <w:rsid w:val="00417B8F"/>
    <w:rsid w:val="00417CFB"/>
    <w:rsid w:val="00422297"/>
    <w:rsid w:val="004226B4"/>
    <w:rsid w:val="00422DFE"/>
    <w:rsid w:val="004234F7"/>
    <w:rsid w:val="00423848"/>
    <w:rsid w:val="00424AF2"/>
    <w:rsid w:val="00424B2B"/>
    <w:rsid w:val="00424F76"/>
    <w:rsid w:val="004251C9"/>
    <w:rsid w:val="00425EC4"/>
    <w:rsid w:val="0042661F"/>
    <w:rsid w:val="00426A23"/>
    <w:rsid w:val="00427663"/>
    <w:rsid w:val="004279F6"/>
    <w:rsid w:val="00427F82"/>
    <w:rsid w:val="00427F90"/>
    <w:rsid w:val="0043020C"/>
    <w:rsid w:val="004308D7"/>
    <w:rsid w:val="00430C3F"/>
    <w:rsid w:val="004311CB"/>
    <w:rsid w:val="00432FF9"/>
    <w:rsid w:val="0043322B"/>
    <w:rsid w:val="00434509"/>
    <w:rsid w:val="00434902"/>
    <w:rsid w:val="004370D8"/>
    <w:rsid w:val="00437DFC"/>
    <w:rsid w:val="00440323"/>
    <w:rsid w:val="00440D90"/>
    <w:rsid w:val="00440EA8"/>
    <w:rsid w:val="0044103F"/>
    <w:rsid w:val="004419BC"/>
    <w:rsid w:val="00442016"/>
    <w:rsid w:val="00442C84"/>
    <w:rsid w:val="004430BD"/>
    <w:rsid w:val="0044385B"/>
    <w:rsid w:val="00443C87"/>
    <w:rsid w:val="00444296"/>
    <w:rsid w:val="0044514F"/>
    <w:rsid w:val="0044518F"/>
    <w:rsid w:val="004452E2"/>
    <w:rsid w:val="0044562D"/>
    <w:rsid w:val="00445F4C"/>
    <w:rsid w:val="0044632A"/>
    <w:rsid w:val="0044685C"/>
    <w:rsid w:val="004474F8"/>
    <w:rsid w:val="00447A02"/>
    <w:rsid w:val="00450412"/>
    <w:rsid w:val="004510FA"/>
    <w:rsid w:val="0045137A"/>
    <w:rsid w:val="00451820"/>
    <w:rsid w:val="00451E87"/>
    <w:rsid w:val="004521F7"/>
    <w:rsid w:val="004522AF"/>
    <w:rsid w:val="00452390"/>
    <w:rsid w:val="004523FD"/>
    <w:rsid w:val="00452649"/>
    <w:rsid w:val="0045292C"/>
    <w:rsid w:val="00453805"/>
    <w:rsid w:val="004540EA"/>
    <w:rsid w:val="00454C04"/>
    <w:rsid w:val="004556F2"/>
    <w:rsid w:val="004563E9"/>
    <w:rsid w:val="00456769"/>
    <w:rsid w:val="004571CE"/>
    <w:rsid w:val="00457AD3"/>
    <w:rsid w:val="0046275C"/>
    <w:rsid w:val="00462F7F"/>
    <w:rsid w:val="00463725"/>
    <w:rsid w:val="004638D4"/>
    <w:rsid w:val="00463B04"/>
    <w:rsid w:val="00464854"/>
    <w:rsid w:val="004651DC"/>
    <w:rsid w:val="00465D40"/>
    <w:rsid w:val="00466069"/>
    <w:rsid w:val="00466597"/>
    <w:rsid w:val="00466ABC"/>
    <w:rsid w:val="00466AF6"/>
    <w:rsid w:val="00466CE9"/>
    <w:rsid w:val="00467429"/>
    <w:rsid w:val="00467584"/>
    <w:rsid w:val="00467683"/>
    <w:rsid w:val="004702B6"/>
    <w:rsid w:val="0047068A"/>
    <w:rsid w:val="00470A0C"/>
    <w:rsid w:val="004717B2"/>
    <w:rsid w:val="004718E3"/>
    <w:rsid w:val="00471EEF"/>
    <w:rsid w:val="00472B80"/>
    <w:rsid w:val="00473222"/>
    <w:rsid w:val="004738F0"/>
    <w:rsid w:val="0047507D"/>
    <w:rsid w:val="00475199"/>
    <w:rsid w:val="00475541"/>
    <w:rsid w:val="00475A6E"/>
    <w:rsid w:val="0047650A"/>
    <w:rsid w:val="00476C28"/>
    <w:rsid w:val="00480026"/>
    <w:rsid w:val="0048047B"/>
    <w:rsid w:val="00480697"/>
    <w:rsid w:val="00480CFD"/>
    <w:rsid w:val="00481067"/>
    <w:rsid w:val="004819F4"/>
    <w:rsid w:val="00482402"/>
    <w:rsid w:val="00482FA1"/>
    <w:rsid w:val="004835CA"/>
    <w:rsid w:val="00483E7A"/>
    <w:rsid w:val="004846BA"/>
    <w:rsid w:val="004855C4"/>
    <w:rsid w:val="00485628"/>
    <w:rsid w:val="00485981"/>
    <w:rsid w:val="004860C0"/>
    <w:rsid w:val="0048683B"/>
    <w:rsid w:val="004869E6"/>
    <w:rsid w:val="00490135"/>
    <w:rsid w:val="0049295F"/>
    <w:rsid w:val="00492C46"/>
    <w:rsid w:val="00492D01"/>
    <w:rsid w:val="00493990"/>
    <w:rsid w:val="00493F20"/>
    <w:rsid w:val="00493F7E"/>
    <w:rsid w:val="00494CA3"/>
    <w:rsid w:val="004956E4"/>
    <w:rsid w:val="00495ACC"/>
    <w:rsid w:val="0049708A"/>
    <w:rsid w:val="00497796"/>
    <w:rsid w:val="004979EF"/>
    <w:rsid w:val="004A02AD"/>
    <w:rsid w:val="004A1123"/>
    <w:rsid w:val="004A2121"/>
    <w:rsid w:val="004A22B3"/>
    <w:rsid w:val="004A3FEF"/>
    <w:rsid w:val="004A413D"/>
    <w:rsid w:val="004A5308"/>
    <w:rsid w:val="004A5C52"/>
    <w:rsid w:val="004A6C77"/>
    <w:rsid w:val="004A7018"/>
    <w:rsid w:val="004A7390"/>
    <w:rsid w:val="004A76E2"/>
    <w:rsid w:val="004A78DD"/>
    <w:rsid w:val="004A7A2A"/>
    <w:rsid w:val="004A7EF5"/>
    <w:rsid w:val="004B1030"/>
    <w:rsid w:val="004B1394"/>
    <w:rsid w:val="004B149C"/>
    <w:rsid w:val="004B1737"/>
    <w:rsid w:val="004B1813"/>
    <w:rsid w:val="004B22D0"/>
    <w:rsid w:val="004B3403"/>
    <w:rsid w:val="004B37B1"/>
    <w:rsid w:val="004B38C2"/>
    <w:rsid w:val="004B3BAF"/>
    <w:rsid w:val="004B4021"/>
    <w:rsid w:val="004B40EF"/>
    <w:rsid w:val="004B4D25"/>
    <w:rsid w:val="004B4F0F"/>
    <w:rsid w:val="004B50D8"/>
    <w:rsid w:val="004B5C71"/>
    <w:rsid w:val="004B5D81"/>
    <w:rsid w:val="004B6A8D"/>
    <w:rsid w:val="004C0019"/>
    <w:rsid w:val="004C0140"/>
    <w:rsid w:val="004C04F5"/>
    <w:rsid w:val="004C138C"/>
    <w:rsid w:val="004C2A35"/>
    <w:rsid w:val="004C3C4E"/>
    <w:rsid w:val="004C400B"/>
    <w:rsid w:val="004C4A7C"/>
    <w:rsid w:val="004C5356"/>
    <w:rsid w:val="004C6D52"/>
    <w:rsid w:val="004C6E36"/>
    <w:rsid w:val="004D0891"/>
    <w:rsid w:val="004D0A80"/>
    <w:rsid w:val="004D0DCF"/>
    <w:rsid w:val="004D189B"/>
    <w:rsid w:val="004D2523"/>
    <w:rsid w:val="004D4177"/>
    <w:rsid w:val="004D4CDB"/>
    <w:rsid w:val="004D4CF3"/>
    <w:rsid w:val="004D56A0"/>
    <w:rsid w:val="004D6BDA"/>
    <w:rsid w:val="004D74DA"/>
    <w:rsid w:val="004D7B05"/>
    <w:rsid w:val="004D7EDC"/>
    <w:rsid w:val="004E0395"/>
    <w:rsid w:val="004E09A7"/>
    <w:rsid w:val="004E12DF"/>
    <w:rsid w:val="004E1A16"/>
    <w:rsid w:val="004E1E05"/>
    <w:rsid w:val="004E28EF"/>
    <w:rsid w:val="004E3ED7"/>
    <w:rsid w:val="004E408D"/>
    <w:rsid w:val="004E45A7"/>
    <w:rsid w:val="004E4969"/>
    <w:rsid w:val="004E4B82"/>
    <w:rsid w:val="004E4D9A"/>
    <w:rsid w:val="004E59D0"/>
    <w:rsid w:val="004E66AC"/>
    <w:rsid w:val="004E676C"/>
    <w:rsid w:val="004E7095"/>
    <w:rsid w:val="004E7414"/>
    <w:rsid w:val="004E7C94"/>
    <w:rsid w:val="004F020D"/>
    <w:rsid w:val="004F1EAF"/>
    <w:rsid w:val="004F25AD"/>
    <w:rsid w:val="004F27CA"/>
    <w:rsid w:val="004F3387"/>
    <w:rsid w:val="004F417B"/>
    <w:rsid w:val="004F46B0"/>
    <w:rsid w:val="004F4835"/>
    <w:rsid w:val="004F4866"/>
    <w:rsid w:val="004F5285"/>
    <w:rsid w:val="004F5793"/>
    <w:rsid w:val="004F5D42"/>
    <w:rsid w:val="004F6566"/>
    <w:rsid w:val="004F6613"/>
    <w:rsid w:val="004F6B70"/>
    <w:rsid w:val="004F7E15"/>
    <w:rsid w:val="004F7E4F"/>
    <w:rsid w:val="00500258"/>
    <w:rsid w:val="00500B1B"/>
    <w:rsid w:val="00501328"/>
    <w:rsid w:val="0050183A"/>
    <w:rsid w:val="00501D0B"/>
    <w:rsid w:val="005027FD"/>
    <w:rsid w:val="00503D64"/>
    <w:rsid w:val="00503E8D"/>
    <w:rsid w:val="00504B20"/>
    <w:rsid w:val="00504B71"/>
    <w:rsid w:val="00506126"/>
    <w:rsid w:val="0050613C"/>
    <w:rsid w:val="0050656F"/>
    <w:rsid w:val="005067BE"/>
    <w:rsid w:val="005075B1"/>
    <w:rsid w:val="005077EE"/>
    <w:rsid w:val="00507CE5"/>
    <w:rsid w:val="00510AD6"/>
    <w:rsid w:val="00511877"/>
    <w:rsid w:val="00511D3E"/>
    <w:rsid w:val="00512428"/>
    <w:rsid w:val="0051246B"/>
    <w:rsid w:val="00512747"/>
    <w:rsid w:val="005129B1"/>
    <w:rsid w:val="00512DF5"/>
    <w:rsid w:val="00512E03"/>
    <w:rsid w:val="00513BBF"/>
    <w:rsid w:val="00514334"/>
    <w:rsid w:val="005143C2"/>
    <w:rsid w:val="0051446A"/>
    <w:rsid w:val="005146D4"/>
    <w:rsid w:val="00514971"/>
    <w:rsid w:val="00514B16"/>
    <w:rsid w:val="00514C43"/>
    <w:rsid w:val="00514F85"/>
    <w:rsid w:val="00516050"/>
    <w:rsid w:val="005166F9"/>
    <w:rsid w:val="00517464"/>
    <w:rsid w:val="0051758D"/>
    <w:rsid w:val="00517BDA"/>
    <w:rsid w:val="00517CA7"/>
    <w:rsid w:val="00517CF6"/>
    <w:rsid w:val="0052014F"/>
    <w:rsid w:val="00520268"/>
    <w:rsid w:val="005202FE"/>
    <w:rsid w:val="00520EDE"/>
    <w:rsid w:val="0052281F"/>
    <w:rsid w:val="00522F6B"/>
    <w:rsid w:val="00523228"/>
    <w:rsid w:val="00523836"/>
    <w:rsid w:val="00524127"/>
    <w:rsid w:val="0052477C"/>
    <w:rsid w:val="00524BE5"/>
    <w:rsid w:val="00526499"/>
    <w:rsid w:val="005266DF"/>
    <w:rsid w:val="005275D6"/>
    <w:rsid w:val="00527C47"/>
    <w:rsid w:val="00530E3F"/>
    <w:rsid w:val="005316DB"/>
    <w:rsid w:val="00531FD0"/>
    <w:rsid w:val="00532508"/>
    <w:rsid w:val="00532721"/>
    <w:rsid w:val="00532A6D"/>
    <w:rsid w:val="00532EDF"/>
    <w:rsid w:val="00533251"/>
    <w:rsid w:val="00533477"/>
    <w:rsid w:val="005335C2"/>
    <w:rsid w:val="00533B45"/>
    <w:rsid w:val="00534294"/>
    <w:rsid w:val="00534342"/>
    <w:rsid w:val="00534DFA"/>
    <w:rsid w:val="00535727"/>
    <w:rsid w:val="00535AA7"/>
    <w:rsid w:val="00535E84"/>
    <w:rsid w:val="005364C9"/>
    <w:rsid w:val="005369C3"/>
    <w:rsid w:val="00537838"/>
    <w:rsid w:val="005378E1"/>
    <w:rsid w:val="00540228"/>
    <w:rsid w:val="00540E71"/>
    <w:rsid w:val="00540F5F"/>
    <w:rsid w:val="005412F7"/>
    <w:rsid w:val="0054137A"/>
    <w:rsid w:val="0054185F"/>
    <w:rsid w:val="00543334"/>
    <w:rsid w:val="0054363D"/>
    <w:rsid w:val="00544072"/>
    <w:rsid w:val="00544751"/>
    <w:rsid w:val="005461AB"/>
    <w:rsid w:val="0054685B"/>
    <w:rsid w:val="00546EBA"/>
    <w:rsid w:val="0054781D"/>
    <w:rsid w:val="00547AFE"/>
    <w:rsid w:val="00550103"/>
    <w:rsid w:val="0055022E"/>
    <w:rsid w:val="00552D7F"/>
    <w:rsid w:val="00553E24"/>
    <w:rsid w:val="00554A15"/>
    <w:rsid w:val="0055644E"/>
    <w:rsid w:val="005564DE"/>
    <w:rsid w:val="005567FC"/>
    <w:rsid w:val="00556B8F"/>
    <w:rsid w:val="00556CC6"/>
    <w:rsid w:val="0056045A"/>
    <w:rsid w:val="005606B2"/>
    <w:rsid w:val="0056078D"/>
    <w:rsid w:val="0056085B"/>
    <w:rsid w:val="00560F6B"/>
    <w:rsid w:val="005612FE"/>
    <w:rsid w:val="0056172F"/>
    <w:rsid w:val="005635B6"/>
    <w:rsid w:val="00563A64"/>
    <w:rsid w:val="00564254"/>
    <w:rsid w:val="0056448F"/>
    <w:rsid w:val="00566A1C"/>
    <w:rsid w:val="0056779D"/>
    <w:rsid w:val="005677DB"/>
    <w:rsid w:val="00570DBA"/>
    <w:rsid w:val="0057159E"/>
    <w:rsid w:val="005728EF"/>
    <w:rsid w:val="00572AB8"/>
    <w:rsid w:val="00572DE4"/>
    <w:rsid w:val="00572EFF"/>
    <w:rsid w:val="005735EA"/>
    <w:rsid w:val="005738FE"/>
    <w:rsid w:val="00574AA3"/>
    <w:rsid w:val="00575DD9"/>
    <w:rsid w:val="0057601F"/>
    <w:rsid w:val="00576F43"/>
    <w:rsid w:val="0057751C"/>
    <w:rsid w:val="0057766F"/>
    <w:rsid w:val="00577906"/>
    <w:rsid w:val="00577C14"/>
    <w:rsid w:val="00577D6B"/>
    <w:rsid w:val="00577DB0"/>
    <w:rsid w:val="00581115"/>
    <w:rsid w:val="00581A97"/>
    <w:rsid w:val="00582345"/>
    <w:rsid w:val="005825F5"/>
    <w:rsid w:val="00582806"/>
    <w:rsid w:val="00582883"/>
    <w:rsid w:val="005841E0"/>
    <w:rsid w:val="00584AF7"/>
    <w:rsid w:val="00585593"/>
    <w:rsid w:val="00585F41"/>
    <w:rsid w:val="005860F5"/>
    <w:rsid w:val="00586760"/>
    <w:rsid w:val="00586BC2"/>
    <w:rsid w:val="00587026"/>
    <w:rsid w:val="00587533"/>
    <w:rsid w:val="00587C28"/>
    <w:rsid w:val="00587E08"/>
    <w:rsid w:val="00587FB5"/>
    <w:rsid w:val="00587FED"/>
    <w:rsid w:val="005910F1"/>
    <w:rsid w:val="005918A3"/>
    <w:rsid w:val="00591BB2"/>
    <w:rsid w:val="005928D3"/>
    <w:rsid w:val="00592913"/>
    <w:rsid w:val="00592D85"/>
    <w:rsid w:val="00593E17"/>
    <w:rsid w:val="00593EF6"/>
    <w:rsid w:val="0059573B"/>
    <w:rsid w:val="00595D57"/>
    <w:rsid w:val="00595DBA"/>
    <w:rsid w:val="00596067"/>
    <w:rsid w:val="00596A58"/>
    <w:rsid w:val="00596FF5"/>
    <w:rsid w:val="00597381"/>
    <w:rsid w:val="005974B6"/>
    <w:rsid w:val="00597AD3"/>
    <w:rsid w:val="00597F7C"/>
    <w:rsid w:val="005A0676"/>
    <w:rsid w:val="005A0977"/>
    <w:rsid w:val="005A0C28"/>
    <w:rsid w:val="005A0E07"/>
    <w:rsid w:val="005A20D5"/>
    <w:rsid w:val="005A210C"/>
    <w:rsid w:val="005A2326"/>
    <w:rsid w:val="005A2F74"/>
    <w:rsid w:val="005A3269"/>
    <w:rsid w:val="005A3ED6"/>
    <w:rsid w:val="005A4643"/>
    <w:rsid w:val="005A466B"/>
    <w:rsid w:val="005A5B62"/>
    <w:rsid w:val="005A626F"/>
    <w:rsid w:val="005A69F7"/>
    <w:rsid w:val="005B1B72"/>
    <w:rsid w:val="005B1E46"/>
    <w:rsid w:val="005B266F"/>
    <w:rsid w:val="005B2738"/>
    <w:rsid w:val="005B2BBD"/>
    <w:rsid w:val="005B3BDA"/>
    <w:rsid w:val="005B3E63"/>
    <w:rsid w:val="005B46DE"/>
    <w:rsid w:val="005B46F0"/>
    <w:rsid w:val="005B49D5"/>
    <w:rsid w:val="005B5A48"/>
    <w:rsid w:val="005B5AD6"/>
    <w:rsid w:val="005B5F7D"/>
    <w:rsid w:val="005B6014"/>
    <w:rsid w:val="005B6E4B"/>
    <w:rsid w:val="005B6E6F"/>
    <w:rsid w:val="005B7F83"/>
    <w:rsid w:val="005C0B81"/>
    <w:rsid w:val="005C1BAF"/>
    <w:rsid w:val="005C1D98"/>
    <w:rsid w:val="005C1E78"/>
    <w:rsid w:val="005C21CC"/>
    <w:rsid w:val="005C27F5"/>
    <w:rsid w:val="005C2BD2"/>
    <w:rsid w:val="005C3373"/>
    <w:rsid w:val="005C3491"/>
    <w:rsid w:val="005C41B9"/>
    <w:rsid w:val="005C4203"/>
    <w:rsid w:val="005C490D"/>
    <w:rsid w:val="005C5A3D"/>
    <w:rsid w:val="005C73F2"/>
    <w:rsid w:val="005C7459"/>
    <w:rsid w:val="005C7ED6"/>
    <w:rsid w:val="005D1B59"/>
    <w:rsid w:val="005D28C3"/>
    <w:rsid w:val="005D2AE4"/>
    <w:rsid w:val="005D3286"/>
    <w:rsid w:val="005D47F7"/>
    <w:rsid w:val="005D4CAA"/>
    <w:rsid w:val="005D5ED8"/>
    <w:rsid w:val="005D6855"/>
    <w:rsid w:val="005D745C"/>
    <w:rsid w:val="005D7497"/>
    <w:rsid w:val="005D74D6"/>
    <w:rsid w:val="005D754B"/>
    <w:rsid w:val="005E08DE"/>
    <w:rsid w:val="005E0EEA"/>
    <w:rsid w:val="005E1D08"/>
    <w:rsid w:val="005E3343"/>
    <w:rsid w:val="005E3EFF"/>
    <w:rsid w:val="005E4E7B"/>
    <w:rsid w:val="005E5EAA"/>
    <w:rsid w:val="005E713F"/>
    <w:rsid w:val="005E7C6F"/>
    <w:rsid w:val="005E7DBA"/>
    <w:rsid w:val="005F0CA1"/>
    <w:rsid w:val="005F260E"/>
    <w:rsid w:val="005F265A"/>
    <w:rsid w:val="005F28E2"/>
    <w:rsid w:val="005F2DD2"/>
    <w:rsid w:val="005F39D4"/>
    <w:rsid w:val="005F4165"/>
    <w:rsid w:val="005F54D6"/>
    <w:rsid w:val="005F57AD"/>
    <w:rsid w:val="005F63DD"/>
    <w:rsid w:val="005F6F39"/>
    <w:rsid w:val="005F716B"/>
    <w:rsid w:val="005F73AD"/>
    <w:rsid w:val="005F7E6C"/>
    <w:rsid w:val="006004AC"/>
    <w:rsid w:val="00601090"/>
    <w:rsid w:val="006012C0"/>
    <w:rsid w:val="00601507"/>
    <w:rsid w:val="0060197D"/>
    <w:rsid w:val="00602329"/>
    <w:rsid w:val="00603228"/>
    <w:rsid w:val="00603579"/>
    <w:rsid w:val="0060462B"/>
    <w:rsid w:val="00604CA6"/>
    <w:rsid w:val="006051A0"/>
    <w:rsid w:val="006061EC"/>
    <w:rsid w:val="00606DAB"/>
    <w:rsid w:val="0060772F"/>
    <w:rsid w:val="00607BD0"/>
    <w:rsid w:val="00607C92"/>
    <w:rsid w:val="006108C0"/>
    <w:rsid w:val="0061147B"/>
    <w:rsid w:val="00611ECF"/>
    <w:rsid w:val="006127F8"/>
    <w:rsid w:val="006134D6"/>
    <w:rsid w:val="00613799"/>
    <w:rsid w:val="0061399E"/>
    <w:rsid w:val="00614123"/>
    <w:rsid w:val="00614712"/>
    <w:rsid w:val="00614EE3"/>
    <w:rsid w:val="006154B6"/>
    <w:rsid w:val="00615713"/>
    <w:rsid w:val="00615A80"/>
    <w:rsid w:val="0061627A"/>
    <w:rsid w:val="00616ACB"/>
    <w:rsid w:val="00616AE7"/>
    <w:rsid w:val="00616D76"/>
    <w:rsid w:val="0061735F"/>
    <w:rsid w:val="00617A81"/>
    <w:rsid w:val="00620093"/>
    <w:rsid w:val="006202C7"/>
    <w:rsid w:val="00620501"/>
    <w:rsid w:val="00620AA7"/>
    <w:rsid w:val="00620CDD"/>
    <w:rsid w:val="00620EFA"/>
    <w:rsid w:val="00621494"/>
    <w:rsid w:val="00621518"/>
    <w:rsid w:val="0062271A"/>
    <w:rsid w:val="00622877"/>
    <w:rsid w:val="00622F8C"/>
    <w:rsid w:val="00623310"/>
    <w:rsid w:val="006233BD"/>
    <w:rsid w:val="006234C9"/>
    <w:rsid w:val="00623C90"/>
    <w:rsid w:val="006241DF"/>
    <w:rsid w:val="0062423B"/>
    <w:rsid w:val="006245AA"/>
    <w:rsid w:val="00624DA7"/>
    <w:rsid w:val="00624F02"/>
    <w:rsid w:val="0062535A"/>
    <w:rsid w:val="00625E84"/>
    <w:rsid w:val="00626161"/>
    <w:rsid w:val="00626C04"/>
    <w:rsid w:val="006272F3"/>
    <w:rsid w:val="006305D1"/>
    <w:rsid w:val="00630AEA"/>
    <w:rsid w:val="00630C12"/>
    <w:rsid w:val="00630C35"/>
    <w:rsid w:val="00630D07"/>
    <w:rsid w:val="00630D2D"/>
    <w:rsid w:val="00630FDD"/>
    <w:rsid w:val="00631594"/>
    <w:rsid w:val="006316D3"/>
    <w:rsid w:val="006319E3"/>
    <w:rsid w:val="006357CB"/>
    <w:rsid w:val="00635D2A"/>
    <w:rsid w:val="00637015"/>
    <w:rsid w:val="006370C8"/>
    <w:rsid w:val="006407C9"/>
    <w:rsid w:val="00640D16"/>
    <w:rsid w:val="006416CA"/>
    <w:rsid w:val="006422C6"/>
    <w:rsid w:val="00642370"/>
    <w:rsid w:val="00644005"/>
    <w:rsid w:val="00644057"/>
    <w:rsid w:val="0064508F"/>
    <w:rsid w:val="00645154"/>
    <w:rsid w:val="00646CDF"/>
    <w:rsid w:val="006471D3"/>
    <w:rsid w:val="00647309"/>
    <w:rsid w:val="0064734E"/>
    <w:rsid w:val="006509A6"/>
    <w:rsid w:val="00650BA0"/>
    <w:rsid w:val="0065133A"/>
    <w:rsid w:val="0065205F"/>
    <w:rsid w:val="006525C5"/>
    <w:rsid w:val="0065261D"/>
    <w:rsid w:val="00652677"/>
    <w:rsid w:val="006526A4"/>
    <w:rsid w:val="0065358B"/>
    <w:rsid w:val="00653BA9"/>
    <w:rsid w:val="00653CEE"/>
    <w:rsid w:val="00653F8E"/>
    <w:rsid w:val="00654ADC"/>
    <w:rsid w:val="00655E0E"/>
    <w:rsid w:val="006562BF"/>
    <w:rsid w:val="00656332"/>
    <w:rsid w:val="00656986"/>
    <w:rsid w:val="00656ECF"/>
    <w:rsid w:val="00656F0A"/>
    <w:rsid w:val="00657677"/>
    <w:rsid w:val="006578B7"/>
    <w:rsid w:val="006578F6"/>
    <w:rsid w:val="00660604"/>
    <w:rsid w:val="00661D40"/>
    <w:rsid w:val="006620A0"/>
    <w:rsid w:val="006630C4"/>
    <w:rsid w:val="006636B5"/>
    <w:rsid w:val="00663C9D"/>
    <w:rsid w:val="00664E4B"/>
    <w:rsid w:val="0066516D"/>
    <w:rsid w:val="00665D8D"/>
    <w:rsid w:val="00665DEE"/>
    <w:rsid w:val="006666AC"/>
    <w:rsid w:val="0067063E"/>
    <w:rsid w:val="006708A4"/>
    <w:rsid w:val="00670F1B"/>
    <w:rsid w:val="006711FA"/>
    <w:rsid w:val="00672037"/>
    <w:rsid w:val="006723BD"/>
    <w:rsid w:val="00672E83"/>
    <w:rsid w:val="00673639"/>
    <w:rsid w:val="00674362"/>
    <w:rsid w:val="006745AF"/>
    <w:rsid w:val="006747F1"/>
    <w:rsid w:val="0067513F"/>
    <w:rsid w:val="00675638"/>
    <w:rsid w:val="00675F9C"/>
    <w:rsid w:val="0067620A"/>
    <w:rsid w:val="006762C0"/>
    <w:rsid w:val="006763D2"/>
    <w:rsid w:val="006766A9"/>
    <w:rsid w:val="00676819"/>
    <w:rsid w:val="00676B7C"/>
    <w:rsid w:val="00676CC2"/>
    <w:rsid w:val="006770C9"/>
    <w:rsid w:val="00677D94"/>
    <w:rsid w:val="006801E2"/>
    <w:rsid w:val="00680441"/>
    <w:rsid w:val="006809F3"/>
    <w:rsid w:val="00680AD0"/>
    <w:rsid w:val="00680FC2"/>
    <w:rsid w:val="006829FE"/>
    <w:rsid w:val="00683728"/>
    <w:rsid w:val="0068377A"/>
    <w:rsid w:val="006842FB"/>
    <w:rsid w:val="006845EE"/>
    <w:rsid w:val="006848DE"/>
    <w:rsid w:val="006850D0"/>
    <w:rsid w:val="00685132"/>
    <w:rsid w:val="006859BD"/>
    <w:rsid w:val="006859DA"/>
    <w:rsid w:val="00685B8B"/>
    <w:rsid w:val="00686083"/>
    <w:rsid w:val="0068688F"/>
    <w:rsid w:val="00686A1B"/>
    <w:rsid w:val="00686F80"/>
    <w:rsid w:val="006876D3"/>
    <w:rsid w:val="006879E4"/>
    <w:rsid w:val="006907E3"/>
    <w:rsid w:val="00690A46"/>
    <w:rsid w:val="00690FB3"/>
    <w:rsid w:val="00691CE0"/>
    <w:rsid w:val="00691D29"/>
    <w:rsid w:val="00692C02"/>
    <w:rsid w:val="00694C80"/>
    <w:rsid w:val="00694FA5"/>
    <w:rsid w:val="00695F4D"/>
    <w:rsid w:val="00696A52"/>
    <w:rsid w:val="00697558"/>
    <w:rsid w:val="00697C9B"/>
    <w:rsid w:val="00697CB4"/>
    <w:rsid w:val="006A00D0"/>
    <w:rsid w:val="006A0B87"/>
    <w:rsid w:val="006A24A1"/>
    <w:rsid w:val="006A25D2"/>
    <w:rsid w:val="006A2816"/>
    <w:rsid w:val="006A41DC"/>
    <w:rsid w:val="006A4A56"/>
    <w:rsid w:val="006A5BBA"/>
    <w:rsid w:val="006A5D4D"/>
    <w:rsid w:val="006A5DFC"/>
    <w:rsid w:val="006A61BF"/>
    <w:rsid w:val="006A6795"/>
    <w:rsid w:val="006A6C30"/>
    <w:rsid w:val="006A7701"/>
    <w:rsid w:val="006A7A78"/>
    <w:rsid w:val="006A7F27"/>
    <w:rsid w:val="006B088E"/>
    <w:rsid w:val="006B09B7"/>
    <w:rsid w:val="006B0E24"/>
    <w:rsid w:val="006B0EC7"/>
    <w:rsid w:val="006B1953"/>
    <w:rsid w:val="006B1A54"/>
    <w:rsid w:val="006B3636"/>
    <w:rsid w:val="006B4021"/>
    <w:rsid w:val="006B4410"/>
    <w:rsid w:val="006B44E8"/>
    <w:rsid w:val="006B5797"/>
    <w:rsid w:val="006B6938"/>
    <w:rsid w:val="006B730B"/>
    <w:rsid w:val="006C0746"/>
    <w:rsid w:val="006C09A1"/>
    <w:rsid w:val="006C15E8"/>
    <w:rsid w:val="006C1A55"/>
    <w:rsid w:val="006C1C1A"/>
    <w:rsid w:val="006C22AD"/>
    <w:rsid w:val="006C2879"/>
    <w:rsid w:val="006C469C"/>
    <w:rsid w:val="006C4ABC"/>
    <w:rsid w:val="006C4E94"/>
    <w:rsid w:val="006C500F"/>
    <w:rsid w:val="006C5CFB"/>
    <w:rsid w:val="006C626F"/>
    <w:rsid w:val="006C7271"/>
    <w:rsid w:val="006C75A4"/>
    <w:rsid w:val="006C7B14"/>
    <w:rsid w:val="006D0A71"/>
    <w:rsid w:val="006D25D2"/>
    <w:rsid w:val="006D2AF1"/>
    <w:rsid w:val="006D2EBC"/>
    <w:rsid w:val="006D42B2"/>
    <w:rsid w:val="006D65E5"/>
    <w:rsid w:val="006D6F24"/>
    <w:rsid w:val="006D7484"/>
    <w:rsid w:val="006E034F"/>
    <w:rsid w:val="006E065C"/>
    <w:rsid w:val="006E25EF"/>
    <w:rsid w:val="006E3C7B"/>
    <w:rsid w:val="006E3D10"/>
    <w:rsid w:val="006E3F9D"/>
    <w:rsid w:val="006E5639"/>
    <w:rsid w:val="006E620D"/>
    <w:rsid w:val="006E67CF"/>
    <w:rsid w:val="006E6951"/>
    <w:rsid w:val="006E6DB7"/>
    <w:rsid w:val="006E7035"/>
    <w:rsid w:val="006E717C"/>
    <w:rsid w:val="006E798E"/>
    <w:rsid w:val="006F15AF"/>
    <w:rsid w:val="006F18FC"/>
    <w:rsid w:val="006F1DDE"/>
    <w:rsid w:val="006F2A0B"/>
    <w:rsid w:val="006F2A68"/>
    <w:rsid w:val="006F3C0D"/>
    <w:rsid w:val="006F485B"/>
    <w:rsid w:val="006F510C"/>
    <w:rsid w:val="006F5652"/>
    <w:rsid w:val="006F5921"/>
    <w:rsid w:val="006F6AEE"/>
    <w:rsid w:val="006F76F2"/>
    <w:rsid w:val="006F7D4B"/>
    <w:rsid w:val="007000C7"/>
    <w:rsid w:val="007001BD"/>
    <w:rsid w:val="00700233"/>
    <w:rsid w:val="00700266"/>
    <w:rsid w:val="00700EDC"/>
    <w:rsid w:val="007010C0"/>
    <w:rsid w:val="007015CC"/>
    <w:rsid w:val="00701CD4"/>
    <w:rsid w:val="007021FA"/>
    <w:rsid w:val="007022C8"/>
    <w:rsid w:val="00702B61"/>
    <w:rsid w:val="00702E2A"/>
    <w:rsid w:val="00703849"/>
    <w:rsid w:val="00703E7D"/>
    <w:rsid w:val="007041FF"/>
    <w:rsid w:val="007048F0"/>
    <w:rsid w:val="00705723"/>
    <w:rsid w:val="007067AD"/>
    <w:rsid w:val="0070698E"/>
    <w:rsid w:val="00707091"/>
    <w:rsid w:val="0070766E"/>
    <w:rsid w:val="00707780"/>
    <w:rsid w:val="00707A81"/>
    <w:rsid w:val="00707D2B"/>
    <w:rsid w:val="007101AB"/>
    <w:rsid w:val="00710B3A"/>
    <w:rsid w:val="00710F3E"/>
    <w:rsid w:val="007112B4"/>
    <w:rsid w:val="00711799"/>
    <w:rsid w:val="00711B6E"/>
    <w:rsid w:val="00711DEB"/>
    <w:rsid w:val="00712BD6"/>
    <w:rsid w:val="00713368"/>
    <w:rsid w:val="00713611"/>
    <w:rsid w:val="00713894"/>
    <w:rsid w:val="00713B22"/>
    <w:rsid w:val="00714580"/>
    <w:rsid w:val="00714A8B"/>
    <w:rsid w:val="00715156"/>
    <w:rsid w:val="00715A21"/>
    <w:rsid w:val="00716A25"/>
    <w:rsid w:val="00717E47"/>
    <w:rsid w:val="00720A28"/>
    <w:rsid w:val="00722EB2"/>
    <w:rsid w:val="0072314A"/>
    <w:rsid w:val="00724059"/>
    <w:rsid w:val="00725CE5"/>
    <w:rsid w:val="00725D71"/>
    <w:rsid w:val="00727118"/>
    <w:rsid w:val="00727131"/>
    <w:rsid w:val="0072782D"/>
    <w:rsid w:val="00727C2B"/>
    <w:rsid w:val="00727C86"/>
    <w:rsid w:val="00730550"/>
    <w:rsid w:val="00730855"/>
    <w:rsid w:val="007310C3"/>
    <w:rsid w:val="00732713"/>
    <w:rsid w:val="007328E1"/>
    <w:rsid w:val="00732D90"/>
    <w:rsid w:val="007330E8"/>
    <w:rsid w:val="00733108"/>
    <w:rsid w:val="007336AD"/>
    <w:rsid w:val="00733917"/>
    <w:rsid w:val="00733CD9"/>
    <w:rsid w:val="00733EB6"/>
    <w:rsid w:val="0073494D"/>
    <w:rsid w:val="00734B38"/>
    <w:rsid w:val="00734F8A"/>
    <w:rsid w:val="0073552E"/>
    <w:rsid w:val="00735CF5"/>
    <w:rsid w:val="00736144"/>
    <w:rsid w:val="00736605"/>
    <w:rsid w:val="00736E96"/>
    <w:rsid w:val="00737BF0"/>
    <w:rsid w:val="00740A88"/>
    <w:rsid w:val="00740A8F"/>
    <w:rsid w:val="00740B7D"/>
    <w:rsid w:val="00740C0E"/>
    <w:rsid w:val="007413B1"/>
    <w:rsid w:val="00741D78"/>
    <w:rsid w:val="00742A87"/>
    <w:rsid w:val="007434DC"/>
    <w:rsid w:val="007435AE"/>
    <w:rsid w:val="00743F74"/>
    <w:rsid w:val="0074462E"/>
    <w:rsid w:val="00744FCE"/>
    <w:rsid w:val="00745CB6"/>
    <w:rsid w:val="00746699"/>
    <w:rsid w:val="0074681F"/>
    <w:rsid w:val="007476EA"/>
    <w:rsid w:val="007477BD"/>
    <w:rsid w:val="00747D2D"/>
    <w:rsid w:val="00747EB3"/>
    <w:rsid w:val="0075198D"/>
    <w:rsid w:val="00751AF4"/>
    <w:rsid w:val="00751B9D"/>
    <w:rsid w:val="00752282"/>
    <w:rsid w:val="0075260B"/>
    <w:rsid w:val="00753EB8"/>
    <w:rsid w:val="00753F43"/>
    <w:rsid w:val="00754C66"/>
    <w:rsid w:val="00754CC4"/>
    <w:rsid w:val="00754E0E"/>
    <w:rsid w:val="0075687A"/>
    <w:rsid w:val="00756997"/>
    <w:rsid w:val="00757CFA"/>
    <w:rsid w:val="00760012"/>
    <w:rsid w:val="00760130"/>
    <w:rsid w:val="007601AA"/>
    <w:rsid w:val="0076084F"/>
    <w:rsid w:val="00761CA2"/>
    <w:rsid w:val="00761CCF"/>
    <w:rsid w:val="007628FE"/>
    <w:rsid w:val="00762AFB"/>
    <w:rsid w:val="0076427F"/>
    <w:rsid w:val="007642D1"/>
    <w:rsid w:val="007647F4"/>
    <w:rsid w:val="00764B96"/>
    <w:rsid w:val="007652C8"/>
    <w:rsid w:val="007655A8"/>
    <w:rsid w:val="00765A9E"/>
    <w:rsid w:val="00766044"/>
    <w:rsid w:val="007662FD"/>
    <w:rsid w:val="00766A29"/>
    <w:rsid w:val="007701B3"/>
    <w:rsid w:val="007717B4"/>
    <w:rsid w:val="00771C54"/>
    <w:rsid w:val="00771C79"/>
    <w:rsid w:val="00771C8A"/>
    <w:rsid w:val="00771DAC"/>
    <w:rsid w:val="00772633"/>
    <w:rsid w:val="00773013"/>
    <w:rsid w:val="00773038"/>
    <w:rsid w:val="0077321F"/>
    <w:rsid w:val="00773853"/>
    <w:rsid w:val="00773DFB"/>
    <w:rsid w:val="00773ECE"/>
    <w:rsid w:val="007747BA"/>
    <w:rsid w:val="0077558E"/>
    <w:rsid w:val="00775C13"/>
    <w:rsid w:val="0077641E"/>
    <w:rsid w:val="007768C6"/>
    <w:rsid w:val="00777080"/>
    <w:rsid w:val="0077766F"/>
    <w:rsid w:val="00777836"/>
    <w:rsid w:val="0078002B"/>
    <w:rsid w:val="0078066A"/>
    <w:rsid w:val="00780AD0"/>
    <w:rsid w:val="00780C8B"/>
    <w:rsid w:val="00781136"/>
    <w:rsid w:val="00781A5A"/>
    <w:rsid w:val="00781AB1"/>
    <w:rsid w:val="00781AB7"/>
    <w:rsid w:val="007820CE"/>
    <w:rsid w:val="007821E5"/>
    <w:rsid w:val="00782D43"/>
    <w:rsid w:val="007835C4"/>
    <w:rsid w:val="00783F4E"/>
    <w:rsid w:val="00783F5B"/>
    <w:rsid w:val="00783FFE"/>
    <w:rsid w:val="00784306"/>
    <w:rsid w:val="0078462B"/>
    <w:rsid w:val="00784F87"/>
    <w:rsid w:val="00785454"/>
    <w:rsid w:val="00785611"/>
    <w:rsid w:val="00785C23"/>
    <w:rsid w:val="00785CE8"/>
    <w:rsid w:val="00787228"/>
    <w:rsid w:val="0078749B"/>
    <w:rsid w:val="00787B9B"/>
    <w:rsid w:val="007907C9"/>
    <w:rsid w:val="00790CC2"/>
    <w:rsid w:val="00790D8C"/>
    <w:rsid w:val="00792AD2"/>
    <w:rsid w:val="00793348"/>
    <w:rsid w:val="00793BD6"/>
    <w:rsid w:val="00794261"/>
    <w:rsid w:val="00796B7F"/>
    <w:rsid w:val="007A029C"/>
    <w:rsid w:val="007A0DA8"/>
    <w:rsid w:val="007A10FD"/>
    <w:rsid w:val="007A12EF"/>
    <w:rsid w:val="007A1572"/>
    <w:rsid w:val="007A23C4"/>
    <w:rsid w:val="007A2A8E"/>
    <w:rsid w:val="007A2FA0"/>
    <w:rsid w:val="007A3E8A"/>
    <w:rsid w:val="007A454F"/>
    <w:rsid w:val="007A4AFC"/>
    <w:rsid w:val="007A4D42"/>
    <w:rsid w:val="007A5018"/>
    <w:rsid w:val="007A5180"/>
    <w:rsid w:val="007A58DF"/>
    <w:rsid w:val="007A5AAF"/>
    <w:rsid w:val="007A612F"/>
    <w:rsid w:val="007A72E5"/>
    <w:rsid w:val="007B028A"/>
    <w:rsid w:val="007B03B4"/>
    <w:rsid w:val="007B08E4"/>
    <w:rsid w:val="007B0EAF"/>
    <w:rsid w:val="007B26D2"/>
    <w:rsid w:val="007B38B9"/>
    <w:rsid w:val="007B39A0"/>
    <w:rsid w:val="007B526D"/>
    <w:rsid w:val="007B5825"/>
    <w:rsid w:val="007B6A7E"/>
    <w:rsid w:val="007B74EC"/>
    <w:rsid w:val="007C01E2"/>
    <w:rsid w:val="007C02D0"/>
    <w:rsid w:val="007C074E"/>
    <w:rsid w:val="007C2FC9"/>
    <w:rsid w:val="007C3B62"/>
    <w:rsid w:val="007C4372"/>
    <w:rsid w:val="007C5D6E"/>
    <w:rsid w:val="007C68EB"/>
    <w:rsid w:val="007C692F"/>
    <w:rsid w:val="007C7EE5"/>
    <w:rsid w:val="007D011A"/>
    <w:rsid w:val="007D1131"/>
    <w:rsid w:val="007D1791"/>
    <w:rsid w:val="007D1D06"/>
    <w:rsid w:val="007D24B4"/>
    <w:rsid w:val="007D3273"/>
    <w:rsid w:val="007D3410"/>
    <w:rsid w:val="007D4B04"/>
    <w:rsid w:val="007D65DF"/>
    <w:rsid w:val="007D6B8E"/>
    <w:rsid w:val="007E0A05"/>
    <w:rsid w:val="007E1413"/>
    <w:rsid w:val="007E1BCE"/>
    <w:rsid w:val="007E2DFB"/>
    <w:rsid w:val="007E3032"/>
    <w:rsid w:val="007E44D4"/>
    <w:rsid w:val="007E49D0"/>
    <w:rsid w:val="007E4AD6"/>
    <w:rsid w:val="007E520B"/>
    <w:rsid w:val="007E6238"/>
    <w:rsid w:val="007E65E8"/>
    <w:rsid w:val="007E6BDE"/>
    <w:rsid w:val="007E6C5B"/>
    <w:rsid w:val="007E795D"/>
    <w:rsid w:val="007F0644"/>
    <w:rsid w:val="007F06CA"/>
    <w:rsid w:val="007F093B"/>
    <w:rsid w:val="007F0F8F"/>
    <w:rsid w:val="007F1E53"/>
    <w:rsid w:val="007F227F"/>
    <w:rsid w:val="007F2836"/>
    <w:rsid w:val="007F30B0"/>
    <w:rsid w:val="007F39AC"/>
    <w:rsid w:val="007F3AC1"/>
    <w:rsid w:val="007F3E51"/>
    <w:rsid w:val="007F547C"/>
    <w:rsid w:val="007F6170"/>
    <w:rsid w:val="007F63C5"/>
    <w:rsid w:val="007F70A0"/>
    <w:rsid w:val="007F76D1"/>
    <w:rsid w:val="008007AD"/>
    <w:rsid w:val="008010B0"/>
    <w:rsid w:val="00801530"/>
    <w:rsid w:val="00802881"/>
    <w:rsid w:val="00803010"/>
    <w:rsid w:val="00803154"/>
    <w:rsid w:val="0080343C"/>
    <w:rsid w:val="0080350B"/>
    <w:rsid w:val="00803555"/>
    <w:rsid w:val="008037E6"/>
    <w:rsid w:val="00803994"/>
    <w:rsid w:val="00803CCC"/>
    <w:rsid w:val="00804612"/>
    <w:rsid w:val="00806425"/>
    <w:rsid w:val="008068CD"/>
    <w:rsid w:val="00806EAC"/>
    <w:rsid w:val="0080775C"/>
    <w:rsid w:val="00810909"/>
    <w:rsid w:val="00810B4E"/>
    <w:rsid w:val="0081113E"/>
    <w:rsid w:val="0081180D"/>
    <w:rsid w:val="00811AB4"/>
    <w:rsid w:val="00812291"/>
    <w:rsid w:val="008124F4"/>
    <w:rsid w:val="00812771"/>
    <w:rsid w:val="00812B63"/>
    <w:rsid w:val="00812BC0"/>
    <w:rsid w:val="00813829"/>
    <w:rsid w:val="008138FD"/>
    <w:rsid w:val="00815228"/>
    <w:rsid w:val="0081565E"/>
    <w:rsid w:val="0081572B"/>
    <w:rsid w:val="00815899"/>
    <w:rsid w:val="00815A75"/>
    <w:rsid w:val="00815C82"/>
    <w:rsid w:val="00816547"/>
    <w:rsid w:val="008174C0"/>
    <w:rsid w:val="00820052"/>
    <w:rsid w:val="00820B39"/>
    <w:rsid w:val="00821317"/>
    <w:rsid w:val="00821652"/>
    <w:rsid w:val="0082189D"/>
    <w:rsid w:val="00821B3E"/>
    <w:rsid w:val="00821EC7"/>
    <w:rsid w:val="0082214C"/>
    <w:rsid w:val="0082247B"/>
    <w:rsid w:val="00822867"/>
    <w:rsid w:val="00822A02"/>
    <w:rsid w:val="008232FD"/>
    <w:rsid w:val="00824B55"/>
    <w:rsid w:val="00824C3E"/>
    <w:rsid w:val="0082513B"/>
    <w:rsid w:val="008258CB"/>
    <w:rsid w:val="00826298"/>
    <w:rsid w:val="008262DB"/>
    <w:rsid w:val="0082669C"/>
    <w:rsid w:val="00826B0C"/>
    <w:rsid w:val="00827860"/>
    <w:rsid w:val="0082788E"/>
    <w:rsid w:val="00827994"/>
    <w:rsid w:val="00827B24"/>
    <w:rsid w:val="00827F6E"/>
    <w:rsid w:val="008309A0"/>
    <w:rsid w:val="008311FC"/>
    <w:rsid w:val="00831220"/>
    <w:rsid w:val="008313EE"/>
    <w:rsid w:val="00831DF5"/>
    <w:rsid w:val="0083229A"/>
    <w:rsid w:val="00832B2B"/>
    <w:rsid w:val="00832E6B"/>
    <w:rsid w:val="00832F99"/>
    <w:rsid w:val="00833806"/>
    <w:rsid w:val="00833A7D"/>
    <w:rsid w:val="00833FB5"/>
    <w:rsid w:val="00834E29"/>
    <w:rsid w:val="00835284"/>
    <w:rsid w:val="008353FF"/>
    <w:rsid w:val="0083563A"/>
    <w:rsid w:val="008356C2"/>
    <w:rsid w:val="00836AE3"/>
    <w:rsid w:val="00836FB2"/>
    <w:rsid w:val="00837426"/>
    <w:rsid w:val="00837A53"/>
    <w:rsid w:val="00840346"/>
    <w:rsid w:val="0084106C"/>
    <w:rsid w:val="008418D0"/>
    <w:rsid w:val="00841E7F"/>
    <w:rsid w:val="0084215A"/>
    <w:rsid w:val="0084258D"/>
    <w:rsid w:val="008430AF"/>
    <w:rsid w:val="00843D33"/>
    <w:rsid w:val="008441A0"/>
    <w:rsid w:val="00846156"/>
    <w:rsid w:val="0084687E"/>
    <w:rsid w:val="00846E4C"/>
    <w:rsid w:val="008475E0"/>
    <w:rsid w:val="008476D6"/>
    <w:rsid w:val="00847FC0"/>
    <w:rsid w:val="008500F3"/>
    <w:rsid w:val="00850175"/>
    <w:rsid w:val="00850911"/>
    <w:rsid w:val="00850CF1"/>
    <w:rsid w:val="008512BF"/>
    <w:rsid w:val="00851408"/>
    <w:rsid w:val="00852189"/>
    <w:rsid w:val="00853453"/>
    <w:rsid w:val="00853989"/>
    <w:rsid w:val="00853D4E"/>
    <w:rsid w:val="00853D81"/>
    <w:rsid w:val="00854411"/>
    <w:rsid w:val="00854A89"/>
    <w:rsid w:val="00855247"/>
    <w:rsid w:val="00855FA2"/>
    <w:rsid w:val="00856751"/>
    <w:rsid w:val="0085693C"/>
    <w:rsid w:val="00856E6A"/>
    <w:rsid w:val="0085769B"/>
    <w:rsid w:val="008576DF"/>
    <w:rsid w:val="00857B9F"/>
    <w:rsid w:val="00860028"/>
    <w:rsid w:val="008600A5"/>
    <w:rsid w:val="008603D6"/>
    <w:rsid w:val="008606E4"/>
    <w:rsid w:val="00860770"/>
    <w:rsid w:val="00860A15"/>
    <w:rsid w:val="0086160D"/>
    <w:rsid w:val="00861A32"/>
    <w:rsid w:val="00863C9B"/>
    <w:rsid w:val="00864C9C"/>
    <w:rsid w:val="0086540F"/>
    <w:rsid w:val="008658AB"/>
    <w:rsid w:val="008663A2"/>
    <w:rsid w:val="008667D1"/>
    <w:rsid w:val="008672BF"/>
    <w:rsid w:val="00870299"/>
    <w:rsid w:val="008702EE"/>
    <w:rsid w:val="008707E3"/>
    <w:rsid w:val="0087163D"/>
    <w:rsid w:val="00871F96"/>
    <w:rsid w:val="00872B6B"/>
    <w:rsid w:val="00872C94"/>
    <w:rsid w:val="0087311B"/>
    <w:rsid w:val="00873206"/>
    <w:rsid w:val="00873E93"/>
    <w:rsid w:val="00874B9B"/>
    <w:rsid w:val="00875719"/>
    <w:rsid w:val="0087574B"/>
    <w:rsid w:val="00875E28"/>
    <w:rsid w:val="008767E4"/>
    <w:rsid w:val="00876C51"/>
    <w:rsid w:val="00876E52"/>
    <w:rsid w:val="008773DD"/>
    <w:rsid w:val="0087742E"/>
    <w:rsid w:val="00877E8F"/>
    <w:rsid w:val="00877F39"/>
    <w:rsid w:val="00877F78"/>
    <w:rsid w:val="008819AE"/>
    <w:rsid w:val="00881B50"/>
    <w:rsid w:val="0088208F"/>
    <w:rsid w:val="008820BB"/>
    <w:rsid w:val="00882F4F"/>
    <w:rsid w:val="00883592"/>
    <w:rsid w:val="0088409B"/>
    <w:rsid w:val="0088450D"/>
    <w:rsid w:val="00884FA7"/>
    <w:rsid w:val="00885103"/>
    <w:rsid w:val="008859F8"/>
    <w:rsid w:val="00886987"/>
    <w:rsid w:val="00886BFB"/>
    <w:rsid w:val="00886F07"/>
    <w:rsid w:val="0088723E"/>
    <w:rsid w:val="00887F49"/>
    <w:rsid w:val="008903E0"/>
    <w:rsid w:val="0089097E"/>
    <w:rsid w:val="00890A22"/>
    <w:rsid w:val="00890A8B"/>
    <w:rsid w:val="00891221"/>
    <w:rsid w:val="008921AC"/>
    <w:rsid w:val="008924FB"/>
    <w:rsid w:val="00893BE9"/>
    <w:rsid w:val="008941FC"/>
    <w:rsid w:val="008945AB"/>
    <w:rsid w:val="008946C1"/>
    <w:rsid w:val="00895352"/>
    <w:rsid w:val="008953BC"/>
    <w:rsid w:val="008958B9"/>
    <w:rsid w:val="00895C96"/>
    <w:rsid w:val="008960DD"/>
    <w:rsid w:val="00896662"/>
    <w:rsid w:val="00896D72"/>
    <w:rsid w:val="00896DDB"/>
    <w:rsid w:val="008975E5"/>
    <w:rsid w:val="00897703"/>
    <w:rsid w:val="008A017C"/>
    <w:rsid w:val="008A1FFF"/>
    <w:rsid w:val="008A2CA3"/>
    <w:rsid w:val="008A35E4"/>
    <w:rsid w:val="008A3905"/>
    <w:rsid w:val="008A42A6"/>
    <w:rsid w:val="008A4580"/>
    <w:rsid w:val="008A48EA"/>
    <w:rsid w:val="008A4AD3"/>
    <w:rsid w:val="008A5665"/>
    <w:rsid w:val="008A65D3"/>
    <w:rsid w:val="008A6FD9"/>
    <w:rsid w:val="008A77CE"/>
    <w:rsid w:val="008A7DD8"/>
    <w:rsid w:val="008B0268"/>
    <w:rsid w:val="008B0867"/>
    <w:rsid w:val="008B0B05"/>
    <w:rsid w:val="008B0C3B"/>
    <w:rsid w:val="008B0F10"/>
    <w:rsid w:val="008B189A"/>
    <w:rsid w:val="008B189B"/>
    <w:rsid w:val="008B2171"/>
    <w:rsid w:val="008B2CEB"/>
    <w:rsid w:val="008B2FDE"/>
    <w:rsid w:val="008B3CD8"/>
    <w:rsid w:val="008B3F81"/>
    <w:rsid w:val="008B4231"/>
    <w:rsid w:val="008B429B"/>
    <w:rsid w:val="008B47DE"/>
    <w:rsid w:val="008B4A30"/>
    <w:rsid w:val="008B4C21"/>
    <w:rsid w:val="008B5206"/>
    <w:rsid w:val="008B5A34"/>
    <w:rsid w:val="008B5A54"/>
    <w:rsid w:val="008B5D2C"/>
    <w:rsid w:val="008B6361"/>
    <w:rsid w:val="008B641F"/>
    <w:rsid w:val="008B66F4"/>
    <w:rsid w:val="008B6B11"/>
    <w:rsid w:val="008B6E21"/>
    <w:rsid w:val="008B7180"/>
    <w:rsid w:val="008C0865"/>
    <w:rsid w:val="008C0A98"/>
    <w:rsid w:val="008C1253"/>
    <w:rsid w:val="008C1707"/>
    <w:rsid w:val="008C1A53"/>
    <w:rsid w:val="008C2160"/>
    <w:rsid w:val="008C39FA"/>
    <w:rsid w:val="008C480C"/>
    <w:rsid w:val="008C601E"/>
    <w:rsid w:val="008C6CDD"/>
    <w:rsid w:val="008C6FEF"/>
    <w:rsid w:val="008D079E"/>
    <w:rsid w:val="008D0BC6"/>
    <w:rsid w:val="008D0EA7"/>
    <w:rsid w:val="008D16A0"/>
    <w:rsid w:val="008D16C7"/>
    <w:rsid w:val="008D1989"/>
    <w:rsid w:val="008D1A1B"/>
    <w:rsid w:val="008D325E"/>
    <w:rsid w:val="008D3344"/>
    <w:rsid w:val="008D384B"/>
    <w:rsid w:val="008D39B9"/>
    <w:rsid w:val="008D3CAC"/>
    <w:rsid w:val="008D4696"/>
    <w:rsid w:val="008D4AD4"/>
    <w:rsid w:val="008D5489"/>
    <w:rsid w:val="008D57B3"/>
    <w:rsid w:val="008D5D72"/>
    <w:rsid w:val="008D5E5B"/>
    <w:rsid w:val="008D64DC"/>
    <w:rsid w:val="008D6AB1"/>
    <w:rsid w:val="008D6D86"/>
    <w:rsid w:val="008D6DAE"/>
    <w:rsid w:val="008D6FF2"/>
    <w:rsid w:val="008D7198"/>
    <w:rsid w:val="008D71D4"/>
    <w:rsid w:val="008D7B2A"/>
    <w:rsid w:val="008D7D61"/>
    <w:rsid w:val="008E08B9"/>
    <w:rsid w:val="008E096A"/>
    <w:rsid w:val="008E0D00"/>
    <w:rsid w:val="008E10DF"/>
    <w:rsid w:val="008E10EE"/>
    <w:rsid w:val="008E1358"/>
    <w:rsid w:val="008E1376"/>
    <w:rsid w:val="008E1810"/>
    <w:rsid w:val="008E2513"/>
    <w:rsid w:val="008E2D84"/>
    <w:rsid w:val="008E338E"/>
    <w:rsid w:val="008E562A"/>
    <w:rsid w:val="008E576F"/>
    <w:rsid w:val="008E5968"/>
    <w:rsid w:val="008E628F"/>
    <w:rsid w:val="008E635B"/>
    <w:rsid w:val="008E68F9"/>
    <w:rsid w:val="008E7199"/>
    <w:rsid w:val="008E73C5"/>
    <w:rsid w:val="008F0955"/>
    <w:rsid w:val="008F0DA3"/>
    <w:rsid w:val="008F0EA3"/>
    <w:rsid w:val="008F1AF6"/>
    <w:rsid w:val="008F1D7D"/>
    <w:rsid w:val="008F2A48"/>
    <w:rsid w:val="008F2EF3"/>
    <w:rsid w:val="008F5681"/>
    <w:rsid w:val="008F5F0F"/>
    <w:rsid w:val="008F6081"/>
    <w:rsid w:val="008F681F"/>
    <w:rsid w:val="008F6F72"/>
    <w:rsid w:val="008F7736"/>
    <w:rsid w:val="008F7F2B"/>
    <w:rsid w:val="0090015F"/>
    <w:rsid w:val="0090035C"/>
    <w:rsid w:val="00900BB4"/>
    <w:rsid w:val="009013DA"/>
    <w:rsid w:val="00901811"/>
    <w:rsid w:val="00901B88"/>
    <w:rsid w:val="00901D0F"/>
    <w:rsid w:val="00901FBE"/>
    <w:rsid w:val="009025E8"/>
    <w:rsid w:val="009042DD"/>
    <w:rsid w:val="009047EB"/>
    <w:rsid w:val="00904C2F"/>
    <w:rsid w:val="00904CAF"/>
    <w:rsid w:val="00904D29"/>
    <w:rsid w:val="00906126"/>
    <w:rsid w:val="00906806"/>
    <w:rsid w:val="009069C1"/>
    <w:rsid w:val="00906C31"/>
    <w:rsid w:val="00907C7F"/>
    <w:rsid w:val="00910B50"/>
    <w:rsid w:val="00910C58"/>
    <w:rsid w:val="00910D1E"/>
    <w:rsid w:val="00910DCA"/>
    <w:rsid w:val="00910EC5"/>
    <w:rsid w:val="00911C41"/>
    <w:rsid w:val="00911FBC"/>
    <w:rsid w:val="0091219E"/>
    <w:rsid w:val="0091270E"/>
    <w:rsid w:val="00913359"/>
    <w:rsid w:val="009136AD"/>
    <w:rsid w:val="00913AE5"/>
    <w:rsid w:val="00913CC3"/>
    <w:rsid w:val="00913D21"/>
    <w:rsid w:val="00913EDF"/>
    <w:rsid w:val="00913FC7"/>
    <w:rsid w:val="009142A3"/>
    <w:rsid w:val="009142E5"/>
    <w:rsid w:val="00914683"/>
    <w:rsid w:val="00914FAE"/>
    <w:rsid w:val="00916415"/>
    <w:rsid w:val="009176A1"/>
    <w:rsid w:val="00917980"/>
    <w:rsid w:val="00917BFE"/>
    <w:rsid w:val="00921A03"/>
    <w:rsid w:val="00922E18"/>
    <w:rsid w:val="00923857"/>
    <w:rsid w:val="00923C8B"/>
    <w:rsid w:val="00924286"/>
    <w:rsid w:val="00924FA1"/>
    <w:rsid w:val="009250B1"/>
    <w:rsid w:val="009255A7"/>
    <w:rsid w:val="00925DAB"/>
    <w:rsid w:val="00926E6B"/>
    <w:rsid w:val="00930770"/>
    <w:rsid w:val="00930821"/>
    <w:rsid w:val="00930BC3"/>
    <w:rsid w:val="0093189A"/>
    <w:rsid w:val="00932284"/>
    <w:rsid w:val="00932C7C"/>
    <w:rsid w:val="00932E83"/>
    <w:rsid w:val="00932EB7"/>
    <w:rsid w:val="009330BF"/>
    <w:rsid w:val="009331DB"/>
    <w:rsid w:val="0093386A"/>
    <w:rsid w:val="00934276"/>
    <w:rsid w:val="00934912"/>
    <w:rsid w:val="00935404"/>
    <w:rsid w:val="00935878"/>
    <w:rsid w:val="009365BE"/>
    <w:rsid w:val="009370B0"/>
    <w:rsid w:val="00937272"/>
    <w:rsid w:val="00937800"/>
    <w:rsid w:val="00937CA0"/>
    <w:rsid w:val="009414C7"/>
    <w:rsid w:val="00942DC0"/>
    <w:rsid w:val="00943513"/>
    <w:rsid w:val="00943AEE"/>
    <w:rsid w:val="00944CA2"/>
    <w:rsid w:val="00945623"/>
    <w:rsid w:val="009459E7"/>
    <w:rsid w:val="00945CEE"/>
    <w:rsid w:val="00945D62"/>
    <w:rsid w:val="00946C9D"/>
    <w:rsid w:val="00946D92"/>
    <w:rsid w:val="00946E87"/>
    <w:rsid w:val="0094705A"/>
    <w:rsid w:val="009476FE"/>
    <w:rsid w:val="009503E1"/>
    <w:rsid w:val="00950526"/>
    <w:rsid w:val="009506E1"/>
    <w:rsid w:val="00950B18"/>
    <w:rsid w:val="0095112D"/>
    <w:rsid w:val="00952667"/>
    <w:rsid w:val="00952710"/>
    <w:rsid w:val="00952BD5"/>
    <w:rsid w:val="00953735"/>
    <w:rsid w:val="009543DB"/>
    <w:rsid w:val="009547D3"/>
    <w:rsid w:val="00954C03"/>
    <w:rsid w:val="00954D8F"/>
    <w:rsid w:val="00955089"/>
    <w:rsid w:val="0095536A"/>
    <w:rsid w:val="00955C31"/>
    <w:rsid w:val="0095647C"/>
    <w:rsid w:val="009569FC"/>
    <w:rsid w:val="00956F67"/>
    <w:rsid w:val="00960C76"/>
    <w:rsid w:val="009611BB"/>
    <w:rsid w:val="00961688"/>
    <w:rsid w:val="009626F4"/>
    <w:rsid w:val="00963CB6"/>
    <w:rsid w:val="00964984"/>
    <w:rsid w:val="0096620C"/>
    <w:rsid w:val="00966802"/>
    <w:rsid w:val="00966C16"/>
    <w:rsid w:val="009706AD"/>
    <w:rsid w:val="009709C9"/>
    <w:rsid w:val="009709E3"/>
    <w:rsid w:val="009719F0"/>
    <w:rsid w:val="00972F51"/>
    <w:rsid w:val="00973108"/>
    <w:rsid w:val="00973ADA"/>
    <w:rsid w:val="00974867"/>
    <w:rsid w:val="009748D5"/>
    <w:rsid w:val="00974AC1"/>
    <w:rsid w:val="00974FBB"/>
    <w:rsid w:val="0097577F"/>
    <w:rsid w:val="00975EEB"/>
    <w:rsid w:val="009761C4"/>
    <w:rsid w:val="00976278"/>
    <w:rsid w:val="00977791"/>
    <w:rsid w:val="00977EFC"/>
    <w:rsid w:val="0098054F"/>
    <w:rsid w:val="009809E6"/>
    <w:rsid w:val="00980B38"/>
    <w:rsid w:val="00980C5E"/>
    <w:rsid w:val="00981CEC"/>
    <w:rsid w:val="00981CF2"/>
    <w:rsid w:val="0098232C"/>
    <w:rsid w:val="0098244B"/>
    <w:rsid w:val="00982B87"/>
    <w:rsid w:val="009830F1"/>
    <w:rsid w:val="009839F2"/>
    <w:rsid w:val="00983BFE"/>
    <w:rsid w:val="00983CE6"/>
    <w:rsid w:val="0098430B"/>
    <w:rsid w:val="00984C88"/>
    <w:rsid w:val="00984F72"/>
    <w:rsid w:val="009854FB"/>
    <w:rsid w:val="009858BA"/>
    <w:rsid w:val="00986003"/>
    <w:rsid w:val="00987167"/>
    <w:rsid w:val="0098729B"/>
    <w:rsid w:val="009907BF"/>
    <w:rsid w:val="009913E4"/>
    <w:rsid w:val="009914AE"/>
    <w:rsid w:val="00991637"/>
    <w:rsid w:val="00991BBF"/>
    <w:rsid w:val="00991BCA"/>
    <w:rsid w:val="00992C9B"/>
    <w:rsid w:val="00993040"/>
    <w:rsid w:val="009930B5"/>
    <w:rsid w:val="00994F6D"/>
    <w:rsid w:val="0099534C"/>
    <w:rsid w:val="0099556A"/>
    <w:rsid w:val="00996891"/>
    <w:rsid w:val="0099707D"/>
    <w:rsid w:val="00997EBE"/>
    <w:rsid w:val="00997F4F"/>
    <w:rsid w:val="009A12F8"/>
    <w:rsid w:val="009A1A8D"/>
    <w:rsid w:val="009A20C4"/>
    <w:rsid w:val="009A23C3"/>
    <w:rsid w:val="009A3E9D"/>
    <w:rsid w:val="009A42B9"/>
    <w:rsid w:val="009A48F5"/>
    <w:rsid w:val="009A50A8"/>
    <w:rsid w:val="009A536F"/>
    <w:rsid w:val="009A5539"/>
    <w:rsid w:val="009A55EB"/>
    <w:rsid w:val="009A57F7"/>
    <w:rsid w:val="009A63AE"/>
    <w:rsid w:val="009A7386"/>
    <w:rsid w:val="009A7597"/>
    <w:rsid w:val="009B03C1"/>
    <w:rsid w:val="009B0E25"/>
    <w:rsid w:val="009B1211"/>
    <w:rsid w:val="009B157A"/>
    <w:rsid w:val="009B166A"/>
    <w:rsid w:val="009B278B"/>
    <w:rsid w:val="009B29FD"/>
    <w:rsid w:val="009B305E"/>
    <w:rsid w:val="009B3900"/>
    <w:rsid w:val="009B3ABA"/>
    <w:rsid w:val="009B3AD0"/>
    <w:rsid w:val="009B45DA"/>
    <w:rsid w:val="009B4818"/>
    <w:rsid w:val="009B4AA5"/>
    <w:rsid w:val="009B6638"/>
    <w:rsid w:val="009B667E"/>
    <w:rsid w:val="009B6C43"/>
    <w:rsid w:val="009B77C3"/>
    <w:rsid w:val="009B7D9E"/>
    <w:rsid w:val="009C03A9"/>
    <w:rsid w:val="009C0ECC"/>
    <w:rsid w:val="009C1A1E"/>
    <w:rsid w:val="009C221B"/>
    <w:rsid w:val="009C3AB4"/>
    <w:rsid w:val="009C3B22"/>
    <w:rsid w:val="009C451A"/>
    <w:rsid w:val="009C50E8"/>
    <w:rsid w:val="009C5167"/>
    <w:rsid w:val="009C5C49"/>
    <w:rsid w:val="009C6311"/>
    <w:rsid w:val="009C6988"/>
    <w:rsid w:val="009D02EE"/>
    <w:rsid w:val="009D04A6"/>
    <w:rsid w:val="009D0654"/>
    <w:rsid w:val="009D0FC2"/>
    <w:rsid w:val="009D1339"/>
    <w:rsid w:val="009D31E1"/>
    <w:rsid w:val="009D3892"/>
    <w:rsid w:val="009D3E32"/>
    <w:rsid w:val="009D4436"/>
    <w:rsid w:val="009D6659"/>
    <w:rsid w:val="009D6715"/>
    <w:rsid w:val="009E0423"/>
    <w:rsid w:val="009E083C"/>
    <w:rsid w:val="009E0AE2"/>
    <w:rsid w:val="009E1B63"/>
    <w:rsid w:val="009E2BF8"/>
    <w:rsid w:val="009E33D7"/>
    <w:rsid w:val="009E3E6E"/>
    <w:rsid w:val="009E46A5"/>
    <w:rsid w:val="009E46C4"/>
    <w:rsid w:val="009E4CB5"/>
    <w:rsid w:val="009E52C9"/>
    <w:rsid w:val="009E57AF"/>
    <w:rsid w:val="009E57D0"/>
    <w:rsid w:val="009E5BE2"/>
    <w:rsid w:val="009E6743"/>
    <w:rsid w:val="009E6FDC"/>
    <w:rsid w:val="009E757C"/>
    <w:rsid w:val="009F0F58"/>
    <w:rsid w:val="009F17E1"/>
    <w:rsid w:val="009F22FF"/>
    <w:rsid w:val="009F2B6F"/>
    <w:rsid w:val="009F2EA0"/>
    <w:rsid w:val="009F495E"/>
    <w:rsid w:val="009F57C4"/>
    <w:rsid w:val="009F6692"/>
    <w:rsid w:val="009F70C4"/>
    <w:rsid w:val="009F72EA"/>
    <w:rsid w:val="009F7520"/>
    <w:rsid w:val="00A0021E"/>
    <w:rsid w:val="00A006E1"/>
    <w:rsid w:val="00A008C8"/>
    <w:rsid w:val="00A01047"/>
    <w:rsid w:val="00A0228C"/>
    <w:rsid w:val="00A023A6"/>
    <w:rsid w:val="00A02B90"/>
    <w:rsid w:val="00A03349"/>
    <w:rsid w:val="00A03758"/>
    <w:rsid w:val="00A03835"/>
    <w:rsid w:val="00A03894"/>
    <w:rsid w:val="00A03980"/>
    <w:rsid w:val="00A03E1C"/>
    <w:rsid w:val="00A0420F"/>
    <w:rsid w:val="00A04A8D"/>
    <w:rsid w:val="00A04C85"/>
    <w:rsid w:val="00A04D44"/>
    <w:rsid w:val="00A04DDC"/>
    <w:rsid w:val="00A0683E"/>
    <w:rsid w:val="00A06BF5"/>
    <w:rsid w:val="00A06C5F"/>
    <w:rsid w:val="00A06F75"/>
    <w:rsid w:val="00A0711B"/>
    <w:rsid w:val="00A0795D"/>
    <w:rsid w:val="00A07B1C"/>
    <w:rsid w:val="00A10D87"/>
    <w:rsid w:val="00A114D6"/>
    <w:rsid w:val="00A11678"/>
    <w:rsid w:val="00A11967"/>
    <w:rsid w:val="00A11A2A"/>
    <w:rsid w:val="00A123EA"/>
    <w:rsid w:val="00A130BE"/>
    <w:rsid w:val="00A1563F"/>
    <w:rsid w:val="00A15AFE"/>
    <w:rsid w:val="00A15B72"/>
    <w:rsid w:val="00A15CA8"/>
    <w:rsid w:val="00A15CB7"/>
    <w:rsid w:val="00A16F1F"/>
    <w:rsid w:val="00A17A39"/>
    <w:rsid w:val="00A17CC4"/>
    <w:rsid w:val="00A21420"/>
    <w:rsid w:val="00A2144A"/>
    <w:rsid w:val="00A21EB1"/>
    <w:rsid w:val="00A22116"/>
    <w:rsid w:val="00A22742"/>
    <w:rsid w:val="00A22896"/>
    <w:rsid w:val="00A22F01"/>
    <w:rsid w:val="00A23477"/>
    <w:rsid w:val="00A23766"/>
    <w:rsid w:val="00A23BE0"/>
    <w:rsid w:val="00A23F43"/>
    <w:rsid w:val="00A258C5"/>
    <w:rsid w:val="00A263BA"/>
    <w:rsid w:val="00A26C0F"/>
    <w:rsid w:val="00A3061A"/>
    <w:rsid w:val="00A31C78"/>
    <w:rsid w:val="00A32A39"/>
    <w:rsid w:val="00A334F8"/>
    <w:rsid w:val="00A335E9"/>
    <w:rsid w:val="00A337DE"/>
    <w:rsid w:val="00A33841"/>
    <w:rsid w:val="00A33D13"/>
    <w:rsid w:val="00A35010"/>
    <w:rsid w:val="00A35060"/>
    <w:rsid w:val="00A35099"/>
    <w:rsid w:val="00A351D9"/>
    <w:rsid w:val="00A35908"/>
    <w:rsid w:val="00A36A6E"/>
    <w:rsid w:val="00A36ADD"/>
    <w:rsid w:val="00A36F5F"/>
    <w:rsid w:val="00A36FF1"/>
    <w:rsid w:val="00A370E4"/>
    <w:rsid w:val="00A37F1E"/>
    <w:rsid w:val="00A403EE"/>
    <w:rsid w:val="00A40549"/>
    <w:rsid w:val="00A40AE9"/>
    <w:rsid w:val="00A40E1E"/>
    <w:rsid w:val="00A425BA"/>
    <w:rsid w:val="00A42CE5"/>
    <w:rsid w:val="00A44C81"/>
    <w:rsid w:val="00A45114"/>
    <w:rsid w:val="00A46AC7"/>
    <w:rsid w:val="00A50AE1"/>
    <w:rsid w:val="00A50F6A"/>
    <w:rsid w:val="00A51716"/>
    <w:rsid w:val="00A52515"/>
    <w:rsid w:val="00A527E0"/>
    <w:rsid w:val="00A532AB"/>
    <w:rsid w:val="00A532B0"/>
    <w:rsid w:val="00A534F1"/>
    <w:rsid w:val="00A53B42"/>
    <w:rsid w:val="00A53F5A"/>
    <w:rsid w:val="00A541B6"/>
    <w:rsid w:val="00A545D6"/>
    <w:rsid w:val="00A54DEE"/>
    <w:rsid w:val="00A554C2"/>
    <w:rsid w:val="00A55B12"/>
    <w:rsid w:val="00A55B1A"/>
    <w:rsid w:val="00A55C2A"/>
    <w:rsid w:val="00A56A56"/>
    <w:rsid w:val="00A56B38"/>
    <w:rsid w:val="00A56F5E"/>
    <w:rsid w:val="00A57358"/>
    <w:rsid w:val="00A57D21"/>
    <w:rsid w:val="00A60A54"/>
    <w:rsid w:val="00A60E4A"/>
    <w:rsid w:val="00A61825"/>
    <w:rsid w:val="00A61B76"/>
    <w:rsid w:val="00A61D57"/>
    <w:rsid w:val="00A623FF"/>
    <w:rsid w:val="00A63765"/>
    <w:rsid w:val="00A63F78"/>
    <w:rsid w:val="00A64510"/>
    <w:rsid w:val="00A65629"/>
    <w:rsid w:val="00A65853"/>
    <w:rsid w:val="00A65D96"/>
    <w:rsid w:val="00A65DC5"/>
    <w:rsid w:val="00A660F7"/>
    <w:rsid w:val="00A66C1D"/>
    <w:rsid w:val="00A66C8F"/>
    <w:rsid w:val="00A66E65"/>
    <w:rsid w:val="00A67926"/>
    <w:rsid w:val="00A67A29"/>
    <w:rsid w:val="00A709B3"/>
    <w:rsid w:val="00A70BDA"/>
    <w:rsid w:val="00A70EE8"/>
    <w:rsid w:val="00A71021"/>
    <w:rsid w:val="00A722FA"/>
    <w:rsid w:val="00A725DF"/>
    <w:rsid w:val="00A72611"/>
    <w:rsid w:val="00A72E87"/>
    <w:rsid w:val="00A72ED6"/>
    <w:rsid w:val="00A73C7B"/>
    <w:rsid w:val="00A74225"/>
    <w:rsid w:val="00A75515"/>
    <w:rsid w:val="00A76218"/>
    <w:rsid w:val="00A7659F"/>
    <w:rsid w:val="00A77158"/>
    <w:rsid w:val="00A77533"/>
    <w:rsid w:val="00A77680"/>
    <w:rsid w:val="00A77C2D"/>
    <w:rsid w:val="00A80026"/>
    <w:rsid w:val="00A801EC"/>
    <w:rsid w:val="00A80278"/>
    <w:rsid w:val="00A81215"/>
    <w:rsid w:val="00A817B5"/>
    <w:rsid w:val="00A81988"/>
    <w:rsid w:val="00A83639"/>
    <w:rsid w:val="00A8405D"/>
    <w:rsid w:val="00A8498E"/>
    <w:rsid w:val="00A852C8"/>
    <w:rsid w:val="00A85683"/>
    <w:rsid w:val="00A85B8A"/>
    <w:rsid w:val="00A85EC8"/>
    <w:rsid w:val="00A860A1"/>
    <w:rsid w:val="00A865F3"/>
    <w:rsid w:val="00A866A0"/>
    <w:rsid w:val="00A878BC"/>
    <w:rsid w:val="00A87BF6"/>
    <w:rsid w:val="00A90E50"/>
    <w:rsid w:val="00A917EA"/>
    <w:rsid w:val="00A91856"/>
    <w:rsid w:val="00A91D65"/>
    <w:rsid w:val="00A91FD8"/>
    <w:rsid w:val="00A92A03"/>
    <w:rsid w:val="00A93610"/>
    <w:rsid w:val="00A9390F"/>
    <w:rsid w:val="00A93D08"/>
    <w:rsid w:val="00A9421B"/>
    <w:rsid w:val="00A9432C"/>
    <w:rsid w:val="00A94760"/>
    <w:rsid w:val="00A94993"/>
    <w:rsid w:val="00A94A48"/>
    <w:rsid w:val="00A95316"/>
    <w:rsid w:val="00A9566F"/>
    <w:rsid w:val="00A95D20"/>
    <w:rsid w:val="00A965F5"/>
    <w:rsid w:val="00A96600"/>
    <w:rsid w:val="00A96F55"/>
    <w:rsid w:val="00A975FB"/>
    <w:rsid w:val="00A979A6"/>
    <w:rsid w:val="00A97C7E"/>
    <w:rsid w:val="00A97E94"/>
    <w:rsid w:val="00AA04B2"/>
    <w:rsid w:val="00AA13C2"/>
    <w:rsid w:val="00AA157C"/>
    <w:rsid w:val="00AA1FE3"/>
    <w:rsid w:val="00AA377E"/>
    <w:rsid w:val="00AA3A50"/>
    <w:rsid w:val="00AA3B74"/>
    <w:rsid w:val="00AA41C6"/>
    <w:rsid w:val="00AA4613"/>
    <w:rsid w:val="00AA47FE"/>
    <w:rsid w:val="00AA4C8B"/>
    <w:rsid w:val="00AA516A"/>
    <w:rsid w:val="00AA554C"/>
    <w:rsid w:val="00AA5710"/>
    <w:rsid w:val="00AA625E"/>
    <w:rsid w:val="00AA6E21"/>
    <w:rsid w:val="00AA7112"/>
    <w:rsid w:val="00AB0283"/>
    <w:rsid w:val="00AB05AB"/>
    <w:rsid w:val="00AB07AB"/>
    <w:rsid w:val="00AB0811"/>
    <w:rsid w:val="00AB089A"/>
    <w:rsid w:val="00AB09D6"/>
    <w:rsid w:val="00AB1482"/>
    <w:rsid w:val="00AB1704"/>
    <w:rsid w:val="00AB2061"/>
    <w:rsid w:val="00AB2502"/>
    <w:rsid w:val="00AB2740"/>
    <w:rsid w:val="00AB2D0C"/>
    <w:rsid w:val="00AB2F40"/>
    <w:rsid w:val="00AB38EE"/>
    <w:rsid w:val="00AB46FE"/>
    <w:rsid w:val="00AB4B7C"/>
    <w:rsid w:val="00AB4DFA"/>
    <w:rsid w:val="00AB7130"/>
    <w:rsid w:val="00AB7B96"/>
    <w:rsid w:val="00AC0547"/>
    <w:rsid w:val="00AC14F6"/>
    <w:rsid w:val="00AC1809"/>
    <w:rsid w:val="00AC1A02"/>
    <w:rsid w:val="00AC2FE3"/>
    <w:rsid w:val="00AC3178"/>
    <w:rsid w:val="00AC34E3"/>
    <w:rsid w:val="00AC350B"/>
    <w:rsid w:val="00AC3574"/>
    <w:rsid w:val="00AC3ECD"/>
    <w:rsid w:val="00AC405B"/>
    <w:rsid w:val="00AC4455"/>
    <w:rsid w:val="00AC4703"/>
    <w:rsid w:val="00AC4EC9"/>
    <w:rsid w:val="00AC560E"/>
    <w:rsid w:val="00AC57D5"/>
    <w:rsid w:val="00AC5AAA"/>
    <w:rsid w:val="00AD0685"/>
    <w:rsid w:val="00AD0909"/>
    <w:rsid w:val="00AD1680"/>
    <w:rsid w:val="00AD2775"/>
    <w:rsid w:val="00AD314E"/>
    <w:rsid w:val="00AD373F"/>
    <w:rsid w:val="00AD3E4D"/>
    <w:rsid w:val="00AD4ABE"/>
    <w:rsid w:val="00AD5A91"/>
    <w:rsid w:val="00AD5DEF"/>
    <w:rsid w:val="00AD5F5D"/>
    <w:rsid w:val="00AD6498"/>
    <w:rsid w:val="00AD69A1"/>
    <w:rsid w:val="00AD69B0"/>
    <w:rsid w:val="00AD6D1D"/>
    <w:rsid w:val="00AE073E"/>
    <w:rsid w:val="00AE0DF3"/>
    <w:rsid w:val="00AE0EF1"/>
    <w:rsid w:val="00AE2374"/>
    <w:rsid w:val="00AE2A7F"/>
    <w:rsid w:val="00AE41EC"/>
    <w:rsid w:val="00AE4625"/>
    <w:rsid w:val="00AE471C"/>
    <w:rsid w:val="00AE4BFC"/>
    <w:rsid w:val="00AE4E22"/>
    <w:rsid w:val="00AE5125"/>
    <w:rsid w:val="00AE54D0"/>
    <w:rsid w:val="00AE5DE7"/>
    <w:rsid w:val="00AE5F8D"/>
    <w:rsid w:val="00AE60B9"/>
    <w:rsid w:val="00AE6369"/>
    <w:rsid w:val="00AE685F"/>
    <w:rsid w:val="00AE70C2"/>
    <w:rsid w:val="00AE73E9"/>
    <w:rsid w:val="00AE7B67"/>
    <w:rsid w:val="00AE7B97"/>
    <w:rsid w:val="00AF03CE"/>
    <w:rsid w:val="00AF11C0"/>
    <w:rsid w:val="00AF1287"/>
    <w:rsid w:val="00AF2F4A"/>
    <w:rsid w:val="00AF340F"/>
    <w:rsid w:val="00AF3566"/>
    <w:rsid w:val="00AF383A"/>
    <w:rsid w:val="00AF38E0"/>
    <w:rsid w:val="00AF466B"/>
    <w:rsid w:val="00AF4F93"/>
    <w:rsid w:val="00AF52B0"/>
    <w:rsid w:val="00B011BF"/>
    <w:rsid w:val="00B01690"/>
    <w:rsid w:val="00B01984"/>
    <w:rsid w:val="00B01C7C"/>
    <w:rsid w:val="00B020DB"/>
    <w:rsid w:val="00B02CEA"/>
    <w:rsid w:val="00B030AB"/>
    <w:rsid w:val="00B04040"/>
    <w:rsid w:val="00B040BD"/>
    <w:rsid w:val="00B0438B"/>
    <w:rsid w:val="00B0484C"/>
    <w:rsid w:val="00B04981"/>
    <w:rsid w:val="00B069CD"/>
    <w:rsid w:val="00B06A5F"/>
    <w:rsid w:val="00B06B71"/>
    <w:rsid w:val="00B07332"/>
    <w:rsid w:val="00B1017C"/>
    <w:rsid w:val="00B104C5"/>
    <w:rsid w:val="00B104CA"/>
    <w:rsid w:val="00B11C19"/>
    <w:rsid w:val="00B12ADB"/>
    <w:rsid w:val="00B130E0"/>
    <w:rsid w:val="00B143A5"/>
    <w:rsid w:val="00B14836"/>
    <w:rsid w:val="00B15065"/>
    <w:rsid w:val="00B16482"/>
    <w:rsid w:val="00B16B4E"/>
    <w:rsid w:val="00B1771D"/>
    <w:rsid w:val="00B17C33"/>
    <w:rsid w:val="00B2047C"/>
    <w:rsid w:val="00B20772"/>
    <w:rsid w:val="00B20FF4"/>
    <w:rsid w:val="00B216AB"/>
    <w:rsid w:val="00B21BE4"/>
    <w:rsid w:val="00B225A5"/>
    <w:rsid w:val="00B23EDA"/>
    <w:rsid w:val="00B23F85"/>
    <w:rsid w:val="00B2503E"/>
    <w:rsid w:val="00B2737B"/>
    <w:rsid w:val="00B276DA"/>
    <w:rsid w:val="00B308A5"/>
    <w:rsid w:val="00B30A37"/>
    <w:rsid w:val="00B30B25"/>
    <w:rsid w:val="00B30FA1"/>
    <w:rsid w:val="00B31442"/>
    <w:rsid w:val="00B31709"/>
    <w:rsid w:val="00B318F4"/>
    <w:rsid w:val="00B31D10"/>
    <w:rsid w:val="00B32E13"/>
    <w:rsid w:val="00B3301C"/>
    <w:rsid w:val="00B3395D"/>
    <w:rsid w:val="00B339E0"/>
    <w:rsid w:val="00B339F2"/>
    <w:rsid w:val="00B33C7A"/>
    <w:rsid w:val="00B3427C"/>
    <w:rsid w:val="00B34B13"/>
    <w:rsid w:val="00B3557F"/>
    <w:rsid w:val="00B35F50"/>
    <w:rsid w:val="00B36DB9"/>
    <w:rsid w:val="00B37C62"/>
    <w:rsid w:val="00B40B41"/>
    <w:rsid w:val="00B41007"/>
    <w:rsid w:val="00B413F4"/>
    <w:rsid w:val="00B41A3E"/>
    <w:rsid w:val="00B427FB"/>
    <w:rsid w:val="00B4284F"/>
    <w:rsid w:val="00B43F07"/>
    <w:rsid w:val="00B43FE1"/>
    <w:rsid w:val="00B442ED"/>
    <w:rsid w:val="00B4588D"/>
    <w:rsid w:val="00B46444"/>
    <w:rsid w:val="00B46974"/>
    <w:rsid w:val="00B46A28"/>
    <w:rsid w:val="00B46FFD"/>
    <w:rsid w:val="00B50325"/>
    <w:rsid w:val="00B504B6"/>
    <w:rsid w:val="00B50677"/>
    <w:rsid w:val="00B506B2"/>
    <w:rsid w:val="00B51A3E"/>
    <w:rsid w:val="00B51E53"/>
    <w:rsid w:val="00B52EA4"/>
    <w:rsid w:val="00B52FF3"/>
    <w:rsid w:val="00B53712"/>
    <w:rsid w:val="00B5372A"/>
    <w:rsid w:val="00B548AA"/>
    <w:rsid w:val="00B54912"/>
    <w:rsid w:val="00B54ACB"/>
    <w:rsid w:val="00B54D31"/>
    <w:rsid w:val="00B550FF"/>
    <w:rsid w:val="00B558DB"/>
    <w:rsid w:val="00B56006"/>
    <w:rsid w:val="00B5640E"/>
    <w:rsid w:val="00B568EC"/>
    <w:rsid w:val="00B5727A"/>
    <w:rsid w:val="00B572A7"/>
    <w:rsid w:val="00B573DD"/>
    <w:rsid w:val="00B6017C"/>
    <w:rsid w:val="00B60449"/>
    <w:rsid w:val="00B6046C"/>
    <w:rsid w:val="00B62DD3"/>
    <w:rsid w:val="00B63253"/>
    <w:rsid w:val="00B64418"/>
    <w:rsid w:val="00B64EB8"/>
    <w:rsid w:val="00B65EA4"/>
    <w:rsid w:val="00B65EBC"/>
    <w:rsid w:val="00B6673B"/>
    <w:rsid w:val="00B66FDD"/>
    <w:rsid w:val="00B676F1"/>
    <w:rsid w:val="00B678A1"/>
    <w:rsid w:val="00B70062"/>
    <w:rsid w:val="00B70F41"/>
    <w:rsid w:val="00B70FFD"/>
    <w:rsid w:val="00B710DA"/>
    <w:rsid w:val="00B7172A"/>
    <w:rsid w:val="00B717C3"/>
    <w:rsid w:val="00B71B6F"/>
    <w:rsid w:val="00B71E0A"/>
    <w:rsid w:val="00B71FB7"/>
    <w:rsid w:val="00B72626"/>
    <w:rsid w:val="00B72B8B"/>
    <w:rsid w:val="00B72D72"/>
    <w:rsid w:val="00B72F27"/>
    <w:rsid w:val="00B7413B"/>
    <w:rsid w:val="00B74513"/>
    <w:rsid w:val="00B75B69"/>
    <w:rsid w:val="00B763DF"/>
    <w:rsid w:val="00B76636"/>
    <w:rsid w:val="00B77B47"/>
    <w:rsid w:val="00B77BCE"/>
    <w:rsid w:val="00B800A2"/>
    <w:rsid w:val="00B8046A"/>
    <w:rsid w:val="00B81513"/>
    <w:rsid w:val="00B81947"/>
    <w:rsid w:val="00B822BA"/>
    <w:rsid w:val="00B82971"/>
    <w:rsid w:val="00B8302F"/>
    <w:rsid w:val="00B836D6"/>
    <w:rsid w:val="00B83A80"/>
    <w:rsid w:val="00B83D80"/>
    <w:rsid w:val="00B8451C"/>
    <w:rsid w:val="00B8649E"/>
    <w:rsid w:val="00B86AF8"/>
    <w:rsid w:val="00B87CA6"/>
    <w:rsid w:val="00B87E2D"/>
    <w:rsid w:val="00B90716"/>
    <w:rsid w:val="00B90E52"/>
    <w:rsid w:val="00B91224"/>
    <w:rsid w:val="00B91F70"/>
    <w:rsid w:val="00B92A5D"/>
    <w:rsid w:val="00B947C9"/>
    <w:rsid w:val="00B9486D"/>
    <w:rsid w:val="00B95283"/>
    <w:rsid w:val="00B96867"/>
    <w:rsid w:val="00B97BC7"/>
    <w:rsid w:val="00B97C70"/>
    <w:rsid w:val="00BA0162"/>
    <w:rsid w:val="00BA0842"/>
    <w:rsid w:val="00BA0F90"/>
    <w:rsid w:val="00BA1341"/>
    <w:rsid w:val="00BA14F6"/>
    <w:rsid w:val="00BA1916"/>
    <w:rsid w:val="00BA1979"/>
    <w:rsid w:val="00BA1E91"/>
    <w:rsid w:val="00BA240F"/>
    <w:rsid w:val="00BA354F"/>
    <w:rsid w:val="00BA3B99"/>
    <w:rsid w:val="00BA4013"/>
    <w:rsid w:val="00BA4318"/>
    <w:rsid w:val="00BA4574"/>
    <w:rsid w:val="00BA46B4"/>
    <w:rsid w:val="00BA4C87"/>
    <w:rsid w:val="00BA5057"/>
    <w:rsid w:val="00BA55F4"/>
    <w:rsid w:val="00BA5B08"/>
    <w:rsid w:val="00BA5F25"/>
    <w:rsid w:val="00BA604F"/>
    <w:rsid w:val="00BA699D"/>
    <w:rsid w:val="00BA69BF"/>
    <w:rsid w:val="00BA6DE5"/>
    <w:rsid w:val="00BA6FC2"/>
    <w:rsid w:val="00BA70F2"/>
    <w:rsid w:val="00BB10DF"/>
    <w:rsid w:val="00BB1A55"/>
    <w:rsid w:val="00BB28AC"/>
    <w:rsid w:val="00BB28D3"/>
    <w:rsid w:val="00BB2DFD"/>
    <w:rsid w:val="00BB3B7D"/>
    <w:rsid w:val="00BB3E08"/>
    <w:rsid w:val="00BB48CA"/>
    <w:rsid w:val="00BB4B48"/>
    <w:rsid w:val="00BB5A09"/>
    <w:rsid w:val="00BB5EF0"/>
    <w:rsid w:val="00BB6572"/>
    <w:rsid w:val="00BB66D6"/>
    <w:rsid w:val="00BB701D"/>
    <w:rsid w:val="00BC14D6"/>
    <w:rsid w:val="00BC3B52"/>
    <w:rsid w:val="00BC3D36"/>
    <w:rsid w:val="00BC3EBE"/>
    <w:rsid w:val="00BC48D7"/>
    <w:rsid w:val="00BC5679"/>
    <w:rsid w:val="00BC66A4"/>
    <w:rsid w:val="00BC68F0"/>
    <w:rsid w:val="00BC6AC4"/>
    <w:rsid w:val="00BC7F58"/>
    <w:rsid w:val="00BD0168"/>
    <w:rsid w:val="00BD080D"/>
    <w:rsid w:val="00BD2524"/>
    <w:rsid w:val="00BD385F"/>
    <w:rsid w:val="00BD3AAF"/>
    <w:rsid w:val="00BD45BC"/>
    <w:rsid w:val="00BD48FE"/>
    <w:rsid w:val="00BD50C8"/>
    <w:rsid w:val="00BD63CA"/>
    <w:rsid w:val="00BD68B1"/>
    <w:rsid w:val="00BD6E65"/>
    <w:rsid w:val="00BD7177"/>
    <w:rsid w:val="00BD7715"/>
    <w:rsid w:val="00BE045D"/>
    <w:rsid w:val="00BE0F08"/>
    <w:rsid w:val="00BE0F8E"/>
    <w:rsid w:val="00BE1087"/>
    <w:rsid w:val="00BE12D5"/>
    <w:rsid w:val="00BE1A91"/>
    <w:rsid w:val="00BE1FE4"/>
    <w:rsid w:val="00BE20D6"/>
    <w:rsid w:val="00BE2E41"/>
    <w:rsid w:val="00BE3211"/>
    <w:rsid w:val="00BE3B80"/>
    <w:rsid w:val="00BE456A"/>
    <w:rsid w:val="00BE4A4C"/>
    <w:rsid w:val="00BE504C"/>
    <w:rsid w:val="00BE629F"/>
    <w:rsid w:val="00BE6FB2"/>
    <w:rsid w:val="00BE75CE"/>
    <w:rsid w:val="00BE7C2C"/>
    <w:rsid w:val="00BF05E1"/>
    <w:rsid w:val="00BF0815"/>
    <w:rsid w:val="00BF0CED"/>
    <w:rsid w:val="00BF1AC1"/>
    <w:rsid w:val="00BF1BE2"/>
    <w:rsid w:val="00BF1C36"/>
    <w:rsid w:val="00BF2C61"/>
    <w:rsid w:val="00BF2E80"/>
    <w:rsid w:val="00BF4CC0"/>
    <w:rsid w:val="00BF4CF0"/>
    <w:rsid w:val="00BF4EDD"/>
    <w:rsid w:val="00BF4F02"/>
    <w:rsid w:val="00BF569B"/>
    <w:rsid w:val="00BF582B"/>
    <w:rsid w:val="00BF6884"/>
    <w:rsid w:val="00BF7011"/>
    <w:rsid w:val="00BF7CBD"/>
    <w:rsid w:val="00C00EBB"/>
    <w:rsid w:val="00C012F4"/>
    <w:rsid w:val="00C02658"/>
    <w:rsid w:val="00C035B6"/>
    <w:rsid w:val="00C03891"/>
    <w:rsid w:val="00C049E2"/>
    <w:rsid w:val="00C04CB8"/>
    <w:rsid w:val="00C05029"/>
    <w:rsid w:val="00C05C91"/>
    <w:rsid w:val="00C05EFC"/>
    <w:rsid w:val="00C06054"/>
    <w:rsid w:val="00C0698A"/>
    <w:rsid w:val="00C0777F"/>
    <w:rsid w:val="00C1038F"/>
    <w:rsid w:val="00C11240"/>
    <w:rsid w:val="00C11504"/>
    <w:rsid w:val="00C1150C"/>
    <w:rsid w:val="00C119BF"/>
    <w:rsid w:val="00C1202D"/>
    <w:rsid w:val="00C12C3E"/>
    <w:rsid w:val="00C1386D"/>
    <w:rsid w:val="00C1440A"/>
    <w:rsid w:val="00C15FEF"/>
    <w:rsid w:val="00C16252"/>
    <w:rsid w:val="00C16621"/>
    <w:rsid w:val="00C16A0D"/>
    <w:rsid w:val="00C16AA5"/>
    <w:rsid w:val="00C17D9A"/>
    <w:rsid w:val="00C17DC0"/>
    <w:rsid w:val="00C2039A"/>
    <w:rsid w:val="00C20CD3"/>
    <w:rsid w:val="00C20D9A"/>
    <w:rsid w:val="00C20EFE"/>
    <w:rsid w:val="00C21E9F"/>
    <w:rsid w:val="00C21FB3"/>
    <w:rsid w:val="00C22038"/>
    <w:rsid w:val="00C2221A"/>
    <w:rsid w:val="00C22779"/>
    <w:rsid w:val="00C237C3"/>
    <w:rsid w:val="00C23A05"/>
    <w:rsid w:val="00C24E16"/>
    <w:rsid w:val="00C264F4"/>
    <w:rsid w:val="00C2680A"/>
    <w:rsid w:val="00C27D8F"/>
    <w:rsid w:val="00C30084"/>
    <w:rsid w:val="00C301B8"/>
    <w:rsid w:val="00C306C2"/>
    <w:rsid w:val="00C30C6E"/>
    <w:rsid w:val="00C31EBA"/>
    <w:rsid w:val="00C32898"/>
    <w:rsid w:val="00C32DDB"/>
    <w:rsid w:val="00C32E45"/>
    <w:rsid w:val="00C33161"/>
    <w:rsid w:val="00C33216"/>
    <w:rsid w:val="00C332D1"/>
    <w:rsid w:val="00C338B2"/>
    <w:rsid w:val="00C355F5"/>
    <w:rsid w:val="00C367E4"/>
    <w:rsid w:val="00C36D3C"/>
    <w:rsid w:val="00C37F77"/>
    <w:rsid w:val="00C40609"/>
    <w:rsid w:val="00C412CE"/>
    <w:rsid w:val="00C4149A"/>
    <w:rsid w:val="00C41E11"/>
    <w:rsid w:val="00C429D5"/>
    <w:rsid w:val="00C42A76"/>
    <w:rsid w:val="00C42AD0"/>
    <w:rsid w:val="00C433E5"/>
    <w:rsid w:val="00C4428F"/>
    <w:rsid w:val="00C44DF1"/>
    <w:rsid w:val="00C44FC8"/>
    <w:rsid w:val="00C45267"/>
    <w:rsid w:val="00C45328"/>
    <w:rsid w:val="00C45B9A"/>
    <w:rsid w:val="00C45BE4"/>
    <w:rsid w:val="00C46449"/>
    <w:rsid w:val="00C46A1C"/>
    <w:rsid w:val="00C473D7"/>
    <w:rsid w:val="00C47E14"/>
    <w:rsid w:val="00C50237"/>
    <w:rsid w:val="00C51367"/>
    <w:rsid w:val="00C515B3"/>
    <w:rsid w:val="00C528E9"/>
    <w:rsid w:val="00C53011"/>
    <w:rsid w:val="00C533F2"/>
    <w:rsid w:val="00C535ED"/>
    <w:rsid w:val="00C54861"/>
    <w:rsid w:val="00C54B3F"/>
    <w:rsid w:val="00C54B91"/>
    <w:rsid w:val="00C54D27"/>
    <w:rsid w:val="00C5510D"/>
    <w:rsid w:val="00C552B6"/>
    <w:rsid w:val="00C559BF"/>
    <w:rsid w:val="00C55A7E"/>
    <w:rsid w:val="00C55D23"/>
    <w:rsid w:val="00C56249"/>
    <w:rsid w:val="00C57B57"/>
    <w:rsid w:val="00C613CE"/>
    <w:rsid w:val="00C61489"/>
    <w:rsid w:val="00C618BB"/>
    <w:rsid w:val="00C6397D"/>
    <w:rsid w:val="00C63B21"/>
    <w:rsid w:val="00C64392"/>
    <w:rsid w:val="00C64E53"/>
    <w:rsid w:val="00C6581D"/>
    <w:rsid w:val="00C65DC9"/>
    <w:rsid w:val="00C670AF"/>
    <w:rsid w:val="00C6773D"/>
    <w:rsid w:val="00C67C42"/>
    <w:rsid w:val="00C67E97"/>
    <w:rsid w:val="00C70092"/>
    <w:rsid w:val="00C700D4"/>
    <w:rsid w:val="00C70401"/>
    <w:rsid w:val="00C71ADE"/>
    <w:rsid w:val="00C7264D"/>
    <w:rsid w:val="00C747BB"/>
    <w:rsid w:val="00C74BE2"/>
    <w:rsid w:val="00C756F2"/>
    <w:rsid w:val="00C75F7A"/>
    <w:rsid w:val="00C7695B"/>
    <w:rsid w:val="00C77BD3"/>
    <w:rsid w:val="00C80356"/>
    <w:rsid w:val="00C8088A"/>
    <w:rsid w:val="00C809C1"/>
    <w:rsid w:val="00C809CB"/>
    <w:rsid w:val="00C80CB3"/>
    <w:rsid w:val="00C819CE"/>
    <w:rsid w:val="00C819DB"/>
    <w:rsid w:val="00C81E25"/>
    <w:rsid w:val="00C82054"/>
    <w:rsid w:val="00C820FD"/>
    <w:rsid w:val="00C82603"/>
    <w:rsid w:val="00C82863"/>
    <w:rsid w:val="00C82AE9"/>
    <w:rsid w:val="00C82D83"/>
    <w:rsid w:val="00C83177"/>
    <w:rsid w:val="00C83AB8"/>
    <w:rsid w:val="00C83BC7"/>
    <w:rsid w:val="00C842DC"/>
    <w:rsid w:val="00C844F0"/>
    <w:rsid w:val="00C85033"/>
    <w:rsid w:val="00C852A9"/>
    <w:rsid w:val="00C85449"/>
    <w:rsid w:val="00C858F6"/>
    <w:rsid w:val="00C860BA"/>
    <w:rsid w:val="00C87089"/>
    <w:rsid w:val="00C90BF5"/>
    <w:rsid w:val="00C91601"/>
    <w:rsid w:val="00C91DC3"/>
    <w:rsid w:val="00C92722"/>
    <w:rsid w:val="00C92C44"/>
    <w:rsid w:val="00C949AB"/>
    <w:rsid w:val="00C94C65"/>
    <w:rsid w:val="00C951A9"/>
    <w:rsid w:val="00C958E8"/>
    <w:rsid w:val="00C96047"/>
    <w:rsid w:val="00C97215"/>
    <w:rsid w:val="00C972D7"/>
    <w:rsid w:val="00C97469"/>
    <w:rsid w:val="00C97607"/>
    <w:rsid w:val="00C97736"/>
    <w:rsid w:val="00C97BBE"/>
    <w:rsid w:val="00CA0363"/>
    <w:rsid w:val="00CA06BB"/>
    <w:rsid w:val="00CA1B64"/>
    <w:rsid w:val="00CA334B"/>
    <w:rsid w:val="00CA3ECD"/>
    <w:rsid w:val="00CA4741"/>
    <w:rsid w:val="00CA498E"/>
    <w:rsid w:val="00CA4A5D"/>
    <w:rsid w:val="00CA5B0D"/>
    <w:rsid w:val="00CA5C71"/>
    <w:rsid w:val="00CA74A0"/>
    <w:rsid w:val="00CA75B7"/>
    <w:rsid w:val="00CA763B"/>
    <w:rsid w:val="00CA7DD7"/>
    <w:rsid w:val="00CB0E81"/>
    <w:rsid w:val="00CB1286"/>
    <w:rsid w:val="00CB1416"/>
    <w:rsid w:val="00CB14C2"/>
    <w:rsid w:val="00CB1D5B"/>
    <w:rsid w:val="00CB44FA"/>
    <w:rsid w:val="00CB4C41"/>
    <w:rsid w:val="00CB57FD"/>
    <w:rsid w:val="00CB6FCB"/>
    <w:rsid w:val="00CB70C4"/>
    <w:rsid w:val="00CB73CF"/>
    <w:rsid w:val="00CC0601"/>
    <w:rsid w:val="00CC09F0"/>
    <w:rsid w:val="00CC0E76"/>
    <w:rsid w:val="00CC14FE"/>
    <w:rsid w:val="00CC1D70"/>
    <w:rsid w:val="00CC3A32"/>
    <w:rsid w:val="00CC3A64"/>
    <w:rsid w:val="00CC3B89"/>
    <w:rsid w:val="00CC4364"/>
    <w:rsid w:val="00CC45D1"/>
    <w:rsid w:val="00CC4771"/>
    <w:rsid w:val="00CC4898"/>
    <w:rsid w:val="00CC4E10"/>
    <w:rsid w:val="00CC4FC3"/>
    <w:rsid w:val="00CC51BF"/>
    <w:rsid w:val="00CC51CB"/>
    <w:rsid w:val="00CC619F"/>
    <w:rsid w:val="00CC768D"/>
    <w:rsid w:val="00CC76C4"/>
    <w:rsid w:val="00CC7B82"/>
    <w:rsid w:val="00CC7F88"/>
    <w:rsid w:val="00CD016E"/>
    <w:rsid w:val="00CD11D4"/>
    <w:rsid w:val="00CD160E"/>
    <w:rsid w:val="00CD1A2E"/>
    <w:rsid w:val="00CD1D63"/>
    <w:rsid w:val="00CD2E82"/>
    <w:rsid w:val="00CD363F"/>
    <w:rsid w:val="00CD4151"/>
    <w:rsid w:val="00CD67C2"/>
    <w:rsid w:val="00CD67CE"/>
    <w:rsid w:val="00CD7AEA"/>
    <w:rsid w:val="00CD7E8A"/>
    <w:rsid w:val="00CD7EB7"/>
    <w:rsid w:val="00CE138F"/>
    <w:rsid w:val="00CE167D"/>
    <w:rsid w:val="00CE1D59"/>
    <w:rsid w:val="00CE2A8A"/>
    <w:rsid w:val="00CE2CD7"/>
    <w:rsid w:val="00CE49EB"/>
    <w:rsid w:val="00CE563A"/>
    <w:rsid w:val="00CE5648"/>
    <w:rsid w:val="00CE5A83"/>
    <w:rsid w:val="00CE5B13"/>
    <w:rsid w:val="00CE5D6A"/>
    <w:rsid w:val="00CE62E2"/>
    <w:rsid w:val="00CE64E0"/>
    <w:rsid w:val="00CE6A6F"/>
    <w:rsid w:val="00CE6C5A"/>
    <w:rsid w:val="00CF05EF"/>
    <w:rsid w:val="00CF0AC3"/>
    <w:rsid w:val="00CF0EC6"/>
    <w:rsid w:val="00CF0FE7"/>
    <w:rsid w:val="00CF1611"/>
    <w:rsid w:val="00CF1A17"/>
    <w:rsid w:val="00CF1A1B"/>
    <w:rsid w:val="00CF1D59"/>
    <w:rsid w:val="00CF231F"/>
    <w:rsid w:val="00CF2D2D"/>
    <w:rsid w:val="00CF3070"/>
    <w:rsid w:val="00CF4047"/>
    <w:rsid w:val="00CF4559"/>
    <w:rsid w:val="00CF48D4"/>
    <w:rsid w:val="00CF51AF"/>
    <w:rsid w:val="00D008E1"/>
    <w:rsid w:val="00D01AA7"/>
    <w:rsid w:val="00D021D7"/>
    <w:rsid w:val="00D0235D"/>
    <w:rsid w:val="00D03487"/>
    <w:rsid w:val="00D0351A"/>
    <w:rsid w:val="00D045BE"/>
    <w:rsid w:val="00D049C2"/>
    <w:rsid w:val="00D04C68"/>
    <w:rsid w:val="00D053AB"/>
    <w:rsid w:val="00D05AA2"/>
    <w:rsid w:val="00D05E8C"/>
    <w:rsid w:val="00D0601B"/>
    <w:rsid w:val="00D06476"/>
    <w:rsid w:val="00D06698"/>
    <w:rsid w:val="00D07A41"/>
    <w:rsid w:val="00D07BB9"/>
    <w:rsid w:val="00D10800"/>
    <w:rsid w:val="00D11744"/>
    <w:rsid w:val="00D118B7"/>
    <w:rsid w:val="00D11DCE"/>
    <w:rsid w:val="00D12085"/>
    <w:rsid w:val="00D12C8D"/>
    <w:rsid w:val="00D130D6"/>
    <w:rsid w:val="00D13AB0"/>
    <w:rsid w:val="00D14072"/>
    <w:rsid w:val="00D14AC5"/>
    <w:rsid w:val="00D14BD0"/>
    <w:rsid w:val="00D14E6C"/>
    <w:rsid w:val="00D15281"/>
    <w:rsid w:val="00D16E29"/>
    <w:rsid w:val="00D175A3"/>
    <w:rsid w:val="00D17F72"/>
    <w:rsid w:val="00D2157A"/>
    <w:rsid w:val="00D232B2"/>
    <w:rsid w:val="00D233C3"/>
    <w:rsid w:val="00D249DC"/>
    <w:rsid w:val="00D25391"/>
    <w:rsid w:val="00D257ED"/>
    <w:rsid w:val="00D25F4F"/>
    <w:rsid w:val="00D2641C"/>
    <w:rsid w:val="00D278FA"/>
    <w:rsid w:val="00D30B16"/>
    <w:rsid w:val="00D30F02"/>
    <w:rsid w:val="00D3169D"/>
    <w:rsid w:val="00D3280F"/>
    <w:rsid w:val="00D32DE8"/>
    <w:rsid w:val="00D33340"/>
    <w:rsid w:val="00D33361"/>
    <w:rsid w:val="00D3338B"/>
    <w:rsid w:val="00D33BFB"/>
    <w:rsid w:val="00D33FDE"/>
    <w:rsid w:val="00D3425B"/>
    <w:rsid w:val="00D346F3"/>
    <w:rsid w:val="00D347CD"/>
    <w:rsid w:val="00D3622B"/>
    <w:rsid w:val="00D363AE"/>
    <w:rsid w:val="00D37653"/>
    <w:rsid w:val="00D378D2"/>
    <w:rsid w:val="00D37F09"/>
    <w:rsid w:val="00D402EA"/>
    <w:rsid w:val="00D4082D"/>
    <w:rsid w:val="00D40F7B"/>
    <w:rsid w:val="00D411C5"/>
    <w:rsid w:val="00D41266"/>
    <w:rsid w:val="00D41288"/>
    <w:rsid w:val="00D41513"/>
    <w:rsid w:val="00D415CA"/>
    <w:rsid w:val="00D41609"/>
    <w:rsid w:val="00D417EE"/>
    <w:rsid w:val="00D435FE"/>
    <w:rsid w:val="00D43A6C"/>
    <w:rsid w:val="00D43AC0"/>
    <w:rsid w:val="00D441E0"/>
    <w:rsid w:val="00D44B4B"/>
    <w:rsid w:val="00D45311"/>
    <w:rsid w:val="00D459DF"/>
    <w:rsid w:val="00D466B7"/>
    <w:rsid w:val="00D46775"/>
    <w:rsid w:val="00D46856"/>
    <w:rsid w:val="00D47ACF"/>
    <w:rsid w:val="00D47CDE"/>
    <w:rsid w:val="00D47CE4"/>
    <w:rsid w:val="00D501B7"/>
    <w:rsid w:val="00D501D7"/>
    <w:rsid w:val="00D50794"/>
    <w:rsid w:val="00D508AE"/>
    <w:rsid w:val="00D510BA"/>
    <w:rsid w:val="00D51297"/>
    <w:rsid w:val="00D52050"/>
    <w:rsid w:val="00D52129"/>
    <w:rsid w:val="00D54242"/>
    <w:rsid w:val="00D54AD9"/>
    <w:rsid w:val="00D55036"/>
    <w:rsid w:val="00D55284"/>
    <w:rsid w:val="00D55991"/>
    <w:rsid w:val="00D55E01"/>
    <w:rsid w:val="00D56A25"/>
    <w:rsid w:val="00D5717A"/>
    <w:rsid w:val="00D57719"/>
    <w:rsid w:val="00D6044D"/>
    <w:rsid w:val="00D6073F"/>
    <w:rsid w:val="00D611A2"/>
    <w:rsid w:val="00D61462"/>
    <w:rsid w:val="00D617BF"/>
    <w:rsid w:val="00D617E7"/>
    <w:rsid w:val="00D61F71"/>
    <w:rsid w:val="00D62B17"/>
    <w:rsid w:val="00D63D9B"/>
    <w:rsid w:val="00D64CBF"/>
    <w:rsid w:val="00D64E3B"/>
    <w:rsid w:val="00D6628B"/>
    <w:rsid w:val="00D662B4"/>
    <w:rsid w:val="00D66CAA"/>
    <w:rsid w:val="00D66D48"/>
    <w:rsid w:val="00D66F73"/>
    <w:rsid w:val="00D676CC"/>
    <w:rsid w:val="00D67B56"/>
    <w:rsid w:val="00D708F3"/>
    <w:rsid w:val="00D70B65"/>
    <w:rsid w:val="00D70B92"/>
    <w:rsid w:val="00D71B02"/>
    <w:rsid w:val="00D72B78"/>
    <w:rsid w:val="00D7308B"/>
    <w:rsid w:val="00D73590"/>
    <w:rsid w:val="00D739C0"/>
    <w:rsid w:val="00D740A8"/>
    <w:rsid w:val="00D74B8A"/>
    <w:rsid w:val="00D75123"/>
    <w:rsid w:val="00D75343"/>
    <w:rsid w:val="00D765EE"/>
    <w:rsid w:val="00D7678A"/>
    <w:rsid w:val="00D777DA"/>
    <w:rsid w:val="00D821AC"/>
    <w:rsid w:val="00D824D8"/>
    <w:rsid w:val="00D82B1B"/>
    <w:rsid w:val="00D833AF"/>
    <w:rsid w:val="00D85B5C"/>
    <w:rsid w:val="00D8623F"/>
    <w:rsid w:val="00D86636"/>
    <w:rsid w:val="00D86A33"/>
    <w:rsid w:val="00D90337"/>
    <w:rsid w:val="00D90490"/>
    <w:rsid w:val="00D9093D"/>
    <w:rsid w:val="00D90ECD"/>
    <w:rsid w:val="00D922B1"/>
    <w:rsid w:val="00D923D2"/>
    <w:rsid w:val="00D92645"/>
    <w:rsid w:val="00D92779"/>
    <w:rsid w:val="00D93DFA"/>
    <w:rsid w:val="00D94D70"/>
    <w:rsid w:val="00D95098"/>
    <w:rsid w:val="00D9533F"/>
    <w:rsid w:val="00D957C3"/>
    <w:rsid w:val="00D95C0E"/>
    <w:rsid w:val="00D96C88"/>
    <w:rsid w:val="00D974A3"/>
    <w:rsid w:val="00D9765A"/>
    <w:rsid w:val="00DA027E"/>
    <w:rsid w:val="00DA1016"/>
    <w:rsid w:val="00DA14A1"/>
    <w:rsid w:val="00DA1647"/>
    <w:rsid w:val="00DA16E8"/>
    <w:rsid w:val="00DA1C19"/>
    <w:rsid w:val="00DA236D"/>
    <w:rsid w:val="00DA2602"/>
    <w:rsid w:val="00DA2790"/>
    <w:rsid w:val="00DA34FE"/>
    <w:rsid w:val="00DA46C1"/>
    <w:rsid w:val="00DA5030"/>
    <w:rsid w:val="00DA5886"/>
    <w:rsid w:val="00DA602C"/>
    <w:rsid w:val="00DA7301"/>
    <w:rsid w:val="00DA7A8F"/>
    <w:rsid w:val="00DA7DA2"/>
    <w:rsid w:val="00DB1019"/>
    <w:rsid w:val="00DB1AEA"/>
    <w:rsid w:val="00DB2F6B"/>
    <w:rsid w:val="00DB3705"/>
    <w:rsid w:val="00DB46CA"/>
    <w:rsid w:val="00DB48CB"/>
    <w:rsid w:val="00DB4AAF"/>
    <w:rsid w:val="00DB4F0F"/>
    <w:rsid w:val="00DB5D22"/>
    <w:rsid w:val="00DB6049"/>
    <w:rsid w:val="00DB6DAB"/>
    <w:rsid w:val="00DB6F30"/>
    <w:rsid w:val="00DB752D"/>
    <w:rsid w:val="00DB75CB"/>
    <w:rsid w:val="00DB79EC"/>
    <w:rsid w:val="00DB7AD0"/>
    <w:rsid w:val="00DB7D04"/>
    <w:rsid w:val="00DB7FC7"/>
    <w:rsid w:val="00DC0CC0"/>
    <w:rsid w:val="00DC172A"/>
    <w:rsid w:val="00DC17EE"/>
    <w:rsid w:val="00DC1F70"/>
    <w:rsid w:val="00DC3821"/>
    <w:rsid w:val="00DC41F4"/>
    <w:rsid w:val="00DC5334"/>
    <w:rsid w:val="00DC5386"/>
    <w:rsid w:val="00DC7473"/>
    <w:rsid w:val="00DC7AA5"/>
    <w:rsid w:val="00DC7BB5"/>
    <w:rsid w:val="00DD0241"/>
    <w:rsid w:val="00DD10D0"/>
    <w:rsid w:val="00DD1C7D"/>
    <w:rsid w:val="00DD1D93"/>
    <w:rsid w:val="00DD1F6B"/>
    <w:rsid w:val="00DD2066"/>
    <w:rsid w:val="00DD2223"/>
    <w:rsid w:val="00DD351D"/>
    <w:rsid w:val="00DD48C1"/>
    <w:rsid w:val="00DD48D6"/>
    <w:rsid w:val="00DD5287"/>
    <w:rsid w:val="00DD7434"/>
    <w:rsid w:val="00DE09A9"/>
    <w:rsid w:val="00DE1904"/>
    <w:rsid w:val="00DE19DD"/>
    <w:rsid w:val="00DE315F"/>
    <w:rsid w:val="00DE3F2D"/>
    <w:rsid w:val="00DE57AB"/>
    <w:rsid w:val="00DE6042"/>
    <w:rsid w:val="00DE6116"/>
    <w:rsid w:val="00DE62CA"/>
    <w:rsid w:val="00DE62DB"/>
    <w:rsid w:val="00DE63B4"/>
    <w:rsid w:val="00DE63E6"/>
    <w:rsid w:val="00DE6557"/>
    <w:rsid w:val="00DE66BF"/>
    <w:rsid w:val="00DE6AAA"/>
    <w:rsid w:val="00DE6CE3"/>
    <w:rsid w:val="00DE7CAF"/>
    <w:rsid w:val="00DF06B3"/>
    <w:rsid w:val="00DF15E2"/>
    <w:rsid w:val="00DF162E"/>
    <w:rsid w:val="00DF2260"/>
    <w:rsid w:val="00DF2504"/>
    <w:rsid w:val="00DF2703"/>
    <w:rsid w:val="00DF2D6E"/>
    <w:rsid w:val="00DF2FB5"/>
    <w:rsid w:val="00DF310B"/>
    <w:rsid w:val="00DF3941"/>
    <w:rsid w:val="00DF3989"/>
    <w:rsid w:val="00DF398A"/>
    <w:rsid w:val="00DF468A"/>
    <w:rsid w:val="00DF4A60"/>
    <w:rsid w:val="00DF618E"/>
    <w:rsid w:val="00DF741F"/>
    <w:rsid w:val="00E00227"/>
    <w:rsid w:val="00E00A97"/>
    <w:rsid w:val="00E01258"/>
    <w:rsid w:val="00E018AA"/>
    <w:rsid w:val="00E01C32"/>
    <w:rsid w:val="00E01F9E"/>
    <w:rsid w:val="00E022EE"/>
    <w:rsid w:val="00E032E5"/>
    <w:rsid w:val="00E04F9B"/>
    <w:rsid w:val="00E05071"/>
    <w:rsid w:val="00E05769"/>
    <w:rsid w:val="00E0578C"/>
    <w:rsid w:val="00E05F4D"/>
    <w:rsid w:val="00E0623A"/>
    <w:rsid w:val="00E062C9"/>
    <w:rsid w:val="00E069C0"/>
    <w:rsid w:val="00E06B6B"/>
    <w:rsid w:val="00E072AF"/>
    <w:rsid w:val="00E073D0"/>
    <w:rsid w:val="00E074EE"/>
    <w:rsid w:val="00E077A8"/>
    <w:rsid w:val="00E07ABC"/>
    <w:rsid w:val="00E07B1F"/>
    <w:rsid w:val="00E07B4A"/>
    <w:rsid w:val="00E07FC5"/>
    <w:rsid w:val="00E11DBE"/>
    <w:rsid w:val="00E12A23"/>
    <w:rsid w:val="00E1318C"/>
    <w:rsid w:val="00E1323B"/>
    <w:rsid w:val="00E14006"/>
    <w:rsid w:val="00E14387"/>
    <w:rsid w:val="00E14841"/>
    <w:rsid w:val="00E14DF7"/>
    <w:rsid w:val="00E15C58"/>
    <w:rsid w:val="00E16640"/>
    <w:rsid w:val="00E16F75"/>
    <w:rsid w:val="00E20627"/>
    <w:rsid w:val="00E20C0C"/>
    <w:rsid w:val="00E21059"/>
    <w:rsid w:val="00E2141B"/>
    <w:rsid w:val="00E21462"/>
    <w:rsid w:val="00E2168E"/>
    <w:rsid w:val="00E220CF"/>
    <w:rsid w:val="00E225BE"/>
    <w:rsid w:val="00E22ADF"/>
    <w:rsid w:val="00E22B56"/>
    <w:rsid w:val="00E2300A"/>
    <w:rsid w:val="00E239EA"/>
    <w:rsid w:val="00E24914"/>
    <w:rsid w:val="00E24A6B"/>
    <w:rsid w:val="00E24A7D"/>
    <w:rsid w:val="00E24FDB"/>
    <w:rsid w:val="00E25458"/>
    <w:rsid w:val="00E26EA2"/>
    <w:rsid w:val="00E27C38"/>
    <w:rsid w:val="00E31089"/>
    <w:rsid w:val="00E32522"/>
    <w:rsid w:val="00E32E4C"/>
    <w:rsid w:val="00E33864"/>
    <w:rsid w:val="00E3567D"/>
    <w:rsid w:val="00E357BE"/>
    <w:rsid w:val="00E35A4E"/>
    <w:rsid w:val="00E37692"/>
    <w:rsid w:val="00E37710"/>
    <w:rsid w:val="00E37AD3"/>
    <w:rsid w:val="00E40368"/>
    <w:rsid w:val="00E40B25"/>
    <w:rsid w:val="00E40D58"/>
    <w:rsid w:val="00E40F17"/>
    <w:rsid w:val="00E4129F"/>
    <w:rsid w:val="00E418D4"/>
    <w:rsid w:val="00E43EAE"/>
    <w:rsid w:val="00E440C9"/>
    <w:rsid w:val="00E44223"/>
    <w:rsid w:val="00E44A0B"/>
    <w:rsid w:val="00E4525D"/>
    <w:rsid w:val="00E455E4"/>
    <w:rsid w:val="00E457D1"/>
    <w:rsid w:val="00E462F9"/>
    <w:rsid w:val="00E46FDF"/>
    <w:rsid w:val="00E4703A"/>
    <w:rsid w:val="00E47087"/>
    <w:rsid w:val="00E50FCD"/>
    <w:rsid w:val="00E5164A"/>
    <w:rsid w:val="00E516E8"/>
    <w:rsid w:val="00E51FF3"/>
    <w:rsid w:val="00E52628"/>
    <w:rsid w:val="00E52711"/>
    <w:rsid w:val="00E52EED"/>
    <w:rsid w:val="00E531FD"/>
    <w:rsid w:val="00E538C6"/>
    <w:rsid w:val="00E53ACB"/>
    <w:rsid w:val="00E53BB2"/>
    <w:rsid w:val="00E54355"/>
    <w:rsid w:val="00E54902"/>
    <w:rsid w:val="00E54CA1"/>
    <w:rsid w:val="00E5575C"/>
    <w:rsid w:val="00E558F7"/>
    <w:rsid w:val="00E56B47"/>
    <w:rsid w:val="00E570CA"/>
    <w:rsid w:val="00E57557"/>
    <w:rsid w:val="00E57657"/>
    <w:rsid w:val="00E57FF4"/>
    <w:rsid w:val="00E60AFA"/>
    <w:rsid w:val="00E60D9A"/>
    <w:rsid w:val="00E60F5C"/>
    <w:rsid w:val="00E611C8"/>
    <w:rsid w:val="00E61BA0"/>
    <w:rsid w:val="00E6308C"/>
    <w:rsid w:val="00E632A0"/>
    <w:rsid w:val="00E643CC"/>
    <w:rsid w:val="00E6475D"/>
    <w:rsid w:val="00E652D5"/>
    <w:rsid w:val="00E65DF1"/>
    <w:rsid w:val="00E66E05"/>
    <w:rsid w:val="00E674D6"/>
    <w:rsid w:val="00E67750"/>
    <w:rsid w:val="00E67D33"/>
    <w:rsid w:val="00E70635"/>
    <w:rsid w:val="00E70671"/>
    <w:rsid w:val="00E70980"/>
    <w:rsid w:val="00E71D3D"/>
    <w:rsid w:val="00E742F2"/>
    <w:rsid w:val="00E747C8"/>
    <w:rsid w:val="00E7584A"/>
    <w:rsid w:val="00E75C56"/>
    <w:rsid w:val="00E76305"/>
    <w:rsid w:val="00E775AF"/>
    <w:rsid w:val="00E77B7F"/>
    <w:rsid w:val="00E80033"/>
    <w:rsid w:val="00E809FB"/>
    <w:rsid w:val="00E80DD3"/>
    <w:rsid w:val="00E81A4A"/>
    <w:rsid w:val="00E82ABD"/>
    <w:rsid w:val="00E82C80"/>
    <w:rsid w:val="00E82E60"/>
    <w:rsid w:val="00E82F08"/>
    <w:rsid w:val="00E83F47"/>
    <w:rsid w:val="00E844D1"/>
    <w:rsid w:val="00E8480F"/>
    <w:rsid w:val="00E84E6B"/>
    <w:rsid w:val="00E85005"/>
    <w:rsid w:val="00E85A41"/>
    <w:rsid w:val="00E86B9F"/>
    <w:rsid w:val="00E8729B"/>
    <w:rsid w:val="00E8731D"/>
    <w:rsid w:val="00E875FB"/>
    <w:rsid w:val="00E90385"/>
    <w:rsid w:val="00E90CAE"/>
    <w:rsid w:val="00E912AA"/>
    <w:rsid w:val="00E91982"/>
    <w:rsid w:val="00E9200E"/>
    <w:rsid w:val="00E921E0"/>
    <w:rsid w:val="00E9276F"/>
    <w:rsid w:val="00E92C94"/>
    <w:rsid w:val="00E934DB"/>
    <w:rsid w:val="00E93FD6"/>
    <w:rsid w:val="00E94ED2"/>
    <w:rsid w:val="00E959B9"/>
    <w:rsid w:val="00E95BB2"/>
    <w:rsid w:val="00E96198"/>
    <w:rsid w:val="00E96BC0"/>
    <w:rsid w:val="00E9743A"/>
    <w:rsid w:val="00E97D28"/>
    <w:rsid w:val="00E97D4F"/>
    <w:rsid w:val="00EA06FE"/>
    <w:rsid w:val="00EA0859"/>
    <w:rsid w:val="00EA0EAA"/>
    <w:rsid w:val="00EA1AF2"/>
    <w:rsid w:val="00EA2AEB"/>
    <w:rsid w:val="00EA3393"/>
    <w:rsid w:val="00EA3AF1"/>
    <w:rsid w:val="00EA3D17"/>
    <w:rsid w:val="00EA503A"/>
    <w:rsid w:val="00EA60FD"/>
    <w:rsid w:val="00EA63BD"/>
    <w:rsid w:val="00EA6FA9"/>
    <w:rsid w:val="00EA7138"/>
    <w:rsid w:val="00EA76DE"/>
    <w:rsid w:val="00EA76E8"/>
    <w:rsid w:val="00EB01AF"/>
    <w:rsid w:val="00EB0BED"/>
    <w:rsid w:val="00EB0C97"/>
    <w:rsid w:val="00EB1776"/>
    <w:rsid w:val="00EB2023"/>
    <w:rsid w:val="00EB2ADC"/>
    <w:rsid w:val="00EB30BC"/>
    <w:rsid w:val="00EB3CF8"/>
    <w:rsid w:val="00EB3E04"/>
    <w:rsid w:val="00EB3F15"/>
    <w:rsid w:val="00EB4593"/>
    <w:rsid w:val="00EB49C4"/>
    <w:rsid w:val="00EB51C4"/>
    <w:rsid w:val="00EB5CF2"/>
    <w:rsid w:val="00EB6E51"/>
    <w:rsid w:val="00EB6F19"/>
    <w:rsid w:val="00EB7199"/>
    <w:rsid w:val="00EB7A1C"/>
    <w:rsid w:val="00EB7A83"/>
    <w:rsid w:val="00EC02E8"/>
    <w:rsid w:val="00EC071F"/>
    <w:rsid w:val="00EC0958"/>
    <w:rsid w:val="00EC0AB3"/>
    <w:rsid w:val="00EC1386"/>
    <w:rsid w:val="00EC1DA5"/>
    <w:rsid w:val="00EC227C"/>
    <w:rsid w:val="00EC234D"/>
    <w:rsid w:val="00EC23F8"/>
    <w:rsid w:val="00EC2FE2"/>
    <w:rsid w:val="00EC3151"/>
    <w:rsid w:val="00EC3540"/>
    <w:rsid w:val="00EC4441"/>
    <w:rsid w:val="00EC5D70"/>
    <w:rsid w:val="00EC5FB8"/>
    <w:rsid w:val="00EC5FDA"/>
    <w:rsid w:val="00EC661C"/>
    <w:rsid w:val="00EC6C72"/>
    <w:rsid w:val="00EC70AC"/>
    <w:rsid w:val="00EC70DF"/>
    <w:rsid w:val="00EC7106"/>
    <w:rsid w:val="00EC7248"/>
    <w:rsid w:val="00EC7353"/>
    <w:rsid w:val="00EC75C2"/>
    <w:rsid w:val="00EC7C8F"/>
    <w:rsid w:val="00EC7CB8"/>
    <w:rsid w:val="00EC7CFF"/>
    <w:rsid w:val="00EC7E2B"/>
    <w:rsid w:val="00ED062F"/>
    <w:rsid w:val="00ED080C"/>
    <w:rsid w:val="00ED10B0"/>
    <w:rsid w:val="00ED17F9"/>
    <w:rsid w:val="00ED1EEC"/>
    <w:rsid w:val="00ED3540"/>
    <w:rsid w:val="00ED36E6"/>
    <w:rsid w:val="00ED3E86"/>
    <w:rsid w:val="00ED48B3"/>
    <w:rsid w:val="00ED4A41"/>
    <w:rsid w:val="00ED51B3"/>
    <w:rsid w:val="00ED55EB"/>
    <w:rsid w:val="00ED5602"/>
    <w:rsid w:val="00ED5BCF"/>
    <w:rsid w:val="00ED65B5"/>
    <w:rsid w:val="00ED7D71"/>
    <w:rsid w:val="00EE00BC"/>
    <w:rsid w:val="00EE06AE"/>
    <w:rsid w:val="00EE075F"/>
    <w:rsid w:val="00EE103F"/>
    <w:rsid w:val="00EE118A"/>
    <w:rsid w:val="00EE224C"/>
    <w:rsid w:val="00EE278B"/>
    <w:rsid w:val="00EE3BAD"/>
    <w:rsid w:val="00EE3EBC"/>
    <w:rsid w:val="00EE477F"/>
    <w:rsid w:val="00EE4825"/>
    <w:rsid w:val="00EE601B"/>
    <w:rsid w:val="00EE63F1"/>
    <w:rsid w:val="00EE7FBB"/>
    <w:rsid w:val="00EF063E"/>
    <w:rsid w:val="00EF0B33"/>
    <w:rsid w:val="00EF10CD"/>
    <w:rsid w:val="00EF14C5"/>
    <w:rsid w:val="00EF1568"/>
    <w:rsid w:val="00EF167B"/>
    <w:rsid w:val="00EF1E01"/>
    <w:rsid w:val="00EF201B"/>
    <w:rsid w:val="00EF20C7"/>
    <w:rsid w:val="00EF3376"/>
    <w:rsid w:val="00EF33DD"/>
    <w:rsid w:val="00EF37A5"/>
    <w:rsid w:val="00EF3B20"/>
    <w:rsid w:val="00EF3F8C"/>
    <w:rsid w:val="00EF4EC7"/>
    <w:rsid w:val="00EF5450"/>
    <w:rsid w:val="00EF5B3B"/>
    <w:rsid w:val="00EF60F2"/>
    <w:rsid w:val="00EF6654"/>
    <w:rsid w:val="00EF6783"/>
    <w:rsid w:val="00EF6DDF"/>
    <w:rsid w:val="00EF7B03"/>
    <w:rsid w:val="00F0073A"/>
    <w:rsid w:val="00F01201"/>
    <w:rsid w:val="00F017DA"/>
    <w:rsid w:val="00F020DD"/>
    <w:rsid w:val="00F02CFC"/>
    <w:rsid w:val="00F03347"/>
    <w:rsid w:val="00F0487E"/>
    <w:rsid w:val="00F05301"/>
    <w:rsid w:val="00F06D76"/>
    <w:rsid w:val="00F0781A"/>
    <w:rsid w:val="00F1019D"/>
    <w:rsid w:val="00F10542"/>
    <w:rsid w:val="00F106E0"/>
    <w:rsid w:val="00F1136A"/>
    <w:rsid w:val="00F119CB"/>
    <w:rsid w:val="00F1201E"/>
    <w:rsid w:val="00F12057"/>
    <w:rsid w:val="00F12424"/>
    <w:rsid w:val="00F12629"/>
    <w:rsid w:val="00F12692"/>
    <w:rsid w:val="00F135A1"/>
    <w:rsid w:val="00F13B82"/>
    <w:rsid w:val="00F1516F"/>
    <w:rsid w:val="00F1541C"/>
    <w:rsid w:val="00F15A87"/>
    <w:rsid w:val="00F15EE9"/>
    <w:rsid w:val="00F15FC2"/>
    <w:rsid w:val="00F15FF5"/>
    <w:rsid w:val="00F16AD0"/>
    <w:rsid w:val="00F220A3"/>
    <w:rsid w:val="00F2250D"/>
    <w:rsid w:val="00F22ACF"/>
    <w:rsid w:val="00F22DBA"/>
    <w:rsid w:val="00F230EE"/>
    <w:rsid w:val="00F23128"/>
    <w:rsid w:val="00F23D06"/>
    <w:rsid w:val="00F24252"/>
    <w:rsid w:val="00F244CA"/>
    <w:rsid w:val="00F246D0"/>
    <w:rsid w:val="00F2522F"/>
    <w:rsid w:val="00F258A7"/>
    <w:rsid w:val="00F27594"/>
    <w:rsid w:val="00F2781E"/>
    <w:rsid w:val="00F27943"/>
    <w:rsid w:val="00F27E9E"/>
    <w:rsid w:val="00F30861"/>
    <w:rsid w:val="00F30D04"/>
    <w:rsid w:val="00F30DA7"/>
    <w:rsid w:val="00F30F12"/>
    <w:rsid w:val="00F30FD5"/>
    <w:rsid w:val="00F31EEF"/>
    <w:rsid w:val="00F333E2"/>
    <w:rsid w:val="00F34763"/>
    <w:rsid w:val="00F34B61"/>
    <w:rsid w:val="00F34B79"/>
    <w:rsid w:val="00F34CBB"/>
    <w:rsid w:val="00F34DEA"/>
    <w:rsid w:val="00F34FD8"/>
    <w:rsid w:val="00F400F3"/>
    <w:rsid w:val="00F40998"/>
    <w:rsid w:val="00F41A67"/>
    <w:rsid w:val="00F41E6B"/>
    <w:rsid w:val="00F42D13"/>
    <w:rsid w:val="00F437BE"/>
    <w:rsid w:val="00F43913"/>
    <w:rsid w:val="00F43AC7"/>
    <w:rsid w:val="00F43C1E"/>
    <w:rsid w:val="00F4443D"/>
    <w:rsid w:val="00F446F4"/>
    <w:rsid w:val="00F45794"/>
    <w:rsid w:val="00F45AEE"/>
    <w:rsid w:val="00F46096"/>
    <w:rsid w:val="00F462C4"/>
    <w:rsid w:val="00F464DC"/>
    <w:rsid w:val="00F47423"/>
    <w:rsid w:val="00F5123B"/>
    <w:rsid w:val="00F51346"/>
    <w:rsid w:val="00F516C4"/>
    <w:rsid w:val="00F51C1D"/>
    <w:rsid w:val="00F52CFA"/>
    <w:rsid w:val="00F54AE8"/>
    <w:rsid w:val="00F5552D"/>
    <w:rsid w:val="00F56476"/>
    <w:rsid w:val="00F56952"/>
    <w:rsid w:val="00F57170"/>
    <w:rsid w:val="00F57231"/>
    <w:rsid w:val="00F57BCE"/>
    <w:rsid w:val="00F6079B"/>
    <w:rsid w:val="00F607B3"/>
    <w:rsid w:val="00F60BD5"/>
    <w:rsid w:val="00F60C17"/>
    <w:rsid w:val="00F61239"/>
    <w:rsid w:val="00F6154A"/>
    <w:rsid w:val="00F615B6"/>
    <w:rsid w:val="00F61A86"/>
    <w:rsid w:val="00F61C5A"/>
    <w:rsid w:val="00F62415"/>
    <w:rsid w:val="00F636D0"/>
    <w:rsid w:val="00F63A97"/>
    <w:rsid w:val="00F63FCB"/>
    <w:rsid w:val="00F646D5"/>
    <w:rsid w:val="00F64CA6"/>
    <w:rsid w:val="00F64E97"/>
    <w:rsid w:val="00F6570D"/>
    <w:rsid w:val="00F6584A"/>
    <w:rsid w:val="00F65983"/>
    <w:rsid w:val="00F65985"/>
    <w:rsid w:val="00F65B01"/>
    <w:rsid w:val="00F666C6"/>
    <w:rsid w:val="00F66A30"/>
    <w:rsid w:val="00F676EC"/>
    <w:rsid w:val="00F67713"/>
    <w:rsid w:val="00F67CF6"/>
    <w:rsid w:val="00F67FEF"/>
    <w:rsid w:val="00F702B4"/>
    <w:rsid w:val="00F70551"/>
    <w:rsid w:val="00F71DBC"/>
    <w:rsid w:val="00F7201E"/>
    <w:rsid w:val="00F722E6"/>
    <w:rsid w:val="00F7291E"/>
    <w:rsid w:val="00F72949"/>
    <w:rsid w:val="00F729C9"/>
    <w:rsid w:val="00F73B9C"/>
    <w:rsid w:val="00F73C97"/>
    <w:rsid w:val="00F73CEF"/>
    <w:rsid w:val="00F74AF7"/>
    <w:rsid w:val="00F74C4D"/>
    <w:rsid w:val="00F759FE"/>
    <w:rsid w:val="00F75A62"/>
    <w:rsid w:val="00F75AC7"/>
    <w:rsid w:val="00F8007D"/>
    <w:rsid w:val="00F800EA"/>
    <w:rsid w:val="00F80BF8"/>
    <w:rsid w:val="00F80FDA"/>
    <w:rsid w:val="00F81785"/>
    <w:rsid w:val="00F82AC0"/>
    <w:rsid w:val="00F82CEB"/>
    <w:rsid w:val="00F831B8"/>
    <w:rsid w:val="00F83B12"/>
    <w:rsid w:val="00F849AD"/>
    <w:rsid w:val="00F84F9E"/>
    <w:rsid w:val="00F85EBF"/>
    <w:rsid w:val="00F86693"/>
    <w:rsid w:val="00F86DEE"/>
    <w:rsid w:val="00F87365"/>
    <w:rsid w:val="00F90B59"/>
    <w:rsid w:val="00F9172B"/>
    <w:rsid w:val="00F91D96"/>
    <w:rsid w:val="00F91E50"/>
    <w:rsid w:val="00F921ED"/>
    <w:rsid w:val="00F9247B"/>
    <w:rsid w:val="00F931D1"/>
    <w:rsid w:val="00F933F5"/>
    <w:rsid w:val="00F93447"/>
    <w:rsid w:val="00F93606"/>
    <w:rsid w:val="00F93DFB"/>
    <w:rsid w:val="00F945A6"/>
    <w:rsid w:val="00F94F0E"/>
    <w:rsid w:val="00F952B3"/>
    <w:rsid w:val="00F953C9"/>
    <w:rsid w:val="00F9550E"/>
    <w:rsid w:val="00F9566B"/>
    <w:rsid w:val="00F95DCA"/>
    <w:rsid w:val="00F960A0"/>
    <w:rsid w:val="00F965F2"/>
    <w:rsid w:val="00F9723B"/>
    <w:rsid w:val="00FA0480"/>
    <w:rsid w:val="00FA0512"/>
    <w:rsid w:val="00FA0AEF"/>
    <w:rsid w:val="00FA0CEA"/>
    <w:rsid w:val="00FA2439"/>
    <w:rsid w:val="00FA3093"/>
    <w:rsid w:val="00FA3380"/>
    <w:rsid w:val="00FA3735"/>
    <w:rsid w:val="00FA403A"/>
    <w:rsid w:val="00FA4242"/>
    <w:rsid w:val="00FA4335"/>
    <w:rsid w:val="00FA47CE"/>
    <w:rsid w:val="00FA4E8A"/>
    <w:rsid w:val="00FA657D"/>
    <w:rsid w:val="00FA6CD8"/>
    <w:rsid w:val="00FA6ED9"/>
    <w:rsid w:val="00FA7236"/>
    <w:rsid w:val="00FA7DF2"/>
    <w:rsid w:val="00FB0941"/>
    <w:rsid w:val="00FB0B78"/>
    <w:rsid w:val="00FB0FFB"/>
    <w:rsid w:val="00FB16C0"/>
    <w:rsid w:val="00FB267E"/>
    <w:rsid w:val="00FB299A"/>
    <w:rsid w:val="00FB3181"/>
    <w:rsid w:val="00FB320C"/>
    <w:rsid w:val="00FB34EC"/>
    <w:rsid w:val="00FB39FA"/>
    <w:rsid w:val="00FB4C7E"/>
    <w:rsid w:val="00FB4FC6"/>
    <w:rsid w:val="00FB55DB"/>
    <w:rsid w:val="00FB621D"/>
    <w:rsid w:val="00FC053B"/>
    <w:rsid w:val="00FC09CC"/>
    <w:rsid w:val="00FC1209"/>
    <w:rsid w:val="00FC19C2"/>
    <w:rsid w:val="00FC2EB3"/>
    <w:rsid w:val="00FC339A"/>
    <w:rsid w:val="00FC4265"/>
    <w:rsid w:val="00FC42BE"/>
    <w:rsid w:val="00FC4586"/>
    <w:rsid w:val="00FC5398"/>
    <w:rsid w:val="00FC54FD"/>
    <w:rsid w:val="00FC63CA"/>
    <w:rsid w:val="00FC66ED"/>
    <w:rsid w:val="00FC6B60"/>
    <w:rsid w:val="00FC7514"/>
    <w:rsid w:val="00FC7BA0"/>
    <w:rsid w:val="00FD0AA8"/>
    <w:rsid w:val="00FD0D43"/>
    <w:rsid w:val="00FD0FB7"/>
    <w:rsid w:val="00FD12BD"/>
    <w:rsid w:val="00FD1601"/>
    <w:rsid w:val="00FD1727"/>
    <w:rsid w:val="00FD175A"/>
    <w:rsid w:val="00FD22FC"/>
    <w:rsid w:val="00FD270E"/>
    <w:rsid w:val="00FD2D2E"/>
    <w:rsid w:val="00FD390E"/>
    <w:rsid w:val="00FD3C8B"/>
    <w:rsid w:val="00FD4582"/>
    <w:rsid w:val="00FD467E"/>
    <w:rsid w:val="00FD4ECC"/>
    <w:rsid w:val="00FD5D03"/>
    <w:rsid w:val="00FD5FAB"/>
    <w:rsid w:val="00FD64E5"/>
    <w:rsid w:val="00FD6BDC"/>
    <w:rsid w:val="00FD7186"/>
    <w:rsid w:val="00FD74ED"/>
    <w:rsid w:val="00FD7D8E"/>
    <w:rsid w:val="00FE13B5"/>
    <w:rsid w:val="00FE21BF"/>
    <w:rsid w:val="00FE220E"/>
    <w:rsid w:val="00FE2D2E"/>
    <w:rsid w:val="00FE3FB8"/>
    <w:rsid w:val="00FE4482"/>
    <w:rsid w:val="00FE5A78"/>
    <w:rsid w:val="00FE6274"/>
    <w:rsid w:val="00FE66DF"/>
    <w:rsid w:val="00FE6713"/>
    <w:rsid w:val="00FE67A3"/>
    <w:rsid w:val="00FE67D5"/>
    <w:rsid w:val="00FE6C1D"/>
    <w:rsid w:val="00FE7092"/>
    <w:rsid w:val="00FE7756"/>
    <w:rsid w:val="00FE7A11"/>
    <w:rsid w:val="00FE7B04"/>
    <w:rsid w:val="00FE7DB8"/>
    <w:rsid w:val="00FF17FC"/>
    <w:rsid w:val="00FF1A5A"/>
    <w:rsid w:val="00FF24CD"/>
    <w:rsid w:val="00FF2833"/>
    <w:rsid w:val="00FF2C17"/>
    <w:rsid w:val="00FF3FE8"/>
    <w:rsid w:val="00FF4036"/>
    <w:rsid w:val="00FF510E"/>
    <w:rsid w:val="00FF55FA"/>
    <w:rsid w:val="00FF5C28"/>
    <w:rsid w:val="00FF5F1F"/>
    <w:rsid w:val="00FF60A5"/>
    <w:rsid w:val="00FF62B0"/>
    <w:rsid w:val="00FF693B"/>
    <w:rsid w:val="00FF7006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7F9850"/>
  <w15:docId w15:val="{1BF1431E-7699-4C99-997E-EEB0ACB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6"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rsid w:val="0057601F"/>
    <w:rPr>
      <w:rFonts w:ascii="T-FLEX Type A" w:hAnsi="T-FLEX Type A"/>
      <w:sz w:val="24"/>
    </w:rPr>
  </w:style>
  <w:style w:type="paragraph" w:styleId="10">
    <w:name w:val="heading 1"/>
    <w:basedOn w:val="20"/>
    <w:next w:val="a5"/>
    <w:rsid w:val="00A023A6"/>
    <w:pPr>
      <w:outlineLvl w:val="0"/>
    </w:pPr>
  </w:style>
  <w:style w:type="paragraph" w:styleId="20">
    <w:name w:val="heading 2"/>
    <w:aliases w:val="Title"/>
    <w:basedOn w:val="a5"/>
    <w:next w:val="a5"/>
    <w:link w:val="22"/>
    <w:qFormat/>
    <w:rsid w:val="00E25458"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30">
    <w:name w:val="heading 3"/>
    <w:basedOn w:val="a5"/>
    <w:next w:val="a5"/>
    <w:rsid w:val="00996891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5"/>
    <w:next w:val="a5"/>
    <w:rsid w:val="00996891"/>
    <w:pPr>
      <w:keepNext/>
      <w:outlineLvl w:val="3"/>
    </w:pPr>
  </w:style>
  <w:style w:type="paragraph" w:styleId="5">
    <w:name w:val="heading 5"/>
    <w:basedOn w:val="a5"/>
    <w:next w:val="a5"/>
    <w:rsid w:val="00996891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6">
    <w:name w:val="heading 6"/>
    <w:basedOn w:val="a5"/>
    <w:next w:val="a5"/>
    <w:rsid w:val="00996891"/>
    <w:pPr>
      <w:keepNext/>
      <w:ind w:left="567"/>
      <w:outlineLvl w:val="5"/>
    </w:pPr>
  </w:style>
  <w:style w:type="paragraph" w:styleId="7">
    <w:name w:val="heading 7"/>
    <w:basedOn w:val="a5"/>
    <w:next w:val="a5"/>
    <w:rsid w:val="00996891"/>
    <w:pPr>
      <w:keepNext/>
      <w:ind w:left="567" w:firstLine="1134"/>
      <w:outlineLvl w:val="6"/>
    </w:pPr>
  </w:style>
  <w:style w:type="paragraph" w:styleId="8">
    <w:name w:val="heading 8"/>
    <w:basedOn w:val="a5"/>
    <w:next w:val="a5"/>
    <w:rsid w:val="00996891"/>
    <w:pPr>
      <w:keepNext/>
      <w:ind w:left="1418" w:firstLine="567"/>
      <w:outlineLvl w:val="7"/>
    </w:pPr>
  </w:style>
  <w:style w:type="paragraph" w:styleId="9">
    <w:name w:val="heading 9"/>
    <w:basedOn w:val="a5"/>
    <w:next w:val="a5"/>
    <w:rsid w:val="00996891"/>
    <w:pPr>
      <w:keepNext/>
      <w:ind w:left="-108" w:right="565"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Подраздел"/>
    <w:basedOn w:val="30"/>
    <w:rsid w:val="00996891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a">
    <w:name w:val="Таблица"/>
    <w:basedOn w:val="a5"/>
    <w:rsid w:val="00996891"/>
  </w:style>
  <w:style w:type="paragraph" w:styleId="ab">
    <w:name w:val="header"/>
    <w:basedOn w:val="a5"/>
    <w:rsid w:val="00996891"/>
    <w:pPr>
      <w:tabs>
        <w:tab w:val="center" w:pos="4153"/>
        <w:tab w:val="right" w:pos="8306"/>
      </w:tabs>
    </w:pPr>
    <w:rPr>
      <w:sz w:val="20"/>
    </w:rPr>
  </w:style>
  <w:style w:type="paragraph" w:styleId="ac">
    <w:name w:val="footer"/>
    <w:basedOn w:val="a5"/>
    <w:link w:val="ad"/>
    <w:uiPriority w:val="99"/>
    <w:rsid w:val="00996891"/>
    <w:pPr>
      <w:tabs>
        <w:tab w:val="center" w:pos="4153"/>
        <w:tab w:val="right" w:pos="8306"/>
      </w:tabs>
    </w:pPr>
    <w:rPr>
      <w:sz w:val="16"/>
    </w:rPr>
  </w:style>
  <w:style w:type="character" w:styleId="ae">
    <w:name w:val="page number"/>
    <w:rsid w:val="00996891"/>
    <w:rPr>
      <w:rFonts w:ascii="Times New Roman" w:hAnsi="Times New Roman"/>
      <w:sz w:val="28"/>
    </w:rPr>
  </w:style>
  <w:style w:type="paragraph" w:styleId="af">
    <w:name w:val="Body Text Indent"/>
    <w:basedOn w:val="a5"/>
    <w:link w:val="af0"/>
    <w:rsid w:val="00996891"/>
    <w:pPr>
      <w:ind w:left="227" w:right="227" w:firstLine="567"/>
      <w:jc w:val="both"/>
    </w:pPr>
    <w:rPr>
      <w:szCs w:val="24"/>
    </w:rPr>
  </w:style>
  <w:style w:type="paragraph" w:styleId="af1">
    <w:name w:val="List"/>
    <w:basedOn w:val="a5"/>
    <w:rsid w:val="00996891"/>
    <w:pPr>
      <w:ind w:left="283" w:hanging="283"/>
    </w:pPr>
  </w:style>
  <w:style w:type="character" w:styleId="HTML">
    <w:name w:val="HTML Variable"/>
    <w:rsid w:val="00996891"/>
    <w:rPr>
      <w:i/>
      <w:iCs/>
    </w:rPr>
  </w:style>
  <w:style w:type="paragraph" w:customStyle="1" w:styleId="1">
    <w:name w:val="П.1"/>
    <w:basedOn w:val="af"/>
    <w:rsid w:val="00996891"/>
    <w:pPr>
      <w:keepNext/>
      <w:keepLines/>
      <w:numPr>
        <w:numId w:val="3"/>
      </w:numPr>
      <w:spacing w:before="120"/>
      <w:outlineLvl w:val="0"/>
    </w:pPr>
  </w:style>
  <w:style w:type="paragraph" w:styleId="12">
    <w:name w:val="toc 1"/>
    <w:basedOn w:val="a5"/>
    <w:next w:val="a5"/>
    <w:autoRedefine/>
    <w:uiPriority w:val="39"/>
    <w:rsid w:val="00450412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af"/>
    <w:rsid w:val="00996891"/>
    <w:pPr>
      <w:numPr>
        <w:ilvl w:val="3"/>
        <w:numId w:val="3"/>
      </w:numPr>
      <w:ind w:left="227"/>
    </w:pPr>
  </w:style>
  <w:style w:type="paragraph" w:styleId="23">
    <w:name w:val="Body Text Indent 2"/>
    <w:basedOn w:val="a5"/>
    <w:rsid w:val="00996891"/>
    <w:pPr>
      <w:spacing w:after="120" w:line="480" w:lineRule="auto"/>
      <w:ind w:left="283"/>
    </w:pPr>
  </w:style>
  <w:style w:type="paragraph" w:styleId="50">
    <w:name w:val="toc 5"/>
    <w:basedOn w:val="a5"/>
    <w:next w:val="a5"/>
    <w:autoRedefine/>
    <w:uiPriority w:val="39"/>
    <w:rsid w:val="00996891"/>
    <w:pPr>
      <w:ind w:left="1120"/>
    </w:pPr>
    <w:rPr>
      <w:rFonts w:asciiTheme="minorHAnsi" w:hAnsiTheme="minorHAnsi"/>
      <w:sz w:val="20"/>
    </w:rPr>
  </w:style>
  <w:style w:type="paragraph" w:styleId="24">
    <w:name w:val="toc 2"/>
    <w:basedOn w:val="a5"/>
    <w:next w:val="a5"/>
    <w:autoRedefine/>
    <w:uiPriority w:val="39"/>
    <w:rsid w:val="006F76F2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31">
    <w:name w:val="toc 3"/>
    <w:basedOn w:val="a5"/>
    <w:next w:val="a5"/>
    <w:autoRedefine/>
    <w:uiPriority w:val="39"/>
    <w:rsid w:val="00771C54"/>
    <w:pPr>
      <w:ind w:left="560"/>
    </w:pPr>
    <w:rPr>
      <w:rFonts w:asciiTheme="minorHAnsi" w:hAnsiTheme="minorHAnsi"/>
      <w:sz w:val="20"/>
    </w:rPr>
  </w:style>
  <w:style w:type="paragraph" w:styleId="40">
    <w:name w:val="toc 4"/>
    <w:basedOn w:val="a5"/>
    <w:next w:val="a5"/>
    <w:autoRedefine/>
    <w:uiPriority w:val="39"/>
    <w:rsid w:val="00996891"/>
    <w:pPr>
      <w:ind w:left="840"/>
    </w:pPr>
    <w:rPr>
      <w:rFonts w:asciiTheme="minorHAnsi" w:hAnsiTheme="minorHAnsi"/>
      <w:sz w:val="20"/>
    </w:rPr>
  </w:style>
  <w:style w:type="paragraph" w:styleId="60">
    <w:name w:val="toc 6"/>
    <w:basedOn w:val="a5"/>
    <w:next w:val="a5"/>
    <w:autoRedefine/>
    <w:uiPriority w:val="39"/>
    <w:rsid w:val="00996891"/>
    <w:pPr>
      <w:ind w:left="1400"/>
    </w:pPr>
    <w:rPr>
      <w:rFonts w:asciiTheme="minorHAnsi" w:hAnsiTheme="minorHAnsi"/>
      <w:sz w:val="20"/>
    </w:rPr>
  </w:style>
  <w:style w:type="paragraph" w:styleId="70">
    <w:name w:val="toc 7"/>
    <w:basedOn w:val="a5"/>
    <w:next w:val="a5"/>
    <w:autoRedefine/>
    <w:uiPriority w:val="39"/>
    <w:rsid w:val="00996891"/>
    <w:pPr>
      <w:ind w:left="1680"/>
    </w:pPr>
    <w:rPr>
      <w:rFonts w:asciiTheme="minorHAnsi" w:hAnsiTheme="minorHAnsi"/>
      <w:sz w:val="20"/>
    </w:rPr>
  </w:style>
  <w:style w:type="paragraph" w:styleId="80">
    <w:name w:val="toc 8"/>
    <w:basedOn w:val="a5"/>
    <w:next w:val="a5"/>
    <w:autoRedefine/>
    <w:uiPriority w:val="39"/>
    <w:rsid w:val="00996891"/>
    <w:pPr>
      <w:ind w:left="1960"/>
    </w:pPr>
    <w:rPr>
      <w:rFonts w:asciiTheme="minorHAnsi" w:hAnsiTheme="minorHAnsi"/>
      <w:sz w:val="20"/>
    </w:rPr>
  </w:style>
  <w:style w:type="paragraph" w:styleId="90">
    <w:name w:val="toc 9"/>
    <w:basedOn w:val="a5"/>
    <w:next w:val="a5"/>
    <w:autoRedefine/>
    <w:uiPriority w:val="39"/>
    <w:rsid w:val="00996891"/>
    <w:pPr>
      <w:ind w:left="2240"/>
    </w:pPr>
    <w:rPr>
      <w:rFonts w:asciiTheme="minorHAnsi" w:hAnsiTheme="minorHAnsi"/>
      <w:sz w:val="20"/>
    </w:rPr>
  </w:style>
  <w:style w:type="character" w:styleId="af2">
    <w:name w:val="Hyperlink"/>
    <w:uiPriority w:val="99"/>
    <w:rsid w:val="00996891"/>
    <w:rPr>
      <w:color w:val="0000FF"/>
      <w:u w:val="single"/>
    </w:rPr>
  </w:style>
  <w:style w:type="paragraph" w:customStyle="1" w:styleId="13">
    <w:name w:val="Пункт1"/>
    <w:basedOn w:val="a5"/>
    <w:next w:val="110"/>
    <w:rsid w:val="00616AE7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a5"/>
    <w:next w:val="111"/>
    <w:link w:val="112"/>
    <w:rsid w:val="00616AE7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a5"/>
    <w:link w:val="1110"/>
    <w:rsid w:val="00BA6DE5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a5"/>
    <w:rsid w:val="00996891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af"/>
    <w:link w:val="1113"/>
    <w:autoRedefine/>
    <w:rsid w:val="00B339E0"/>
    <w:pPr>
      <w:ind w:left="285" w:right="65" w:firstLine="570"/>
    </w:pPr>
    <w:rPr>
      <w:bCs/>
    </w:rPr>
  </w:style>
  <w:style w:type="paragraph" w:customStyle="1" w:styleId="11112">
    <w:name w:val="Пункт1.1.1.1"/>
    <w:basedOn w:val="a5"/>
    <w:rsid w:val="00996891"/>
    <w:pPr>
      <w:ind w:left="227" w:right="227" w:firstLine="567"/>
    </w:pPr>
  </w:style>
  <w:style w:type="paragraph" w:styleId="af3">
    <w:name w:val="Body Text"/>
    <w:basedOn w:val="a5"/>
    <w:link w:val="af4"/>
    <w:rsid w:val="00996891"/>
  </w:style>
  <w:style w:type="paragraph" w:customStyle="1" w:styleId="2">
    <w:name w:val="Стиль2"/>
    <w:basedOn w:val="a5"/>
    <w:autoRedefine/>
    <w:rsid w:val="00A9432C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rsid w:val="00996891"/>
    <w:pPr>
      <w:widowControl w:val="0"/>
      <w:ind w:left="80"/>
    </w:pPr>
    <w:rPr>
      <w:rFonts w:ascii="Arial" w:hAnsi="Arial"/>
      <w:snapToGrid w:val="0"/>
      <w:sz w:val="22"/>
    </w:rPr>
  </w:style>
  <w:style w:type="paragraph" w:styleId="af5">
    <w:name w:val="Block Text"/>
    <w:basedOn w:val="a5"/>
    <w:rsid w:val="00996891"/>
    <w:pPr>
      <w:ind w:left="1418" w:right="565" w:firstLine="283"/>
      <w:jc w:val="both"/>
    </w:pPr>
  </w:style>
  <w:style w:type="paragraph" w:styleId="32">
    <w:name w:val="Body Text Indent 3"/>
    <w:basedOn w:val="a5"/>
    <w:rsid w:val="00996891"/>
    <w:pPr>
      <w:ind w:left="1418" w:firstLine="283"/>
    </w:pPr>
  </w:style>
  <w:style w:type="paragraph" w:styleId="25">
    <w:name w:val="Body Text 2"/>
    <w:basedOn w:val="a5"/>
    <w:rsid w:val="00996891"/>
    <w:pPr>
      <w:ind w:right="-108"/>
    </w:pPr>
  </w:style>
  <w:style w:type="paragraph" w:styleId="33">
    <w:name w:val="Body Text 3"/>
    <w:basedOn w:val="a5"/>
    <w:rsid w:val="00996891"/>
    <w:pPr>
      <w:ind w:right="34"/>
    </w:pPr>
  </w:style>
  <w:style w:type="paragraph" w:styleId="af6">
    <w:name w:val="Subtitle"/>
    <w:basedOn w:val="a5"/>
    <w:rsid w:val="00996891"/>
    <w:pPr>
      <w:ind w:left="-108" w:right="-108"/>
    </w:pPr>
  </w:style>
  <w:style w:type="paragraph" w:styleId="af7">
    <w:name w:val="caption"/>
    <w:basedOn w:val="a5"/>
    <w:next w:val="a5"/>
    <w:rsid w:val="00996891"/>
    <w:pPr>
      <w:spacing w:before="120"/>
      <w:ind w:left="1418" w:right="567" w:firstLine="1418"/>
      <w:jc w:val="both"/>
    </w:pPr>
  </w:style>
  <w:style w:type="paragraph" w:customStyle="1" w:styleId="af8">
    <w:name w:val="Текст абзаца"/>
    <w:basedOn w:val="a5"/>
    <w:rsid w:val="00996891"/>
    <w:pPr>
      <w:spacing w:line="360" w:lineRule="auto"/>
      <w:ind w:firstLine="851"/>
      <w:jc w:val="both"/>
    </w:pPr>
  </w:style>
  <w:style w:type="paragraph" w:styleId="af9">
    <w:name w:val="Title"/>
    <w:basedOn w:val="a5"/>
    <w:rsid w:val="00996891"/>
    <w:rPr>
      <w:b/>
    </w:rPr>
  </w:style>
  <w:style w:type="paragraph" w:styleId="afa">
    <w:name w:val="Plain Text"/>
    <w:basedOn w:val="a5"/>
    <w:link w:val="afb"/>
    <w:rsid w:val="00996891"/>
    <w:rPr>
      <w:rFonts w:ascii="Courier New" w:hAnsi="Courier New"/>
      <w:sz w:val="20"/>
    </w:rPr>
  </w:style>
  <w:style w:type="character" w:styleId="afc">
    <w:name w:val="FollowedHyperlink"/>
    <w:rsid w:val="00996891"/>
    <w:rPr>
      <w:color w:val="800080"/>
      <w:u w:val="single"/>
    </w:rPr>
  </w:style>
  <w:style w:type="paragraph" w:customStyle="1" w:styleId="a4">
    <w:name w:val="Раздел"/>
    <w:basedOn w:val="10"/>
    <w:rsid w:val="00996891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noProof/>
      <w:lang w:val="en-US"/>
    </w:rPr>
  </w:style>
  <w:style w:type="paragraph" w:customStyle="1" w:styleId="afd">
    <w:name w:val="Пункт"/>
    <w:basedOn w:val="30"/>
    <w:rsid w:val="00996891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fe">
    <w:name w:val="Подпункт"/>
    <w:basedOn w:val="10"/>
    <w:rsid w:val="00996891"/>
    <w:pPr>
      <w:keepNext w:val="0"/>
      <w:tabs>
        <w:tab w:val="left" w:pos="357"/>
      </w:tabs>
    </w:pPr>
    <w:rPr>
      <w:b w:val="0"/>
      <w:noProof/>
      <w:sz w:val="24"/>
      <w:lang w:val="en-US"/>
    </w:rPr>
  </w:style>
  <w:style w:type="paragraph" w:styleId="14">
    <w:name w:val="index 1"/>
    <w:basedOn w:val="a5"/>
    <w:next w:val="a5"/>
    <w:autoRedefine/>
    <w:semiHidden/>
    <w:rsid w:val="00996891"/>
    <w:pPr>
      <w:tabs>
        <w:tab w:val="left" w:pos="5542"/>
      </w:tabs>
      <w:ind w:left="240" w:right="242" w:hanging="240"/>
    </w:pPr>
    <w:rPr>
      <w:noProof/>
    </w:rPr>
  </w:style>
  <w:style w:type="paragraph" w:styleId="91">
    <w:name w:val="index 9"/>
    <w:basedOn w:val="a5"/>
    <w:next w:val="a5"/>
    <w:autoRedefine/>
    <w:semiHidden/>
    <w:rsid w:val="00996891"/>
    <w:pPr>
      <w:ind w:left="2160" w:hanging="240"/>
    </w:pPr>
  </w:style>
  <w:style w:type="paragraph" w:styleId="26">
    <w:name w:val="index 2"/>
    <w:basedOn w:val="a5"/>
    <w:next w:val="a5"/>
    <w:autoRedefine/>
    <w:semiHidden/>
    <w:rsid w:val="00996891"/>
    <w:pPr>
      <w:ind w:left="480" w:hanging="240"/>
    </w:pPr>
  </w:style>
  <w:style w:type="paragraph" w:styleId="34">
    <w:name w:val="index 3"/>
    <w:basedOn w:val="a5"/>
    <w:next w:val="a5"/>
    <w:autoRedefine/>
    <w:semiHidden/>
    <w:rsid w:val="00996891"/>
    <w:pPr>
      <w:ind w:left="720" w:hanging="240"/>
    </w:pPr>
  </w:style>
  <w:style w:type="paragraph" w:styleId="41">
    <w:name w:val="index 4"/>
    <w:basedOn w:val="a5"/>
    <w:next w:val="a5"/>
    <w:autoRedefine/>
    <w:semiHidden/>
    <w:rsid w:val="00996891"/>
    <w:pPr>
      <w:ind w:left="960" w:hanging="240"/>
    </w:pPr>
  </w:style>
  <w:style w:type="paragraph" w:styleId="51">
    <w:name w:val="index 5"/>
    <w:basedOn w:val="a5"/>
    <w:next w:val="a5"/>
    <w:autoRedefine/>
    <w:semiHidden/>
    <w:rsid w:val="00996891"/>
    <w:pPr>
      <w:ind w:left="1200" w:hanging="240"/>
    </w:pPr>
  </w:style>
  <w:style w:type="paragraph" w:styleId="61">
    <w:name w:val="index 6"/>
    <w:basedOn w:val="a5"/>
    <w:next w:val="a5"/>
    <w:autoRedefine/>
    <w:semiHidden/>
    <w:rsid w:val="00996891"/>
    <w:pPr>
      <w:ind w:left="1440" w:hanging="240"/>
    </w:pPr>
  </w:style>
  <w:style w:type="paragraph" w:styleId="71">
    <w:name w:val="index 7"/>
    <w:basedOn w:val="a5"/>
    <w:next w:val="a5"/>
    <w:autoRedefine/>
    <w:semiHidden/>
    <w:rsid w:val="00996891"/>
    <w:pPr>
      <w:ind w:left="1680" w:hanging="240"/>
    </w:pPr>
  </w:style>
  <w:style w:type="paragraph" w:styleId="81">
    <w:name w:val="index 8"/>
    <w:basedOn w:val="a5"/>
    <w:next w:val="a5"/>
    <w:autoRedefine/>
    <w:semiHidden/>
    <w:rsid w:val="00996891"/>
    <w:pPr>
      <w:ind w:left="1920" w:hanging="240"/>
    </w:pPr>
  </w:style>
  <w:style w:type="paragraph" w:styleId="aff">
    <w:name w:val="index heading"/>
    <w:basedOn w:val="a5"/>
    <w:next w:val="14"/>
    <w:semiHidden/>
    <w:rsid w:val="00996891"/>
  </w:style>
  <w:style w:type="paragraph" w:styleId="aff0">
    <w:name w:val="footnote text"/>
    <w:basedOn w:val="a5"/>
    <w:semiHidden/>
    <w:rsid w:val="00996891"/>
    <w:rPr>
      <w:sz w:val="20"/>
    </w:rPr>
  </w:style>
  <w:style w:type="paragraph" w:styleId="aff1">
    <w:name w:val="toa heading"/>
    <w:basedOn w:val="a5"/>
    <w:next w:val="a5"/>
    <w:semiHidden/>
    <w:rsid w:val="00996891"/>
    <w:pPr>
      <w:spacing w:before="120"/>
    </w:pPr>
    <w:rPr>
      <w:rFonts w:ascii="Arial" w:hAnsi="Arial" w:cs="Arial"/>
      <w:b/>
      <w:bCs/>
    </w:rPr>
  </w:style>
  <w:style w:type="character" w:styleId="aff2">
    <w:name w:val="footnote reference"/>
    <w:semiHidden/>
    <w:rsid w:val="00996891"/>
    <w:rPr>
      <w:vertAlign w:val="superscript"/>
    </w:rPr>
  </w:style>
  <w:style w:type="paragraph" w:styleId="aff3">
    <w:name w:val="Document Map"/>
    <w:basedOn w:val="a5"/>
    <w:semiHidden/>
    <w:rsid w:val="00996891"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rsid w:val="00996891"/>
    <w:pPr>
      <w:widowControl w:val="0"/>
      <w:spacing w:line="360" w:lineRule="auto"/>
      <w:ind w:left="40"/>
    </w:pPr>
    <w:rPr>
      <w:snapToGrid w:val="0"/>
      <w:sz w:val="24"/>
    </w:rPr>
  </w:style>
  <w:style w:type="paragraph" w:customStyle="1" w:styleId="FR3">
    <w:name w:val="FR3"/>
    <w:rsid w:val="00996891"/>
    <w:pPr>
      <w:widowControl w:val="0"/>
      <w:spacing w:before="60"/>
      <w:ind w:left="40" w:firstLine="720"/>
    </w:pPr>
    <w:rPr>
      <w:rFonts w:ascii="Arial" w:hAnsi="Arial"/>
      <w:snapToGrid w:val="0"/>
      <w:sz w:val="24"/>
    </w:rPr>
  </w:style>
  <w:style w:type="paragraph" w:customStyle="1" w:styleId="FR4">
    <w:name w:val="FR4"/>
    <w:rsid w:val="00996891"/>
    <w:pPr>
      <w:widowControl w:val="0"/>
      <w:spacing w:line="260" w:lineRule="auto"/>
      <w:ind w:firstLine="720"/>
    </w:pPr>
    <w:rPr>
      <w:rFonts w:ascii="Courier New" w:hAnsi="Courier New"/>
      <w:snapToGrid w:val="0"/>
      <w:sz w:val="22"/>
    </w:rPr>
  </w:style>
  <w:style w:type="paragraph" w:customStyle="1" w:styleId="FR5">
    <w:name w:val="FR5"/>
    <w:rsid w:val="00996891"/>
    <w:pPr>
      <w:widowControl w:val="0"/>
    </w:pPr>
    <w:rPr>
      <w:rFonts w:ascii="Arial" w:hAnsi="Arial"/>
      <w:snapToGrid w:val="0"/>
      <w:sz w:val="12"/>
    </w:rPr>
  </w:style>
  <w:style w:type="paragraph" w:customStyle="1" w:styleId="210">
    <w:name w:val="Основной текст 21"/>
    <w:basedOn w:val="a5"/>
    <w:rsid w:val="00996891"/>
    <w:pPr>
      <w:widowControl w:val="0"/>
      <w:tabs>
        <w:tab w:val="left" w:pos="284"/>
      </w:tabs>
      <w:ind w:left="442"/>
    </w:pPr>
  </w:style>
  <w:style w:type="paragraph" w:customStyle="1" w:styleId="a0">
    <w:name w:val="Марк. список"/>
    <w:basedOn w:val="aff4"/>
    <w:rsid w:val="00996891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ff4">
    <w:name w:val="Нум. список"/>
    <w:basedOn w:val="a5"/>
    <w:autoRedefine/>
    <w:rsid w:val="00996891"/>
    <w:pPr>
      <w:spacing w:line="360" w:lineRule="auto"/>
      <w:jc w:val="both"/>
    </w:pPr>
  </w:style>
  <w:style w:type="paragraph" w:customStyle="1" w:styleId="15">
    <w:name w:val="Заголовок1"/>
    <w:basedOn w:val="4"/>
    <w:rsid w:val="00996891"/>
    <w:pPr>
      <w:spacing w:after="720"/>
      <w:outlineLvl w:val="0"/>
    </w:pPr>
    <w:rPr>
      <w:bCs/>
      <w:szCs w:val="28"/>
    </w:rPr>
  </w:style>
  <w:style w:type="paragraph" w:customStyle="1" w:styleId="aff5">
    <w:name w:val="Заголовок табл"/>
    <w:basedOn w:val="af3"/>
    <w:rsid w:val="00996891"/>
    <w:pPr>
      <w:spacing w:after="120"/>
    </w:pPr>
    <w:rPr>
      <w:sz w:val="26"/>
      <w:szCs w:val="24"/>
    </w:rPr>
  </w:style>
  <w:style w:type="paragraph" w:customStyle="1" w:styleId="aff6">
    <w:name w:val="Заголовки граф"/>
    <w:basedOn w:val="a5"/>
    <w:rsid w:val="00996891"/>
    <w:rPr>
      <w:sz w:val="26"/>
      <w:szCs w:val="24"/>
    </w:rPr>
  </w:style>
  <w:style w:type="paragraph" w:customStyle="1" w:styleId="aff7">
    <w:name w:val="Подзаголовок граф"/>
    <w:basedOn w:val="af3"/>
    <w:rsid w:val="00996891"/>
    <w:rPr>
      <w:szCs w:val="24"/>
    </w:rPr>
  </w:style>
  <w:style w:type="table" w:styleId="aff8">
    <w:name w:val="Table Grid"/>
    <w:basedOn w:val="a7"/>
    <w:uiPriority w:val="39"/>
    <w:rsid w:val="00B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359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6">
    <w:name w:val="Стиль1"/>
    <w:basedOn w:val="af"/>
    <w:rsid w:val="00C64E53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1">
    <w:name w:val="Стиль 2"/>
    <w:basedOn w:val="16"/>
    <w:rsid w:val="00C64E53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a5"/>
    <w:link w:val="35"/>
    <w:rsid w:val="00C64E53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5">
    <w:name w:val="Стиль3 Знак Знак"/>
    <w:link w:val="3"/>
    <w:rsid w:val="00C64E53"/>
    <w:rPr>
      <w:sz w:val="28"/>
      <w:szCs w:val="28"/>
    </w:rPr>
  </w:style>
  <w:style w:type="character" w:customStyle="1" w:styleId="1110">
    <w:name w:val="Пункт1.1.1 Знак"/>
    <w:link w:val="111"/>
    <w:rsid w:val="00BA6DE5"/>
    <w:rPr>
      <w:sz w:val="28"/>
      <w:szCs w:val="24"/>
    </w:rPr>
  </w:style>
  <w:style w:type="paragraph" w:customStyle="1" w:styleId="211">
    <w:name w:val="Средняя сетка 21"/>
    <w:link w:val="27"/>
    <w:uiPriority w:val="1"/>
    <w:rsid w:val="00A9566F"/>
    <w:rPr>
      <w:rFonts w:ascii="Calibri" w:hAnsi="Calibri"/>
      <w:sz w:val="22"/>
      <w:szCs w:val="22"/>
    </w:rPr>
  </w:style>
  <w:style w:type="character" w:customStyle="1" w:styleId="27">
    <w:name w:val="Средняя сетка 2 Знак"/>
    <w:link w:val="211"/>
    <w:uiPriority w:val="1"/>
    <w:rsid w:val="00A9566F"/>
    <w:rPr>
      <w:rFonts w:ascii="Calibri" w:hAnsi="Calibri"/>
      <w:sz w:val="22"/>
      <w:szCs w:val="22"/>
      <w:lang w:bidi="ar-SA"/>
    </w:rPr>
  </w:style>
  <w:style w:type="paragraph" w:styleId="aff9">
    <w:name w:val="Balloon Text"/>
    <w:basedOn w:val="a5"/>
    <w:link w:val="affa"/>
    <w:rsid w:val="00A9566F"/>
    <w:rPr>
      <w:rFonts w:ascii="Tahoma" w:hAnsi="Tahoma"/>
      <w:sz w:val="16"/>
      <w:szCs w:val="16"/>
    </w:rPr>
  </w:style>
  <w:style w:type="character" w:customStyle="1" w:styleId="affa">
    <w:name w:val="Текст выноски Знак"/>
    <w:link w:val="aff9"/>
    <w:rsid w:val="00A9566F"/>
    <w:rPr>
      <w:rFonts w:ascii="Tahoma" w:hAnsi="Tahoma" w:cs="Tahoma"/>
      <w:sz w:val="16"/>
      <w:szCs w:val="16"/>
    </w:rPr>
  </w:style>
  <w:style w:type="paragraph" w:styleId="affb">
    <w:name w:val="endnote text"/>
    <w:basedOn w:val="a5"/>
    <w:link w:val="affc"/>
    <w:rsid w:val="00DA5030"/>
    <w:rPr>
      <w:sz w:val="20"/>
    </w:rPr>
  </w:style>
  <w:style w:type="character" w:customStyle="1" w:styleId="affc">
    <w:name w:val="Текст концевой сноски Знак"/>
    <w:basedOn w:val="a6"/>
    <w:link w:val="affb"/>
    <w:rsid w:val="00DA5030"/>
  </w:style>
  <w:style w:type="character" w:styleId="affd">
    <w:name w:val="endnote reference"/>
    <w:rsid w:val="00DA5030"/>
    <w:rPr>
      <w:vertAlign w:val="superscript"/>
    </w:rPr>
  </w:style>
  <w:style w:type="character" w:styleId="affe">
    <w:name w:val="annotation reference"/>
    <w:rsid w:val="00F45AEE"/>
    <w:rPr>
      <w:sz w:val="18"/>
      <w:szCs w:val="18"/>
    </w:rPr>
  </w:style>
  <w:style w:type="paragraph" w:styleId="afff">
    <w:name w:val="annotation text"/>
    <w:basedOn w:val="a5"/>
    <w:link w:val="afff0"/>
    <w:rsid w:val="00F45AEE"/>
    <w:rPr>
      <w:szCs w:val="24"/>
    </w:rPr>
  </w:style>
  <w:style w:type="character" w:customStyle="1" w:styleId="afff0">
    <w:name w:val="Текст примечания Знак"/>
    <w:link w:val="afff"/>
    <w:rsid w:val="00F45AEE"/>
    <w:rPr>
      <w:sz w:val="24"/>
      <w:szCs w:val="24"/>
    </w:rPr>
  </w:style>
  <w:style w:type="paragraph" w:styleId="afff1">
    <w:name w:val="annotation subject"/>
    <w:basedOn w:val="afff"/>
    <w:next w:val="afff"/>
    <w:link w:val="afff2"/>
    <w:rsid w:val="00F45AEE"/>
    <w:rPr>
      <w:b/>
      <w:bCs/>
    </w:rPr>
  </w:style>
  <w:style w:type="character" w:customStyle="1" w:styleId="afff2">
    <w:name w:val="Тема примечания Знак"/>
    <w:link w:val="afff1"/>
    <w:rsid w:val="00F45AEE"/>
    <w:rPr>
      <w:b/>
      <w:bCs/>
      <w:sz w:val="24"/>
      <w:szCs w:val="24"/>
    </w:rPr>
  </w:style>
  <w:style w:type="character" w:customStyle="1" w:styleId="1113">
    <w:name w:val="П.1.1.1 Знак"/>
    <w:link w:val="1112"/>
    <w:rsid w:val="00B339E0"/>
    <w:rPr>
      <w:bCs/>
      <w:sz w:val="28"/>
      <w:szCs w:val="24"/>
    </w:rPr>
  </w:style>
  <w:style w:type="character" w:customStyle="1" w:styleId="af4">
    <w:name w:val="Основной текст Знак"/>
    <w:link w:val="af3"/>
    <w:rsid w:val="00A534F1"/>
    <w:rPr>
      <w:sz w:val="28"/>
    </w:rPr>
  </w:style>
  <w:style w:type="paragraph" w:customStyle="1" w:styleId="-11">
    <w:name w:val="Цветной список - Акцент 11"/>
    <w:basedOn w:val="a5"/>
    <w:uiPriority w:val="72"/>
    <w:rsid w:val="00E52711"/>
    <w:pPr>
      <w:ind w:left="720"/>
      <w:contextualSpacing/>
    </w:pPr>
  </w:style>
  <w:style w:type="character" w:customStyle="1" w:styleId="af0">
    <w:name w:val="Основной текст с отступом Знак"/>
    <w:link w:val="af"/>
    <w:rsid w:val="003D1A36"/>
    <w:rPr>
      <w:sz w:val="28"/>
      <w:szCs w:val="24"/>
    </w:rPr>
  </w:style>
  <w:style w:type="paragraph" w:styleId="afff3">
    <w:name w:val="List Paragraph"/>
    <w:basedOn w:val="a5"/>
    <w:uiPriority w:val="34"/>
    <w:rsid w:val="00C92C44"/>
    <w:pPr>
      <w:ind w:left="720"/>
      <w:contextualSpacing/>
    </w:pPr>
  </w:style>
  <w:style w:type="character" w:customStyle="1" w:styleId="17">
    <w:name w:val="Основной текст Знак1"/>
    <w:rsid w:val="00380F79"/>
    <w:rPr>
      <w:sz w:val="28"/>
      <w:lang w:val="ru-RU" w:eastAsia="ru-RU" w:bidi="ar-SA"/>
    </w:rPr>
  </w:style>
  <w:style w:type="paragraph" w:styleId="afff4">
    <w:name w:val="Normal (Web)"/>
    <w:basedOn w:val="a5"/>
    <w:uiPriority w:val="99"/>
    <w:unhideWhenUsed/>
    <w:rsid w:val="000739B6"/>
    <w:pPr>
      <w:spacing w:before="100" w:beforeAutospacing="1" w:after="100" w:afterAutospacing="1"/>
    </w:pPr>
    <w:rPr>
      <w:szCs w:val="24"/>
    </w:rPr>
  </w:style>
  <w:style w:type="character" w:customStyle="1" w:styleId="18">
    <w:name w:val="Основной текст1"/>
    <w:rsid w:val="00AD09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fff5">
    <w:name w:val="Текст документа"/>
    <w:basedOn w:val="a5"/>
    <w:link w:val="afff6"/>
    <w:qFormat/>
    <w:rsid w:val="00974FBB"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rsid w:val="00713368"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ff6">
    <w:name w:val="Текст документа Знак"/>
    <w:basedOn w:val="a6"/>
    <w:link w:val="afff5"/>
    <w:rsid w:val="00974FBB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rsid w:val="008B2CEB"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a6"/>
    <w:link w:val="110"/>
    <w:rsid w:val="00B72B8B"/>
    <w:rPr>
      <w:sz w:val="28"/>
      <w:szCs w:val="24"/>
    </w:rPr>
  </w:style>
  <w:style w:type="character" w:customStyle="1" w:styleId="114">
    <w:name w:val="Список 1.1 Знак"/>
    <w:basedOn w:val="112"/>
    <w:link w:val="113"/>
    <w:rsid w:val="00713368"/>
    <w:rPr>
      <w:sz w:val="28"/>
      <w:szCs w:val="28"/>
    </w:rPr>
  </w:style>
  <w:style w:type="paragraph" w:customStyle="1" w:styleId="afff7">
    <w:name w:val="(Номер методики)"/>
    <w:basedOn w:val="af3"/>
    <w:link w:val="afff8"/>
    <w:rsid w:val="00901B88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sid w:val="008B2CEB"/>
    <w:rPr>
      <w:sz w:val="28"/>
      <w:szCs w:val="24"/>
    </w:rPr>
  </w:style>
  <w:style w:type="paragraph" w:customStyle="1" w:styleId="A11">
    <w:name w:val="A.1.1"/>
    <w:basedOn w:val="af3"/>
    <w:link w:val="A110"/>
    <w:qFormat/>
    <w:rsid w:val="008F2A48"/>
    <w:pPr>
      <w:ind w:left="284" w:right="227" w:firstLine="709"/>
      <w:jc w:val="both"/>
    </w:pPr>
    <w:rPr>
      <w:szCs w:val="28"/>
    </w:rPr>
  </w:style>
  <w:style w:type="character" w:customStyle="1" w:styleId="afff8">
    <w:name w:val="(Номер методики) Знак"/>
    <w:basedOn w:val="af4"/>
    <w:link w:val="afff7"/>
    <w:rsid w:val="00901B88"/>
    <w:rPr>
      <w:sz w:val="28"/>
      <w:szCs w:val="28"/>
    </w:rPr>
  </w:style>
  <w:style w:type="paragraph" w:styleId="afff9">
    <w:name w:val="Revision"/>
    <w:hidden/>
    <w:uiPriority w:val="71"/>
    <w:semiHidden/>
    <w:rsid w:val="00E022EE"/>
    <w:rPr>
      <w:sz w:val="28"/>
    </w:rPr>
  </w:style>
  <w:style w:type="character" w:customStyle="1" w:styleId="A110">
    <w:name w:val="A.1.1 Знак"/>
    <w:basedOn w:val="af4"/>
    <w:link w:val="A11"/>
    <w:rsid w:val="008F2A48"/>
    <w:rPr>
      <w:sz w:val="28"/>
      <w:szCs w:val="28"/>
    </w:rPr>
  </w:style>
  <w:style w:type="paragraph" w:customStyle="1" w:styleId="36">
    <w:name w:val="Пункт3"/>
    <w:basedOn w:val="a5"/>
    <w:rsid w:val="009C5C49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afffa">
    <w:name w:val="Strong"/>
    <w:basedOn w:val="a6"/>
    <w:uiPriority w:val="22"/>
    <w:rsid w:val="00057B01"/>
    <w:rPr>
      <w:b/>
      <w:bCs/>
    </w:rPr>
  </w:style>
  <w:style w:type="paragraph" w:customStyle="1" w:styleId="a2">
    <w:name w:val="Перечисление"/>
    <w:basedOn w:val="1114"/>
    <w:link w:val="afffb"/>
    <w:qFormat/>
    <w:rsid w:val="00713368"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ffb">
    <w:name w:val="Перечисление Знак"/>
    <w:basedOn w:val="1115"/>
    <w:link w:val="a2"/>
    <w:rsid w:val="00713368"/>
    <w:rPr>
      <w:sz w:val="28"/>
      <w:szCs w:val="24"/>
    </w:rPr>
  </w:style>
  <w:style w:type="paragraph" w:customStyle="1" w:styleId="afffc">
    <w:name w:val="Текст таблицы"/>
    <w:basedOn w:val="a5"/>
    <w:link w:val="afffd"/>
    <w:qFormat/>
    <w:rsid w:val="00AA6E21"/>
    <w:pPr>
      <w:jc w:val="left"/>
    </w:pPr>
    <w:rPr>
      <w:szCs w:val="28"/>
    </w:rPr>
  </w:style>
  <w:style w:type="paragraph" w:customStyle="1" w:styleId="afffe">
    <w:name w:val="Номера методик"/>
    <w:basedOn w:val="1114"/>
    <w:link w:val="affff"/>
    <w:rsid w:val="00AA6E21"/>
    <w:pPr>
      <w:numPr>
        <w:ilvl w:val="0"/>
        <w:numId w:val="0"/>
      </w:numPr>
      <w:ind w:left="284"/>
      <w:jc w:val="right"/>
    </w:pPr>
  </w:style>
  <w:style w:type="character" w:customStyle="1" w:styleId="afffd">
    <w:name w:val="Текст таблицы Знак"/>
    <w:basedOn w:val="a6"/>
    <w:link w:val="afffc"/>
    <w:rsid w:val="00AA6E21"/>
    <w:rPr>
      <w:sz w:val="28"/>
      <w:szCs w:val="28"/>
    </w:rPr>
  </w:style>
  <w:style w:type="character" w:customStyle="1" w:styleId="affff">
    <w:name w:val="Номера методик Знак"/>
    <w:basedOn w:val="1115"/>
    <w:link w:val="afffe"/>
    <w:rsid w:val="00AA6E21"/>
    <w:rPr>
      <w:sz w:val="28"/>
      <w:szCs w:val="24"/>
    </w:rPr>
  </w:style>
  <w:style w:type="paragraph" w:customStyle="1" w:styleId="a">
    <w:name w:val="Перечисление буквы"/>
    <w:basedOn w:val="1114"/>
    <w:link w:val="affff0"/>
    <w:qFormat/>
    <w:rsid w:val="008B2CEB"/>
    <w:pPr>
      <w:numPr>
        <w:ilvl w:val="0"/>
        <w:numId w:val="13"/>
      </w:numPr>
      <w:ind w:left="0" w:firstLine="851"/>
    </w:pPr>
  </w:style>
  <w:style w:type="character" w:customStyle="1" w:styleId="affff0">
    <w:name w:val="Перечисление буквы Знак"/>
    <w:basedOn w:val="1115"/>
    <w:link w:val="a"/>
    <w:rsid w:val="008B2CEB"/>
    <w:rPr>
      <w:sz w:val="28"/>
      <w:szCs w:val="24"/>
    </w:rPr>
  </w:style>
  <w:style w:type="character" w:customStyle="1" w:styleId="22">
    <w:name w:val="Заголовок 2 Знак"/>
    <w:aliases w:val="Title Знак"/>
    <w:basedOn w:val="a6"/>
    <w:link w:val="20"/>
    <w:rsid w:val="00E25458"/>
    <w:rPr>
      <w:b/>
      <w:sz w:val="32"/>
      <w:szCs w:val="24"/>
    </w:rPr>
  </w:style>
  <w:style w:type="paragraph" w:customStyle="1" w:styleId="-">
    <w:name w:val="Осн. надпись - Общий"/>
    <w:rsid w:val="009A63AE"/>
    <w:rPr>
      <w:rFonts w:ascii="Arial" w:hAnsi="Arial" w:cs="Arial"/>
      <w:noProof/>
      <w:sz w:val="16"/>
      <w:szCs w:val="16"/>
    </w:rPr>
  </w:style>
  <w:style w:type="paragraph" w:customStyle="1" w:styleId="-0">
    <w:name w:val="Осн. надпись - Дата"/>
    <w:basedOn w:val="-"/>
    <w:rsid w:val="009A63AE"/>
    <w:rPr>
      <w:sz w:val="12"/>
      <w:szCs w:val="12"/>
    </w:rPr>
  </w:style>
  <w:style w:type="paragraph" w:customStyle="1" w:styleId="affff1">
    <w:name w:val="Наборный текст"/>
    <w:basedOn w:val="a5"/>
    <w:link w:val="affff2"/>
    <w:qFormat/>
    <w:rsid w:val="00B32E13"/>
    <w:pPr>
      <w:spacing w:line="360" w:lineRule="auto"/>
      <w:ind w:firstLine="851"/>
      <w:jc w:val="both"/>
    </w:pPr>
  </w:style>
  <w:style w:type="character" w:customStyle="1" w:styleId="affff2">
    <w:name w:val="Наборный текст Знак"/>
    <w:basedOn w:val="a6"/>
    <w:link w:val="affff1"/>
    <w:rsid w:val="00B32E13"/>
    <w:rPr>
      <w:sz w:val="28"/>
    </w:rPr>
  </w:style>
  <w:style w:type="paragraph" w:customStyle="1" w:styleId="affff3">
    <w:name w:val="Подзаголово"/>
    <w:basedOn w:val="20"/>
    <w:link w:val="affff4"/>
    <w:rsid w:val="00B32E13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fff4">
    <w:name w:val="Подзаголово Знак"/>
    <w:basedOn w:val="22"/>
    <w:link w:val="affff3"/>
    <w:rsid w:val="00B32E13"/>
    <w:rPr>
      <w:rFonts w:eastAsiaTheme="minorHAnsi"/>
      <w:b/>
      <w:sz w:val="28"/>
      <w:szCs w:val="24"/>
      <w:lang w:eastAsia="en-US"/>
    </w:rPr>
  </w:style>
  <w:style w:type="paragraph" w:customStyle="1" w:styleId="affff5">
    <w:name w:val="Подподзаголовок"/>
    <w:basedOn w:val="affff6"/>
    <w:rsid w:val="00B32E13"/>
    <w:pPr>
      <w:spacing w:after="120"/>
      <w:ind w:left="573" w:firstLine="567"/>
    </w:pPr>
  </w:style>
  <w:style w:type="paragraph" w:customStyle="1" w:styleId="affff6">
    <w:name w:val="Подподзаголово"/>
    <w:basedOn w:val="affff3"/>
    <w:rsid w:val="00B32E13"/>
    <w:pPr>
      <w:outlineLvl w:val="9"/>
    </w:pPr>
  </w:style>
  <w:style w:type="paragraph" w:customStyle="1" w:styleId="11111">
    <w:name w:val="Список 1.1.1.1"/>
    <w:basedOn w:val="1114"/>
    <w:link w:val="11113"/>
    <w:rsid w:val="00B32E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rsid w:val="00B32E13"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sid w:val="00B32E13"/>
    <w:rPr>
      <w:sz w:val="28"/>
      <w:szCs w:val="24"/>
    </w:rPr>
  </w:style>
  <w:style w:type="paragraph" w:customStyle="1" w:styleId="115">
    <w:name w:val="Протокол 1.1"/>
    <w:basedOn w:val="af"/>
    <w:link w:val="116"/>
    <w:qFormat/>
    <w:rsid w:val="00D175A3"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sid w:val="00B32E13"/>
    <w:rPr>
      <w:sz w:val="28"/>
      <w:szCs w:val="24"/>
    </w:rPr>
  </w:style>
  <w:style w:type="paragraph" w:customStyle="1" w:styleId="a1">
    <w:name w:val="Протокол"/>
    <w:basedOn w:val="af"/>
    <w:link w:val="affff7"/>
    <w:qFormat/>
    <w:rsid w:val="00EA76DE"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af0"/>
    <w:link w:val="115"/>
    <w:rsid w:val="00D175A3"/>
    <w:rPr>
      <w:color w:val="000000" w:themeColor="text1"/>
      <w:sz w:val="22"/>
      <w:szCs w:val="22"/>
    </w:rPr>
  </w:style>
  <w:style w:type="character" w:customStyle="1" w:styleId="affff7">
    <w:name w:val="Протокол Знак"/>
    <w:basedOn w:val="af0"/>
    <w:link w:val="a1"/>
    <w:rsid w:val="00EA76DE"/>
    <w:rPr>
      <w:sz w:val="22"/>
      <w:szCs w:val="24"/>
    </w:rPr>
  </w:style>
  <w:style w:type="character" w:customStyle="1" w:styleId="afb">
    <w:name w:val="Текст Знак"/>
    <w:link w:val="afa"/>
    <w:rsid w:val="00353C3D"/>
    <w:rPr>
      <w:rFonts w:ascii="Courier New" w:hAnsi="Courier New"/>
    </w:rPr>
  </w:style>
  <w:style w:type="character" w:styleId="affff8">
    <w:name w:val="Placeholder Text"/>
    <w:basedOn w:val="a6"/>
    <w:uiPriority w:val="67"/>
    <w:semiHidden/>
    <w:rsid w:val="00353C3D"/>
    <w:rPr>
      <w:color w:val="808080"/>
    </w:rPr>
  </w:style>
  <w:style w:type="paragraph" w:customStyle="1" w:styleId="affff9">
    <w:name w:val="Рамка"/>
    <w:basedOn w:val="a5"/>
    <w:link w:val="affffa"/>
    <w:qFormat/>
    <w:rsid w:val="00AD69A1"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ffa">
    <w:name w:val="Рамка Знак"/>
    <w:basedOn w:val="a6"/>
    <w:link w:val="affff9"/>
    <w:rsid w:val="00AD69A1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ab"/>
    <w:rsid w:val="0077558E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3">
    <w:name w:val="Перечислениее"/>
    <w:basedOn w:val="afff5"/>
    <w:qFormat/>
    <w:rsid w:val="00BA69BF"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ffb">
    <w:name w:val="список"/>
    <w:basedOn w:val="afa"/>
    <w:link w:val="affffc"/>
    <w:qFormat/>
    <w:rsid w:val="005606B2"/>
    <w:pPr>
      <w:spacing w:line="360" w:lineRule="auto"/>
      <w:ind w:right="142"/>
      <w:jc w:val="both"/>
    </w:pPr>
    <w:rPr>
      <w:sz w:val="28"/>
    </w:rPr>
  </w:style>
  <w:style w:type="character" w:customStyle="1" w:styleId="affffc">
    <w:name w:val="список Знак"/>
    <w:basedOn w:val="afb"/>
    <w:link w:val="affffb"/>
    <w:rsid w:val="005606B2"/>
    <w:rPr>
      <w:rFonts w:ascii="Courier New" w:hAnsi="Courier New"/>
      <w:sz w:val="28"/>
    </w:rPr>
  </w:style>
  <w:style w:type="character" w:customStyle="1" w:styleId="ad">
    <w:name w:val="Нижний колонтитул Знак"/>
    <w:basedOn w:val="a6"/>
    <w:link w:val="ac"/>
    <w:uiPriority w:val="99"/>
    <w:rsid w:val="007330E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&#1064;&#1072;&#1073;&#1083;&#1086;&#1085;_&#1058;&#1059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D5CE-C59A-487C-8029-308F5D21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Шаблон_ТУ1.dot</Template>
  <TotalTime>13</TotalTime>
  <Pages>10</Pages>
  <Words>443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Технические Условия</vt:lpstr>
      <vt:lpstr>Технические Условия</vt:lpstr>
    </vt:vector>
  </TitlesOfParts>
  <Company/>
  <LinksUpToDate>false</LinksUpToDate>
  <CharactersWithSpaces>2966</CharactersWithSpaces>
  <SharedDoc>false</SharedDoc>
  <HLinks>
    <vt:vector size="186" baseType="variant">
      <vt:variant>
        <vt:i4>1048637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_Toc418847595</vt:lpwstr>
      </vt:variant>
      <vt:variant>
        <vt:i4>1048637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_Toc418847594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_Toc418847593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_Toc418847592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_Toc418847591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_Toc418847590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_Toc418847589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_Toc418847588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_Toc418847587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_Toc418847586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_Toc418847585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_Toc418847584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_Toc418847583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_Toc418847582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_Toc418847581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_Toc418847580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_Toc418847579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_Toc418847578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_Toc418847577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_Toc418847576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_Toc418847575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_Toc418847574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_Toc418847573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_Toc418847572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_Toc418847571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_Toc418847570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_Toc418847569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_Toc418847568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_Toc418847567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_Toc418847566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_Toc418847565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Елисеев Дмитрий Николаевич</cp:lastModifiedBy>
  <cp:revision>8</cp:revision>
  <cp:lastPrinted>2022-05-17T07:36:00Z</cp:lastPrinted>
  <dcterms:created xsi:type="dcterms:W3CDTF">2022-09-16T06:26:00Z</dcterms:created>
  <dcterms:modified xsi:type="dcterms:W3CDTF">2023-12-11T10:11:00Z</dcterms:modified>
</cp:coreProperties>
</file>