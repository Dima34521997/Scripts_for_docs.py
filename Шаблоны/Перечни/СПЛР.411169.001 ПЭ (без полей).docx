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page" w:horzAnchor="page" w:tblpX="1141" w:tblpY="285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69302DB" w14:textId="77777777" w:rsidTr="00073393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4C62BE" w14:textId="1E8A3700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A97521" w14:textId="77777777" w:rsidR="00073393" w:rsidRPr="00951E5E" w:rsidRDefault="00073393" w:rsidP="00073393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FF2AE3" w14:textId="77777777" w:rsidR="00073393" w:rsidRPr="00870065" w:rsidRDefault="00073393" w:rsidP="00073393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1D0D45" w14:textId="1B2C0FC3" w:rsidR="00073393" w:rsidRPr="00870065" w:rsidRDefault="00073393" w:rsidP="00073393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5E93D3D8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8E399F" w14:textId="77777777" w:rsidR="00073393" w:rsidRDefault="00073393" w:rsidP="00073393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D9E8A1" w14:textId="77777777" w:rsidR="00073393" w:rsidRDefault="00073393" w:rsidP="00073393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BE5368" w14:textId="77777777" w:rsidR="00073393" w:rsidRDefault="00073393" w:rsidP="00073393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992C4C8" w14:textId="77777777" w:rsidR="00073393" w:rsidRDefault="00073393" w:rsidP="00073393"/>
        </w:tc>
      </w:tr>
      <w:tr w:rsidR="00073393" w14:paraId="10FA613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ACB81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30EA88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A2433D" w14:textId="77777777" w:rsidR="00073393" w:rsidRDefault="00073393" w:rsidP="00073393"/>
        </w:tc>
      </w:tr>
      <w:tr w:rsidR="00073393" w14:paraId="63588A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C1-C5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51CF945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2F73807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1EDE818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C8, C9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43664CD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65AD4C9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0D5C01CE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X7R - 16 В - 0,01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CC0402KRX7R8BB103</w:t>
            </w:r>
          </w:p>
        </w:tc>
      </w:tr>
      <w:tr w:rsidR="00073393" w14:paraId="06E1179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335C7A5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46DFA5E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7F87164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- 10 B - 100 мкФ 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595D107X9010B2T</w:t>
            </w:r>
          </w:p>
        </w:tc>
      </w:tr>
      <w:tr w:rsidR="00073393" w14:paraId="71BD01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«B» - 25 В - 10 мкФ ± 10 %, ф. 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293D106X9025B2TE3</w:t>
            </w:r>
          </w:p>
        </w:tc>
      </w:tr>
      <w:tr w:rsidR="00073393" w14:paraId="1AEB63F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0603 X5R - 25 В - 4,7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CC0603KRX5R8BB475</w:t>
            </w:r>
          </w:p>
        </w:tc>
      </w:tr>
      <w:tr w:rsidR="00073393" w14:paraId="2827AEA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3358D68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- 16 В - 1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CC0402KRX5R7BB105</w:t>
            </w:r>
          </w:p>
        </w:tc>
      </w:tr>
      <w:tr w:rsidR="00073393" w14:paraId="5091CCE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C21-C82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2BCAF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C83-C88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21D6957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C89-C109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X5R - 25 В - 0,1 мкФ ± 10 %,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CC0402KRX5R8BB104</w:t>
            </w:r>
          </w:p>
        </w:tc>
      </w:tr>
      <w:tr w:rsidR="00073393" w14:paraId="25C39E9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C110, C111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«A» - 10 В - 10 мкФ ± 10 %, ф. KEMET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T491A106K010AT</w:t>
            </w:r>
          </w:p>
        </w:tc>
      </w:tr>
      <w:tr w:rsidR="00073393" w14:paraId="05A51B20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FF7B5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BDA8C0" w14:textId="77777777" w:rsidR="00073393" w:rsidRDefault="00073393" w:rsidP="00073393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FFA3B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37A441" w14:textId="77777777" w:rsidR="00073393" w:rsidRDefault="00073393" w:rsidP="00073393"/>
        </w:tc>
      </w:tr>
      <w:tr w:rsidR="00073393" w14:paraId="5707D8D5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672FA" w14:textId="77777777" w:rsidR="00073393" w:rsidRDefault="00073393" w:rsidP="00073393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50C6F2" w14:textId="77777777" w:rsidR="00073393" w:rsidRDefault="00073393" w:rsidP="00073393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D2095" w14:textId="77777777" w:rsidR="00073393" w:rsidRDefault="00073393" w:rsidP="00073393"/>
        </w:tc>
      </w:tr>
      <w:tr w:rsidR="00073393" w14:paraId="636FE30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STM32F103C8T6,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3F0538" w14:paraId="350C53D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KC2016Z16.0000C15XXK, ф. Kyocera AVX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A4B0801" w14:textId="77777777" w:rsidR="007330E8" w:rsidRDefault="007330E8" w:rsidP="007330E8">
      <w:pPr>
        <w:sectPr w:rsidR="007330E8" w:rsidSect="007330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-851" w:right="567" w:bottom="1701" w:left="1418" w:header="0" w:footer="170" w:gutter="0"/>
          <w:pgNumType w:start="2"/>
          <w:cols w:space="720"/>
          <w:titlePg/>
          <w:docGrid w:linePitch="381"/>
        </w:sectPr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073393" w14:paraId="5825A6A9" w14:textId="77777777" w:rsidTr="00D8459C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13CE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D977E1" w14:textId="77777777" w:rsidR="00073393" w:rsidRPr="00951E5E" w:rsidRDefault="00073393" w:rsidP="00D8459C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D8BB0C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8C79B2" w14:textId="77777777" w:rsidR="00073393" w:rsidRPr="00870065" w:rsidRDefault="00073393" w:rsidP="00D8459C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073393" w14:paraId="1E27774A" w14:textId="77777777" w:rsidTr="002B4D32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ESD204DQAR, ф. Texas Instruments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AA9F48F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SN6501QDBVRQ1,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D15AFF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TPS5420DR,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26D7C73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TLV76701DRVT,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8C221A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TPS76350QDBVRQ1, ф. Texas Instrument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7558AB3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ISO1050DUB, ф. Texas Instruments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12DFC704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CP2102-GM, ф. Silicon Laboratories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DA633A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D10-D13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706BD7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D14-D17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34E10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D18-D25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Не устанавливать</w:t>
            </w:r>
          </w:p>
        </w:tc>
      </w:tr>
      <w:tr w:rsidR="00073393" w14:paraId="4EEE4B8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D26-D33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F680D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D34-D41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2A6FE4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D42-D49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E7D595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D50-D53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D93503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D54-D57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472F8DFB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D58-D65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58115DF6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D66-D73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72462097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D74-D81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74HC595D,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04290238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D82-D89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74HC165D, ф. Nexperia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C8D8BCC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6E29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7019FF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A1FC44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7921F" w14:textId="77777777" w:rsidR="00073393" w:rsidRDefault="00073393" w:rsidP="00D8459C"/>
        </w:tc>
      </w:tr>
      <w:tr w:rsidR="00073393" w14:paraId="4BB9031D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L1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Индуктивность SRP7028A-330M, ф. Bourns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073393" w14:paraId="6D368451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B94016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DC4995" w14:textId="77777777" w:rsidR="00073393" w:rsidRDefault="00073393" w:rsidP="00D8459C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FFBEC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7D155" w14:textId="77777777" w:rsidR="00073393" w:rsidRDefault="00073393" w:rsidP="00D8459C"/>
        </w:tc>
      </w:tr>
      <w:tr w:rsidR="00073393" w14:paraId="0A69BE02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EFA7B" w14:textId="77777777" w:rsidR="00073393" w:rsidRDefault="00073393" w:rsidP="00D8459C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Резисторы, ф. Yageo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35CF8E" w14:textId="77777777" w:rsidR="00073393" w:rsidRDefault="00073393" w:rsidP="00D8459C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686EA6" w14:textId="77777777" w:rsidR="00073393" w:rsidRDefault="00073393" w:rsidP="00D8459C"/>
        </w:tc>
      </w:tr>
      <w:tr w:rsidR="00073393" w14:paraId="1559C9CA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R1-R3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219CBA3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R4, R5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073393" w14:paraId="35DDA24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073393" w14:paraId="79A68319" w14:textId="77777777" w:rsidTr="002B4D32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073393" w14:paraId="0E9B8CF4" w14:textId="77777777" w:rsidTr="00C57EE2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R8, R9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0402 - 6,8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RC0402FR-076K8L</w:t>
            </w:r>
          </w:p>
        </w:tc>
      </w:tr>
      <w:tr w:rsidR="00073393" w14:paraId="11D023FB" w14:textId="77777777" w:rsidTr="00C57EE2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0402 - 2,2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RC0402FR-072K2L</w:t>
            </w:r>
          </w:p>
        </w:tc>
      </w:tr>
      <w:tr w:rsidR="009D0965" w14:paraId="7ABC619A" w14:textId="77777777" w:rsidTr="00C57EE2">
        <w:trPr>
          <w:trHeight w:val="528"/>
        </w:trPr>
        <w:tc>
          <w:tcPr>
            <w:tcW w:w="1134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R11, R12</w:t>
            </w:r>
          </w:p>
        </w:tc>
        <w:tc>
          <w:tcPr>
            <w:tcW w:w="6236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</w:tbl>
    <w:p w14:paraId="6593583B" w14:textId="5CD75725" w:rsidR="00CB5B61" w:rsidRDefault="00CB5B61" w:rsidP="00723807">
      <w:pPr>
        <w:jc w:val="both"/>
      </w:pPr>
    </w:p>
    <w:p w14:paraId="4C3716E9" w14:textId="0C0345F8" w:rsidR="00CB5B61" w:rsidRDefault="00CB5B61" w:rsidP="00723807">
      <w:pPr>
        <w:jc w:val="both"/>
      </w:pP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CB5B61" w14:paraId="55F491A9" w14:textId="77777777" w:rsidTr="00F72D9E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D71A51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1972DD" w14:textId="77777777" w:rsidR="00CB5B61" w:rsidRPr="00951E5E" w:rsidRDefault="00CB5B61" w:rsidP="00F72D9E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84F2B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E1F803" w14:textId="77777777" w:rsidR="00CB5B61" w:rsidRPr="00870065" w:rsidRDefault="00CB5B61" w:rsidP="00F72D9E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CB5B61" w14:paraId="48FA347C" w14:textId="77777777" w:rsidTr="00F72D9E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R13-R15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A60E25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00CB77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0402 - 4,7 кОм ± 5 %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AC0402JR-074K7L</w:t>
            </w:r>
          </w:p>
        </w:tc>
      </w:tr>
      <w:tr w:rsidR="00CB5B61" w14:paraId="404CDA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04895E64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R19-R22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AA0402JR-070RL</w:t>
            </w:r>
          </w:p>
        </w:tc>
      </w:tr>
      <w:tr w:rsidR="00CB5B61" w14:paraId="7EDC3FD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0402 - 120 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AC0402FR-07120RL</w:t>
            </w:r>
          </w:p>
        </w:tc>
      </w:tr>
      <w:tr w:rsidR="00CB5B61" w14:paraId="42BC2E28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R24-R343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Чип 0402 - 10 кОм ± 1 %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320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AA0402FR-0710KL</w:t>
            </w:r>
          </w:p>
        </w:tc>
      </w:tr>
      <w:tr w:rsidR="00CB5B61" w14:paraId="15012D4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4393D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8B7AB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F0AA7B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C91A42" w14:textId="77777777" w:rsidR="00CB5B61" w:rsidRDefault="00CB5B61" w:rsidP="00F72D9E"/>
        </w:tc>
      </w:tr>
      <w:tr w:rsidR="00CB5B61" w14:paraId="220BD2C0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Трансформатор 750313638, ф. Würth Elektronik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92FBB41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A0DE47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7C0B0E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C0F9F1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4174EE" w14:textId="77777777" w:rsidR="00CB5B61" w:rsidRDefault="00CB5B61" w:rsidP="00F72D9E"/>
        </w:tc>
      </w:tr>
      <w:tr w:rsidR="00CB5B61" w14:paraId="0FC5BFD3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2FA2ED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Диоды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7CD04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4EF2CF" w14:textId="77777777" w:rsidR="00CB5B61" w:rsidRDefault="00CB5B61" w:rsidP="00F72D9E"/>
        </w:tc>
      </w:tr>
      <w:tr w:rsidR="00CB5B61" w14:paraId="1CC725A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VD1, VD2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BAT20JFILM, ф. STMicroelectronics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F03A56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VD3, VD4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MBR0520L, ф. HotTech Semiconductor Technology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7EB380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VD5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VSSAF5L45, ф.Vishay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145B7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199F2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0BA93D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685835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CDB4C" w14:textId="77777777" w:rsidR="00CB5B61" w:rsidRDefault="00CB5B61" w:rsidP="00F72D9E"/>
        </w:tc>
      </w:tr>
      <w:tr w:rsidR="00CB5B61" w14:paraId="38088D4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VT1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Транзистор NTLJS17D0P03P8Z, ф. ON Semiconductor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941597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2144D9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5B0111" w14:textId="77777777" w:rsidR="00CB5B61" w:rsidRDefault="00CB5B61" w:rsidP="00F72D9E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4A08C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CFFD9E" w14:textId="77777777" w:rsidR="00CB5B61" w:rsidRDefault="00CB5B61" w:rsidP="00F72D9E"/>
        </w:tc>
      </w:tr>
      <w:tr w:rsidR="00CB5B61" w14:paraId="4A6435EB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11CD26" w14:textId="77777777" w:rsidR="00CB5B61" w:rsidRDefault="00CB5B61" w:rsidP="00F72D9E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CBD727" w14:textId="77777777" w:rsidR="00CB5B61" w:rsidRDefault="00CB5B61" w:rsidP="00F72D9E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09BB54" w14:textId="77777777" w:rsidR="00CB5B61" w:rsidRDefault="00CB5B61" w:rsidP="00F72D9E"/>
        </w:tc>
      </w:tr>
      <w:tr w:rsidR="00CB5B61" w14:paraId="6E7FF37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P-MUSBR-M1C1-M5, ф.Amphenol Corp.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1460B3C5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XP2, XP3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BM06B-SRSS-TB,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F891162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076A50ED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6A00D18E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2CC0B19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XP7, XP8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B9EB20F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4855A387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73D933BA" w14:textId="77777777" w:rsidTr="00F72D9E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5D42DFF5" w14:textId="77777777" w:rsidTr="00723807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CB5B61" w14:paraId="3172537C" w14:textId="77777777" w:rsidTr="00723807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XP13, XP14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9D0965" w14:paraId="1E05A03C" w14:textId="77777777" w:rsidTr="00723807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</w:tbl>
    <w:p w14:paraId="4061D6C7" w14:textId="1D45FBB3" w:rsidR="00723807" w:rsidRDefault="00723807" w:rsidP="00C57EE2">
      <w:pPr>
        <w:jc w:val="both"/>
      </w:pPr>
    </w:p>
    <w:p w14:paraId="20D5BA3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45B106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55FF6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335B4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414BE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09645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4BE3D74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XP16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C24844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C7B184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806DB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XP19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04654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48FF92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ED7600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XP22,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F5A14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BF59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D1BA3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272C7" w14:textId="77777777" w:rsidR="00723807" w:rsidRDefault="00723807" w:rsidP="004D63DB"/>
        </w:tc>
      </w:tr>
      <w:tr w:rsidR="00723807" w14:paraId="17E916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ECAD4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XP25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15C73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1BA5C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XP27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A3D9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XP28,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BM30B-SRDS-A-G-TF,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2959D3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XP29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90452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B8E10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D7B71" w14:textId="77777777" w:rsidR="00723807" w:rsidRDefault="00723807" w:rsidP="004D63DB"/>
        </w:tc>
      </w:tr>
      <w:tr w:rsidR="00723807" w14:paraId="144E61D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DE394A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B08F57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BM20B-SRDS-G-TF, ф. JST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228D3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XP33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53047-0710, ф. Molex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1D16AA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Не устанавливать</w:t>
            </w:r>
          </w:p>
        </w:tc>
      </w:tr>
      <w:tr w:rsidR="00723807" w14:paraId="4D25AAA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64476B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XS3, XS4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3D7128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XS5, XS6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0773145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XS7, XS8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BA4EB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XS9, XS10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4D0AFC2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XS11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9496AA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XS12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C3A28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XS13, XS14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2ECFDE3C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XS15, XS16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511924F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XS17,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DG390-5.0-02P-12-00AH, Degson Electronics Co.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B57105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XS18</w:t>
            </w:r>
          </w:p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7DDD0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9532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1BD6EF9" w14:textId="77777777" w:rsidR="00723807" w:rsidRDefault="00723807" w:rsidP="004D63DB"/>
        </w:tc>
      </w:tr>
    </w:tbl>
    <w:p w14:paraId="55905627" w14:textId="404461C4" w:rsidR="00723807" w:rsidRDefault="00723807" w:rsidP="00723807">
      <w:pPr>
        <w:jc w:val="both"/>
      </w:pPr>
    </w:p>
    <w:p w14:paraId="1A67790B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2048C573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9B508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6BE62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68A9E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4BC17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7322818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XS19</w:t>
            </w:r>
          </w:p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>
              <w:t>DG390-5.0-10P-12-00AH, Degson Electronics Co.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>
            <w:pPr>
              <w:jc w:val="left"/>
            </w:pPr>
            <w:r/>
          </w:p>
        </w:tc>
      </w:tr>
      <w:tr w:rsidR="00723807" w14:paraId="767E011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D0759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3C997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D95C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D0B35F" w14:textId="77777777" w:rsidR="00723807" w:rsidRDefault="00723807" w:rsidP="004D63DB"/>
        </w:tc>
      </w:tr>
      <w:tr w:rsidR="00723807" w14:paraId="5F8B01C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D281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F919D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60E1C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C2BAF5" w14:textId="77777777" w:rsidR="00723807" w:rsidRDefault="00723807" w:rsidP="004D63DB"/>
        </w:tc>
      </w:tr>
      <w:tr w:rsidR="00723807" w14:paraId="4D68953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D0E32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7F6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AF80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DDA751" w14:textId="77777777" w:rsidR="00723807" w:rsidRDefault="00723807" w:rsidP="004D63DB"/>
        </w:tc>
      </w:tr>
      <w:tr w:rsidR="00723807" w14:paraId="2F9349B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31EB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19CE0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0211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35A7D" w14:textId="77777777" w:rsidR="00723807" w:rsidRDefault="00723807" w:rsidP="004D63DB"/>
        </w:tc>
      </w:tr>
      <w:tr w:rsidR="00723807" w14:paraId="13B68B2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00FA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E564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4DF6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F7FD21" w14:textId="77777777" w:rsidR="00723807" w:rsidRDefault="00723807" w:rsidP="004D63DB"/>
        </w:tc>
      </w:tr>
      <w:tr w:rsidR="00723807" w14:paraId="484BBD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05C2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7101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02330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6B7A9D" w14:textId="77777777" w:rsidR="00723807" w:rsidRDefault="00723807" w:rsidP="004D63DB"/>
        </w:tc>
      </w:tr>
      <w:tr w:rsidR="00723807" w14:paraId="2693626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A99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EDD8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7646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6E67DE" w14:textId="77777777" w:rsidR="00723807" w:rsidRDefault="00723807" w:rsidP="004D63DB"/>
        </w:tc>
      </w:tr>
      <w:tr w:rsidR="00723807" w14:paraId="5C0752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31D59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BE9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D45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7E8028" w14:textId="77777777" w:rsidR="00723807" w:rsidRDefault="00723807" w:rsidP="004D63DB"/>
        </w:tc>
      </w:tr>
      <w:tr w:rsidR="00723807" w14:paraId="1578264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5D04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43CE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68BDA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0E79" w14:textId="77777777" w:rsidR="00723807" w:rsidRDefault="00723807" w:rsidP="004D63DB"/>
        </w:tc>
      </w:tr>
      <w:tr w:rsidR="00723807" w14:paraId="044B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604D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90E3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27B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8995FB" w14:textId="77777777" w:rsidR="00723807" w:rsidRDefault="00723807" w:rsidP="004D63DB"/>
        </w:tc>
      </w:tr>
      <w:tr w:rsidR="00723807" w14:paraId="56A926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1F6F5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FEFF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F248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793313" w14:textId="77777777" w:rsidR="00723807" w:rsidRDefault="00723807" w:rsidP="004D63DB"/>
        </w:tc>
      </w:tr>
      <w:tr w:rsidR="00723807" w14:paraId="0B4FBB5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AC17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4C339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64076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7C5182" w14:textId="77777777" w:rsidR="00723807" w:rsidRDefault="00723807" w:rsidP="004D63DB"/>
        </w:tc>
      </w:tr>
      <w:tr w:rsidR="00723807" w14:paraId="2D5754F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D2237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A83F0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881BA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9ADE85" w14:textId="77777777" w:rsidR="00723807" w:rsidRDefault="00723807" w:rsidP="004D63DB"/>
        </w:tc>
      </w:tr>
      <w:tr w:rsidR="00723807" w14:paraId="476B2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63F1A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3AA28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799A6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5278D" w14:textId="77777777" w:rsidR="00723807" w:rsidRDefault="00723807" w:rsidP="004D63DB"/>
        </w:tc>
      </w:tr>
      <w:tr w:rsidR="00723807" w14:paraId="4BDA72F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B704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328E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93FB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286C96" w14:textId="77777777" w:rsidR="00723807" w:rsidRDefault="00723807" w:rsidP="004D63DB"/>
        </w:tc>
      </w:tr>
      <w:tr w:rsidR="00723807" w14:paraId="6AE18C7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7911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977B7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68A5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AC8E73" w14:textId="77777777" w:rsidR="00723807" w:rsidRDefault="00723807" w:rsidP="004D63DB"/>
        </w:tc>
      </w:tr>
      <w:tr w:rsidR="00723807" w14:paraId="2E1FC5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D5D3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2DD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671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8CD6F8" w14:textId="77777777" w:rsidR="00723807" w:rsidRDefault="00723807" w:rsidP="004D63DB"/>
        </w:tc>
      </w:tr>
      <w:tr w:rsidR="00723807" w14:paraId="3E35B18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EC9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C892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E7173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7204F9" w14:textId="77777777" w:rsidR="00723807" w:rsidRDefault="00723807" w:rsidP="004D63DB"/>
        </w:tc>
      </w:tr>
      <w:tr w:rsidR="00723807" w14:paraId="67907C5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95A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30407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2537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C35494" w14:textId="77777777" w:rsidR="00723807" w:rsidRDefault="00723807" w:rsidP="004D63DB"/>
        </w:tc>
      </w:tr>
      <w:tr w:rsidR="00723807" w14:paraId="718FB6A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FE25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EC36E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02244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3605F7" w14:textId="77777777" w:rsidR="00723807" w:rsidRDefault="00723807" w:rsidP="004D63DB"/>
        </w:tc>
      </w:tr>
      <w:tr w:rsidR="00723807" w14:paraId="4E8CA48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5F5A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2913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EB4A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864187" w14:textId="77777777" w:rsidR="00723807" w:rsidRDefault="00723807" w:rsidP="004D63DB"/>
        </w:tc>
      </w:tr>
      <w:tr w:rsidR="00723807" w14:paraId="5AC015E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153C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4870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1B8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2DB687" w14:textId="77777777" w:rsidR="00723807" w:rsidRDefault="00723807" w:rsidP="004D63DB"/>
        </w:tc>
      </w:tr>
      <w:tr w:rsidR="00723807" w14:paraId="0BADE3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146BD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7946A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978B8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D13369" w14:textId="77777777" w:rsidR="00723807" w:rsidRDefault="00723807" w:rsidP="004D63DB"/>
        </w:tc>
      </w:tr>
      <w:tr w:rsidR="00723807" w14:paraId="0755222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FB248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B5AE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FC10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1D410C" w14:textId="77777777" w:rsidR="00723807" w:rsidRDefault="00723807" w:rsidP="004D63DB"/>
        </w:tc>
      </w:tr>
      <w:tr w:rsidR="00723807" w14:paraId="2C255D7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0C263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238D2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EA3A2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C6AE9B" w14:textId="77777777" w:rsidR="00723807" w:rsidRDefault="00723807" w:rsidP="004D63DB"/>
        </w:tc>
      </w:tr>
      <w:tr w:rsidR="00723807" w14:paraId="2138F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80041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2A8A8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1032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742EEC" w14:textId="77777777" w:rsidR="00723807" w:rsidRDefault="00723807" w:rsidP="004D63DB"/>
        </w:tc>
      </w:tr>
      <w:tr w:rsidR="00723807" w14:paraId="0FA07A0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5DCD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9AD42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E40E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2BE3" w14:textId="77777777" w:rsidR="00723807" w:rsidRDefault="00723807" w:rsidP="004D63DB"/>
        </w:tc>
      </w:tr>
      <w:tr w:rsidR="00723807" w14:paraId="3865BE5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757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7151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60D53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DFF924" w14:textId="77777777" w:rsidR="00723807" w:rsidRDefault="00723807" w:rsidP="004D63DB"/>
        </w:tc>
      </w:tr>
      <w:tr w:rsidR="00723807" w14:paraId="15261C4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439E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198DE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66B72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8D4F40" w14:textId="77777777" w:rsidR="00723807" w:rsidRDefault="00723807" w:rsidP="004D63DB"/>
        </w:tc>
      </w:tr>
    </w:tbl>
    <w:p w14:paraId="5432E9E9" w14:textId="0812530A" w:rsidR="00723807" w:rsidRDefault="00723807" w:rsidP="00723807">
      <w:pPr>
        <w:jc w:val="both"/>
      </w:pPr>
    </w:p>
    <w:p w14:paraId="420867F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4E324A9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897DEB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B07EA1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6D3A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22C6D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9A905A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65718D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2C7B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120B5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C0982A" w14:textId="77777777" w:rsidR="00723807" w:rsidRDefault="00723807" w:rsidP="004D63DB"/>
        </w:tc>
      </w:tr>
      <w:tr w:rsidR="00723807" w14:paraId="0E7C1C8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A0815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8FE79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B449A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7B1FB5" w14:textId="77777777" w:rsidR="00723807" w:rsidRDefault="00723807" w:rsidP="004D63DB"/>
        </w:tc>
      </w:tr>
      <w:tr w:rsidR="00723807" w14:paraId="309D1D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5F1C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CB5A8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5C4FF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4CB04" w14:textId="77777777" w:rsidR="00723807" w:rsidRDefault="00723807" w:rsidP="004D63DB"/>
        </w:tc>
      </w:tr>
      <w:tr w:rsidR="00723807" w14:paraId="54C21E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E7C3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407C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F947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0DF44" w14:textId="77777777" w:rsidR="00723807" w:rsidRDefault="00723807" w:rsidP="004D63DB"/>
        </w:tc>
      </w:tr>
      <w:tr w:rsidR="00723807" w14:paraId="37F980A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26617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751A7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8649F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CF40E5" w14:textId="77777777" w:rsidR="00723807" w:rsidRDefault="00723807" w:rsidP="004D63DB"/>
        </w:tc>
      </w:tr>
      <w:tr w:rsidR="00723807" w14:paraId="394F270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CA9E3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4088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91D8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DC9AF" w14:textId="77777777" w:rsidR="00723807" w:rsidRDefault="00723807" w:rsidP="004D63DB"/>
        </w:tc>
      </w:tr>
      <w:tr w:rsidR="00723807" w14:paraId="297474E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8F2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ADA2C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4A9D3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7DF031" w14:textId="77777777" w:rsidR="00723807" w:rsidRDefault="00723807" w:rsidP="004D63DB"/>
        </w:tc>
      </w:tr>
      <w:tr w:rsidR="00723807" w14:paraId="427CC89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5610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5798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3C8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9EF729" w14:textId="77777777" w:rsidR="00723807" w:rsidRDefault="00723807" w:rsidP="004D63DB"/>
        </w:tc>
      </w:tr>
      <w:tr w:rsidR="00723807" w14:paraId="7C19B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827595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C13D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B1C4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C9283E" w14:textId="77777777" w:rsidR="00723807" w:rsidRDefault="00723807" w:rsidP="004D63DB"/>
        </w:tc>
      </w:tr>
      <w:tr w:rsidR="00723807" w14:paraId="0873E0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28A3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C2C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6ACF8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A740F6" w14:textId="77777777" w:rsidR="00723807" w:rsidRDefault="00723807" w:rsidP="004D63DB"/>
        </w:tc>
      </w:tr>
      <w:tr w:rsidR="00723807" w14:paraId="5E10DB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B64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DDE7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F416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1350D4" w14:textId="77777777" w:rsidR="00723807" w:rsidRDefault="00723807" w:rsidP="004D63DB"/>
        </w:tc>
      </w:tr>
      <w:tr w:rsidR="00723807" w14:paraId="1A2C39B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B68C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4244F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C9FC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B8724" w14:textId="77777777" w:rsidR="00723807" w:rsidRDefault="00723807" w:rsidP="004D63DB"/>
        </w:tc>
      </w:tr>
      <w:tr w:rsidR="00723807" w14:paraId="711683C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AFA9F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8BD0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17996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647CD9" w14:textId="77777777" w:rsidR="00723807" w:rsidRDefault="00723807" w:rsidP="004D63DB"/>
        </w:tc>
      </w:tr>
      <w:tr w:rsidR="00723807" w14:paraId="00C0529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CA0EF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AD9B1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24588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65782D" w14:textId="77777777" w:rsidR="00723807" w:rsidRDefault="00723807" w:rsidP="004D63DB"/>
        </w:tc>
      </w:tr>
      <w:tr w:rsidR="00723807" w14:paraId="49045A8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2CD7B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5DAE6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785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2BBC86B" w14:textId="77777777" w:rsidR="00723807" w:rsidRDefault="00723807" w:rsidP="004D63DB"/>
        </w:tc>
      </w:tr>
      <w:tr w:rsidR="00723807" w14:paraId="7147FAA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11ECF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BBDC1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6AEC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9BD505" w14:textId="77777777" w:rsidR="00723807" w:rsidRDefault="00723807" w:rsidP="004D63DB"/>
        </w:tc>
      </w:tr>
      <w:tr w:rsidR="00723807" w14:paraId="14216CD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67D0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BE62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E620B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813D81" w14:textId="77777777" w:rsidR="00723807" w:rsidRDefault="00723807" w:rsidP="004D63DB"/>
        </w:tc>
      </w:tr>
      <w:tr w:rsidR="00723807" w14:paraId="0DA00A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59019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9EF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C4EB4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8392B4" w14:textId="77777777" w:rsidR="00723807" w:rsidRDefault="00723807" w:rsidP="004D63DB"/>
        </w:tc>
      </w:tr>
      <w:tr w:rsidR="00723807" w14:paraId="32002B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B6846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01677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EBEF9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445A1" w14:textId="77777777" w:rsidR="00723807" w:rsidRDefault="00723807" w:rsidP="004D63DB"/>
        </w:tc>
      </w:tr>
      <w:tr w:rsidR="00723807" w14:paraId="4868D51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8DAFE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A25EE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1F94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A0BC6A" w14:textId="77777777" w:rsidR="00723807" w:rsidRDefault="00723807" w:rsidP="004D63DB"/>
        </w:tc>
      </w:tr>
      <w:tr w:rsidR="00723807" w14:paraId="4B43B14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C3E8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B9E28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34A2B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535DD6" w14:textId="77777777" w:rsidR="00723807" w:rsidRDefault="00723807" w:rsidP="004D63DB"/>
        </w:tc>
      </w:tr>
      <w:tr w:rsidR="00723807" w14:paraId="52A078F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50F7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6023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4561A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C08AFB" w14:textId="77777777" w:rsidR="00723807" w:rsidRDefault="00723807" w:rsidP="004D63DB"/>
        </w:tc>
      </w:tr>
      <w:tr w:rsidR="00723807" w14:paraId="3E0A59D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4D043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A72E6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AB4A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4B911A" w14:textId="77777777" w:rsidR="00723807" w:rsidRDefault="00723807" w:rsidP="004D63DB"/>
        </w:tc>
      </w:tr>
      <w:tr w:rsidR="00723807" w14:paraId="04E7455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25DE0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C2B61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04F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7920AD" w14:textId="77777777" w:rsidR="00723807" w:rsidRDefault="00723807" w:rsidP="004D63DB"/>
        </w:tc>
      </w:tr>
      <w:tr w:rsidR="00723807" w14:paraId="78DCF8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192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3E0B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5452C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F9952E" w14:textId="77777777" w:rsidR="00723807" w:rsidRDefault="00723807" w:rsidP="004D63DB"/>
        </w:tc>
      </w:tr>
      <w:tr w:rsidR="00723807" w14:paraId="2A43C15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90A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5C53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B651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91890E" w14:textId="77777777" w:rsidR="00723807" w:rsidRDefault="00723807" w:rsidP="004D63DB"/>
        </w:tc>
      </w:tr>
      <w:tr w:rsidR="00723807" w14:paraId="0B8A35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007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450D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1774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E7D2AE" w14:textId="77777777" w:rsidR="00723807" w:rsidRDefault="00723807" w:rsidP="004D63DB"/>
        </w:tc>
      </w:tr>
      <w:tr w:rsidR="00723807" w14:paraId="64FD80D1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3821D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7832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EF83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817F4D" w14:textId="77777777" w:rsidR="00723807" w:rsidRDefault="00723807" w:rsidP="004D63DB"/>
        </w:tc>
      </w:tr>
      <w:tr w:rsidR="00723807" w14:paraId="4AC6E4D0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43B59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99DEE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0A4D8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CA0F0" w14:textId="77777777" w:rsidR="00723807" w:rsidRDefault="00723807" w:rsidP="004D63DB"/>
        </w:tc>
      </w:tr>
      <w:tr w:rsidR="00723807" w14:paraId="312FA2BD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44E0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5D8A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8B57B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AFC544" w14:textId="77777777" w:rsidR="00723807" w:rsidRDefault="00723807" w:rsidP="004D63DB"/>
        </w:tc>
      </w:tr>
    </w:tbl>
    <w:p w14:paraId="2CF9D94E" w14:textId="71CEF0C7" w:rsidR="00723807" w:rsidRDefault="00723807" w:rsidP="00723807">
      <w:pPr>
        <w:jc w:val="both"/>
      </w:pPr>
    </w:p>
    <w:p w14:paraId="2AF7FB9A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39FE548E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C1FC9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C1784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7F1751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AE5BA4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26D12345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FEAB58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02E0F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F395E4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CA3E9E" w14:textId="77777777" w:rsidR="00723807" w:rsidRDefault="00723807" w:rsidP="004D63DB"/>
        </w:tc>
      </w:tr>
      <w:tr w:rsidR="00723807" w14:paraId="7484D90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2C8C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1E969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85416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2AFEFD" w14:textId="77777777" w:rsidR="00723807" w:rsidRDefault="00723807" w:rsidP="004D63DB"/>
        </w:tc>
      </w:tr>
      <w:tr w:rsidR="00723807" w14:paraId="7C891A9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8770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F317B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E0C88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7AAE9B" w14:textId="77777777" w:rsidR="00723807" w:rsidRDefault="00723807" w:rsidP="004D63DB"/>
        </w:tc>
      </w:tr>
      <w:tr w:rsidR="00723807" w14:paraId="7461E8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CD179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0F2A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34D7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4F544C" w14:textId="77777777" w:rsidR="00723807" w:rsidRDefault="00723807" w:rsidP="004D63DB"/>
        </w:tc>
      </w:tr>
      <w:tr w:rsidR="00723807" w14:paraId="0C35737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1827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B17A7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46DB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3E1E5B1" w14:textId="77777777" w:rsidR="00723807" w:rsidRDefault="00723807" w:rsidP="004D63DB"/>
        </w:tc>
      </w:tr>
      <w:tr w:rsidR="00723807" w14:paraId="3C18AE4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99B96F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B496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3D211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2B02D5" w14:textId="77777777" w:rsidR="00723807" w:rsidRDefault="00723807" w:rsidP="004D63DB"/>
        </w:tc>
      </w:tr>
      <w:tr w:rsidR="00723807" w14:paraId="4F03D47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E287E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836B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EA0E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60575A" w14:textId="77777777" w:rsidR="00723807" w:rsidRDefault="00723807" w:rsidP="004D63DB"/>
        </w:tc>
      </w:tr>
      <w:tr w:rsidR="00723807" w14:paraId="2283C53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FA989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BDD8D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356C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94335F" w14:textId="77777777" w:rsidR="00723807" w:rsidRDefault="00723807" w:rsidP="004D63DB"/>
        </w:tc>
      </w:tr>
      <w:tr w:rsidR="00723807" w14:paraId="41157AC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3192A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D378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B8B42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E2DBC2" w14:textId="77777777" w:rsidR="00723807" w:rsidRDefault="00723807" w:rsidP="004D63DB"/>
        </w:tc>
      </w:tr>
      <w:tr w:rsidR="00723807" w14:paraId="289D9A6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01485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3F473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BAE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3BB6EFC" w14:textId="77777777" w:rsidR="00723807" w:rsidRDefault="00723807" w:rsidP="004D63DB"/>
        </w:tc>
      </w:tr>
      <w:tr w:rsidR="00723807" w14:paraId="15566C9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A427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153E5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04E79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358C5D" w14:textId="77777777" w:rsidR="00723807" w:rsidRDefault="00723807" w:rsidP="004D63DB"/>
        </w:tc>
      </w:tr>
      <w:tr w:rsidR="00723807" w14:paraId="3AFAC6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913F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32F0B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490D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894AE98" w14:textId="77777777" w:rsidR="00723807" w:rsidRDefault="00723807" w:rsidP="004D63DB"/>
        </w:tc>
      </w:tr>
      <w:tr w:rsidR="00723807" w14:paraId="06D543F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92693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DB694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61A94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A7A0EC" w14:textId="77777777" w:rsidR="00723807" w:rsidRDefault="00723807" w:rsidP="004D63DB"/>
        </w:tc>
      </w:tr>
      <w:tr w:rsidR="00723807" w14:paraId="1D6F829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9C55F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E9A76F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D1B4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08808" w14:textId="77777777" w:rsidR="00723807" w:rsidRDefault="00723807" w:rsidP="004D63DB"/>
        </w:tc>
      </w:tr>
      <w:tr w:rsidR="00723807" w14:paraId="21FFA78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F25D2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EBBF9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22B0D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E71AE6" w14:textId="77777777" w:rsidR="00723807" w:rsidRDefault="00723807" w:rsidP="004D63DB"/>
        </w:tc>
      </w:tr>
      <w:tr w:rsidR="00723807" w14:paraId="69AECC4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CA7B7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EFA8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2D69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2781E4" w14:textId="77777777" w:rsidR="00723807" w:rsidRDefault="00723807" w:rsidP="004D63DB"/>
        </w:tc>
      </w:tr>
      <w:tr w:rsidR="00723807" w14:paraId="555DF7F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0F3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F0184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E0F22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69423" w14:textId="77777777" w:rsidR="00723807" w:rsidRDefault="00723807" w:rsidP="004D63DB"/>
        </w:tc>
      </w:tr>
      <w:tr w:rsidR="00723807" w14:paraId="5291EBB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0FF160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FBD2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BC8E7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B2B9E2" w14:textId="77777777" w:rsidR="00723807" w:rsidRDefault="00723807" w:rsidP="004D63DB"/>
        </w:tc>
      </w:tr>
      <w:tr w:rsidR="00723807" w14:paraId="2EDF1D9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DAD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BDE4D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0121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5E408D" w14:textId="77777777" w:rsidR="00723807" w:rsidRDefault="00723807" w:rsidP="004D63DB"/>
        </w:tc>
      </w:tr>
      <w:tr w:rsidR="00723807" w14:paraId="4148AC9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7FF9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88C2D6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B6C33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6BE" w14:textId="77777777" w:rsidR="00723807" w:rsidRDefault="00723807" w:rsidP="004D63DB"/>
        </w:tc>
      </w:tr>
      <w:tr w:rsidR="00723807" w14:paraId="5592C83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11D02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C5EC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7E0C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BF14ED" w14:textId="77777777" w:rsidR="00723807" w:rsidRDefault="00723807" w:rsidP="004D63DB"/>
        </w:tc>
      </w:tr>
      <w:tr w:rsidR="00723807" w14:paraId="34162FE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1823E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27002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ED0D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E5956" w14:textId="77777777" w:rsidR="00723807" w:rsidRDefault="00723807" w:rsidP="004D63DB"/>
        </w:tc>
      </w:tr>
      <w:tr w:rsidR="00723807" w14:paraId="7FF4FA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388DE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A8C0B7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F6189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E1AA9E8" w14:textId="77777777" w:rsidR="00723807" w:rsidRDefault="00723807" w:rsidP="004D63DB"/>
        </w:tc>
      </w:tr>
      <w:tr w:rsidR="00723807" w14:paraId="70493B4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3DDC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47BBA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F7CC2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604BD1" w14:textId="77777777" w:rsidR="00723807" w:rsidRDefault="00723807" w:rsidP="004D63DB"/>
        </w:tc>
      </w:tr>
      <w:tr w:rsidR="00723807" w14:paraId="43B209C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7344D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25D61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92D0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63F4C6" w14:textId="77777777" w:rsidR="00723807" w:rsidRDefault="00723807" w:rsidP="004D63DB"/>
        </w:tc>
      </w:tr>
      <w:tr w:rsidR="00723807" w14:paraId="064DB3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2DD37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62A3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5F2DD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86F70F9" w14:textId="77777777" w:rsidR="00723807" w:rsidRDefault="00723807" w:rsidP="004D63DB"/>
        </w:tc>
      </w:tr>
      <w:tr w:rsidR="00723807" w14:paraId="6E913C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E5C1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3E6F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4FF21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06D11E" w14:textId="77777777" w:rsidR="00723807" w:rsidRDefault="00723807" w:rsidP="004D63DB"/>
        </w:tc>
      </w:tr>
      <w:tr w:rsidR="00723807" w14:paraId="2A3162C4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C305A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8BBB90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B6C6B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F34881" w14:textId="77777777" w:rsidR="00723807" w:rsidRDefault="00723807" w:rsidP="004D63DB"/>
        </w:tc>
      </w:tr>
      <w:tr w:rsidR="00723807" w14:paraId="53605D74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A6D43E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291C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3AFDC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25F623" w14:textId="77777777" w:rsidR="00723807" w:rsidRDefault="00723807" w:rsidP="004D63DB"/>
        </w:tc>
      </w:tr>
      <w:tr w:rsidR="00723807" w14:paraId="496F50AE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EE029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E5E6F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DB887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E0E6617" w14:textId="77777777" w:rsidR="00723807" w:rsidRDefault="00723807" w:rsidP="004D63DB"/>
        </w:tc>
      </w:tr>
    </w:tbl>
    <w:p w14:paraId="38280184" w14:textId="502B44D3" w:rsidR="00723807" w:rsidRDefault="00723807" w:rsidP="00723807">
      <w:pPr>
        <w:jc w:val="both"/>
      </w:pPr>
    </w:p>
    <w:p w14:paraId="26FC37A8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4A97E96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EFFC2D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AA2382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213847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8AD9E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5DA4663C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A0174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EC6AB7C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ADA710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EEE3C1" w14:textId="77777777" w:rsidR="00723807" w:rsidRDefault="00723807" w:rsidP="004D63DB"/>
        </w:tc>
      </w:tr>
      <w:tr w:rsidR="00723807" w14:paraId="6E5F43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3073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835F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A7FE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386A9F" w14:textId="77777777" w:rsidR="00723807" w:rsidRDefault="00723807" w:rsidP="004D63DB"/>
        </w:tc>
      </w:tr>
      <w:tr w:rsidR="00723807" w14:paraId="78E539D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9D571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20A4E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F2381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5E9774" w14:textId="77777777" w:rsidR="00723807" w:rsidRDefault="00723807" w:rsidP="004D63DB"/>
        </w:tc>
      </w:tr>
      <w:tr w:rsidR="00723807" w14:paraId="64F867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E810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D63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1C54A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E8AB17" w14:textId="77777777" w:rsidR="00723807" w:rsidRDefault="00723807" w:rsidP="004D63DB"/>
        </w:tc>
      </w:tr>
      <w:tr w:rsidR="00723807" w14:paraId="46138A7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9715F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31E12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728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F6AB39" w14:textId="77777777" w:rsidR="00723807" w:rsidRDefault="00723807" w:rsidP="004D63DB"/>
        </w:tc>
      </w:tr>
      <w:tr w:rsidR="00723807" w14:paraId="7A3602E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B2D7A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073FB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25001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804DD0" w14:textId="77777777" w:rsidR="00723807" w:rsidRDefault="00723807" w:rsidP="004D63DB"/>
        </w:tc>
      </w:tr>
      <w:tr w:rsidR="00723807" w14:paraId="37BE6D2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19FF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652855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C9378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3BFB6" w14:textId="77777777" w:rsidR="00723807" w:rsidRDefault="00723807" w:rsidP="004D63DB"/>
        </w:tc>
      </w:tr>
      <w:tr w:rsidR="00723807" w14:paraId="4C2F10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6E485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D8E2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65076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D8FB58" w14:textId="77777777" w:rsidR="00723807" w:rsidRDefault="00723807" w:rsidP="004D63DB"/>
        </w:tc>
      </w:tr>
      <w:tr w:rsidR="00723807" w14:paraId="652F638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87753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A8F5E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EDA15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6534FF6" w14:textId="77777777" w:rsidR="00723807" w:rsidRDefault="00723807" w:rsidP="004D63DB"/>
        </w:tc>
      </w:tr>
      <w:tr w:rsidR="00723807" w14:paraId="55B8F16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0A706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988413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3AD4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FA7720" w14:textId="77777777" w:rsidR="00723807" w:rsidRDefault="00723807" w:rsidP="004D63DB"/>
        </w:tc>
      </w:tr>
      <w:tr w:rsidR="00723807" w14:paraId="3084381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11A9A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A720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9A63B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F1923E" w14:textId="77777777" w:rsidR="00723807" w:rsidRDefault="00723807" w:rsidP="004D63DB"/>
        </w:tc>
      </w:tr>
      <w:tr w:rsidR="00723807" w14:paraId="3DF0E6A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B6926A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FC6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6285C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B2F1BD" w14:textId="77777777" w:rsidR="00723807" w:rsidRDefault="00723807" w:rsidP="004D63DB"/>
        </w:tc>
      </w:tr>
      <w:tr w:rsidR="00723807" w14:paraId="2892F7D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CE875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2ADE2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29A992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F22C1C" w14:textId="77777777" w:rsidR="00723807" w:rsidRDefault="00723807" w:rsidP="004D63DB"/>
        </w:tc>
      </w:tr>
      <w:tr w:rsidR="00723807" w14:paraId="061E2012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3A4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03B5D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640FD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C15672" w14:textId="77777777" w:rsidR="00723807" w:rsidRDefault="00723807" w:rsidP="004D63DB"/>
        </w:tc>
      </w:tr>
      <w:tr w:rsidR="00723807" w14:paraId="2D6796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0FF0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05452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3AC22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3856D3" w14:textId="77777777" w:rsidR="00723807" w:rsidRDefault="00723807" w:rsidP="004D63DB"/>
        </w:tc>
      </w:tr>
      <w:tr w:rsidR="00723807" w14:paraId="66435C6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0B286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1A104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EF15E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2771BE" w14:textId="77777777" w:rsidR="00723807" w:rsidRDefault="00723807" w:rsidP="004D63DB"/>
        </w:tc>
      </w:tr>
      <w:tr w:rsidR="00723807" w14:paraId="46F7FA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3D38E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BCF36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D359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20CA27" w14:textId="77777777" w:rsidR="00723807" w:rsidRDefault="00723807" w:rsidP="004D63DB"/>
        </w:tc>
      </w:tr>
      <w:tr w:rsidR="00723807" w14:paraId="1D42653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616DB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B2B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703BB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AF9DB7" w14:textId="77777777" w:rsidR="00723807" w:rsidRDefault="00723807" w:rsidP="004D63DB"/>
        </w:tc>
      </w:tr>
      <w:tr w:rsidR="00723807" w14:paraId="765FEC99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3128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F3265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1253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16B665" w14:textId="77777777" w:rsidR="00723807" w:rsidRDefault="00723807" w:rsidP="004D63DB"/>
        </w:tc>
      </w:tr>
      <w:tr w:rsidR="00723807" w14:paraId="3EAE7F7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904945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BC3AC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26D3D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399646D" w14:textId="77777777" w:rsidR="00723807" w:rsidRDefault="00723807" w:rsidP="004D63DB"/>
        </w:tc>
      </w:tr>
      <w:tr w:rsidR="00723807" w14:paraId="566609A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75CD83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DF8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C8B20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631694" w14:textId="77777777" w:rsidR="00723807" w:rsidRDefault="00723807" w:rsidP="004D63DB"/>
        </w:tc>
      </w:tr>
      <w:tr w:rsidR="00723807" w14:paraId="35DED63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8D160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91B8A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665A9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DAD52" w14:textId="77777777" w:rsidR="00723807" w:rsidRDefault="00723807" w:rsidP="004D63DB"/>
        </w:tc>
      </w:tr>
      <w:tr w:rsidR="00723807" w14:paraId="7FD3FF0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CBE0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70925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AC3AB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55C0D9" w14:textId="77777777" w:rsidR="00723807" w:rsidRDefault="00723807" w:rsidP="004D63DB"/>
        </w:tc>
      </w:tr>
      <w:tr w:rsidR="00723807" w14:paraId="2B0AD805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C74B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47101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53FFF6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359E68" w14:textId="77777777" w:rsidR="00723807" w:rsidRDefault="00723807" w:rsidP="004D63DB"/>
        </w:tc>
      </w:tr>
      <w:tr w:rsidR="00723807" w14:paraId="491EDA36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A0E024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67AE63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DEA6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9A9A50" w14:textId="77777777" w:rsidR="00723807" w:rsidRDefault="00723807" w:rsidP="004D63DB"/>
        </w:tc>
      </w:tr>
      <w:tr w:rsidR="00723807" w14:paraId="32ADF64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A619B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3561F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FCFE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8CD9A86" w14:textId="77777777" w:rsidR="00723807" w:rsidRDefault="00723807" w:rsidP="004D63DB"/>
        </w:tc>
      </w:tr>
      <w:tr w:rsidR="00723807" w14:paraId="5C744700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6CCBA7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71AFA9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0C610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F2174A" w14:textId="77777777" w:rsidR="00723807" w:rsidRDefault="00723807" w:rsidP="004D63DB"/>
        </w:tc>
      </w:tr>
      <w:tr w:rsidR="00723807" w14:paraId="58C247F3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D4B20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E870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54E8197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FCE4F3A" w14:textId="77777777" w:rsidR="00723807" w:rsidRDefault="00723807" w:rsidP="004D63DB"/>
        </w:tc>
      </w:tr>
      <w:tr w:rsidR="00723807" w14:paraId="582C3EB1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4F141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4C17B0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99DE36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EA492" w14:textId="77777777" w:rsidR="00723807" w:rsidRDefault="00723807" w:rsidP="004D63DB"/>
        </w:tc>
      </w:tr>
      <w:tr w:rsidR="00723807" w14:paraId="2FF3C397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46DFB5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A5040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3B9E23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D2783B0" w14:textId="77777777" w:rsidR="00723807" w:rsidRDefault="00723807" w:rsidP="004D63DB"/>
        </w:tc>
      </w:tr>
    </w:tbl>
    <w:p w14:paraId="4438C004" w14:textId="6499A3CC" w:rsidR="00723807" w:rsidRDefault="00723807" w:rsidP="00723807">
      <w:pPr>
        <w:jc w:val="both"/>
      </w:pPr>
    </w:p>
    <w:p w14:paraId="752DC137" w14:textId="77777777" w:rsidR="00723807" w:rsidRDefault="00723807">
      <w:r>
        <w:br w:type="page"/>
      </w:r>
    </w:p>
    <w:tbl>
      <w:tblPr>
        <w:tblStyle w:val="TableGrid"/>
        <w:tblpPr w:leftFromText="187" w:rightFromText="187" w:vertAnchor="page" w:horzAnchor="page" w:tblpX="1124" w:tblpY="289"/>
        <w:tblOverlap w:val="never"/>
        <w:tblW w:w="10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723807" w14:paraId="06B0E479" w14:textId="77777777" w:rsidTr="004D63DB">
        <w:trPr>
          <w:cantSplit/>
          <w:trHeight w:val="850"/>
        </w:trPr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A61B3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  <w:sz w:val="18"/>
              </w:rPr>
              <w:lastRenderedPageBreak/>
              <w:t xml:space="preserve">Поз. </w:t>
            </w:r>
            <w:r>
              <w:rPr>
                <w:rFonts w:ascii="T-FLEX Type A" w:hAnsi="T-FLEX Type A"/>
                <w:sz w:val="18"/>
              </w:rPr>
              <w:br/>
              <w:t>обозначение</w:t>
            </w:r>
          </w:p>
        </w:tc>
        <w:tc>
          <w:tcPr>
            <w:tcW w:w="6236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300A5" w14:textId="77777777" w:rsidR="00723807" w:rsidRPr="00951E5E" w:rsidRDefault="00723807" w:rsidP="004D63DB">
            <w:pPr>
              <w:rPr>
                <w:rFonts w:ascii="T-FLEX Type A" w:hAnsi="T-FLEX Type A"/>
              </w:rPr>
            </w:pPr>
            <w:r w:rsidRPr="00951E5E">
              <w:rPr>
                <w:rFonts w:ascii="T-FLEX Type A" w:hAnsi="T-FLEX Type A"/>
              </w:rPr>
              <w:t>Наименование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1C9415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 w:rsidRPr="00870065">
              <w:rPr>
                <w:rFonts w:ascii="T-FLEX Type A" w:hAnsi="T-FLEX Type A"/>
              </w:rPr>
              <w:t>Кол.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9B0D0" w14:textId="77777777" w:rsidR="00723807" w:rsidRPr="00870065" w:rsidRDefault="00723807" w:rsidP="004D63DB">
            <w:pPr>
              <w:rPr>
                <w:rFonts w:ascii="T-FLEX Type A" w:hAnsi="T-FLEX Type A"/>
              </w:rPr>
            </w:pPr>
            <w:r>
              <w:rPr>
                <w:rFonts w:ascii="T-FLEX Type A" w:hAnsi="T-FLEX Type A"/>
              </w:rPr>
              <w:t>Приме</w:t>
            </w:r>
            <w:r w:rsidRPr="00951E5E">
              <w:rPr>
                <w:rFonts w:ascii="T-FLEX Type A" w:hAnsi="T-FLEX Type A"/>
              </w:rPr>
              <w:t>чание</w:t>
            </w:r>
          </w:p>
        </w:tc>
      </w:tr>
      <w:tr w:rsidR="00723807" w14:paraId="0C277840" w14:textId="77777777" w:rsidTr="004D63DB">
        <w:trPr>
          <w:trHeight w:val="454"/>
        </w:trPr>
        <w:tc>
          <w:tcPr>
            <w:tcW w:w="1134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B399F51" w14:textId="77777777" w:rsidR="00723807" w:rsidRDefault="00723807" w:rsidP="004D63DB"/>
        </w:tc>
        <w:tc>
          <w:tcPr>
            <w:tcW w:w="6236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A1CA74" w14:textId="77777777" w:rsidR="00723807" w:rsidRDefault="00723807" w:rsidP="004D63DB"/>
        </w:tc>
        <w:tc>
          <w:tcPr>
            <w:tcW w:w="567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E0B0C9" w14:textId="77777777" w:rsidR="00723807" w:rsidRDefault="00723807" w:rsidP="004D63DB"/>
        </w:tc>
        <w:tc>
          <w:tcPr>
            <w:tcW w:w="2551" w:type="dxa"/>
            <w:tcBorders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EAF78B" w14:textId="77777777" w:rsidR="00723807" w:rsidRDefault="00723807" w:rsidP="004D63DB"/>
        </w:tc>
      </w:tr>
      <w:tr w:rsidR="00723807" w14:paraId="526A329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CE05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776CF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FEA66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B42F2D1" w14:textId="77777777" w:rsidR="00723807" w:rsidRDefault="00723807" w:rsidP="004D63DB"/>
        </w:tc>
      </w:tr>
      <w:tr w:rsidR="00723807" w14:paraId="0290AA7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F24801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297A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991667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A15D4C8" w14:textId="77777777" w:rsidR="00723807" w:rsidRDefault="00723807" w:rsidP="004D63DB"/>
        </w:tc>
      </w:tr>
      <w:tr w:rsidR="00723807" w14:paraId="10F4CC6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E763D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EE81E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F983DA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4422B8" w14:textId="77777777" w:rsidR="00723807" w:rsidRDefault="00723807" w:rsidP="004D63DB"/>
        </w:tc>
      </w:tr>
      <w:tr w:rsidR="00723807" w14:paraId="4A2E45E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516F6B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2C2EF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12A46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13ADC9E" w14:textId="77777777" w:rsidR="00723807" w:rsidRDefault="00723807" w:rsidP="004D63DB"/>
        </w:tc>
      </w:tr>
      <w:tr w:rsidR="00723807" w14:paraId="44AC8ADE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C3CAB1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7BDC6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C2656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B91D79" w14:textId="77777777" w:rsidR="00723807" w:rsidRDefault="00723807" w:rsidP="004D63DB"/>
        </w:tc>
      </w:tr>
      <w:tr w:rsidR="00723807" w14:paraId="199BE14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582D4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CEEE3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94940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2FEF222" w14:textId="77777777" w:rsidR="00723807" w:rsidRDefault="00723807" w:rsidP="004D63DB"/>
        </w:tc>
      </w:tr>
      <w:tr w:rsidR="00723807" w14:paraId="5DD2900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1E8CA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07BCE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2E71E5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783FECB" w14:textId="77777777" w:rsidR="00723807" w:rsidRDefault="00723807" w:rsidP="004D63DB"/>
        </w:tc>
      </w:tr>
      <w:tr w:rsidR="00723807" w14:paraId="7D51A24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1EB6388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E564B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FA17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334101" w14:textId="77777777" w:rsidR="00723807" w:rsidRDefault="00723807" w:rsidP="004D63DB"/>
        </w:tc>
      </w:tr>
      <w:tr w:rsidR="00723807" w14:paraId="2077144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FCC1CC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787F6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DBCFB2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FB9B07" w14:textId="77777777" w:rsidR="00723807" w:rsidRDefault="00723807" w:rsidP="004D63DB"/>
        </w:tc>
      </w:tr>
      <w:tr w:rsidR="00723807" w14:paraId="20F8D41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513B7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E61FD2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0395CE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AD789C" w14:textId="77777777" w:rsidR="00723807" w:rsidRDefault="00723807" w:rsidP="004D63DB"/>
        </w:tc>
      </w:tr>
      <w:tr w:rsidR="00723807" w14:paraId="5F5E102A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4ED28F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48239B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8AAF6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78B255" w14:textId="77777777" w:rsidR="00723807" w:rsidRDefault="00723807" w:rsidP="004D63DB"/>
        </w:tc>
      </w:tr>
      <w:tr w:rsidR="00723807" w14:paraId="515BA40D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69EF852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A92C3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4113BCC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3005CE" w14:textId="77777777" w:rsidR="00723807" w:rsidRDefault="00723807" w:rsidP="004D63DB"/>
        </w:tc>
      </w:tr>
      <w:tr w:rsidR="00723807" w14:paraId="7567753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B155F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53CF83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F0B5B5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BC71D3" w14:textId="77777777" w:rsidR="00723807" w:rsidRDefault="00723807" w:rsidP="004D63DB"/>
        </w:tc>
      </w:tr>
      <w:tr w:rsidR="00723807" w14:paraId="727CAC28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D09408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FCA09C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4AA2AEF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3DD763" w14:textId="77777777" w:rsidR="00723807" w:rsidRDefault="00723807" w:rsidP="004D63DB"/>
        </w:tc>
      </w:tr>
      <w:tr w:rsidR="00723807" w14:paraId="7DC2802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3E56767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BCB16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BEEDE9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5DD16DA" w14:textId="77777777" w:rsidR="00723807" w:rsidRDefault="00723807" w:rsidP="004D63DB"/>
        </w:tc>
      </w:tr>
      <w:tr w:rsidR="00723807" w14:paraId="3C99F1E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9BC86D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08E5C1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06FEB12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099F006" w14:textId="77777777" w:rsidR="00723807" w:rsidRDefault="00723807" w:rsidP="004D63DB"/>
        </w:tc>
      </w:tr>
      <w:tr w:rsidR="00723807" w14:paraId="5B12491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E19E40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281091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45A8EB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6E0DC0" w14:textId="77777777" w:rsidR="00723807" w:rsidRDefault="00723807" w:rsidP="004D63DB"/>
        </w:tc>
      </w:tr>
      <w:tr w:rsidR="00723807" w14:paraId="2958C32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78A654C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5CF711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07F1493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453D99" w14:textId="77777777" w:rsidR="00723807" w:rsidRDefault="00723807" w:rsidP="004D63DB"/>
        </w:tc>
      </w:tr>
      <w:tr w:rsidR="00723807" w14:paraId="7963FD7F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43FF05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49B37B6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1B5133E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AFE7FE" w14:textId="77777777" w:rsidR="00723807" w:rsidRDefault="00723807" w:rsidP="004D63DB"/>
        </w:tc>
      </w:tr>
      <w:tr w:rsidR="00723807" w14:paraId="389ABBA1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C00E581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9713CCA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835CA5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29FD427" w14:textId="77777777" w:rsidR="00723807" w:rsidRDefault="00723807" w:rsidP="004D63DB"/>
        </w:tc>
      </w:tr>
      <w:tr w:rsidR="00723807" w14:paraId="4F9186D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1CD2B3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3CBF43F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265D8D8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3CCD01" w14:textId="77777777" w:rsidR="00723807" w:rsidRDefault="00723807" w:rsidP="004D63DB"/>
        </w:tc>
      </w:tr>
      <w:tr w:rsidR="00723807" w14:paraId="70B7C27C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CEEBA1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D6642A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718A869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8019B82" w14:textId="77777777" w:rsidR="00723807" w:rsidRDefault="00723807" w:rsidP="004D63DB"/>
        </w:tc>
      </w:tr>
      <w:tr w:rsidR="00723807" w14:paraId="44849854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ACFD6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B82BAC8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44340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08C617C" w14:textId="77777777" w:rsidR="00723807" w:rsidRDefault="00723807" w:rsidP="004D63DB"/>
        </w:tc>
      </w:tr>
      <w:tr w:rsidR="00723807" w14:paraId="61719393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DD4B6E4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47923A4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6592A1D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5B164B6" w14:textId="77777777" w:rsidR="00723807" w:rsidRDefault="00723807" w:rsidP="004D63DB"/>
        </w:tc>
      </w:tr>
      <w:tr w:rsidR="00723807" w14:paraId="42A48557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D375919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F620719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EB71CF4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1DE926F" w14:textId="77777777" w:rsidR="00723807" w:rsidRDefault="00723807" w:rsidP="004D63DB"/>
        </w:tc>
      </w:tr>
      <w:tr w:rsidR="00723807" w14:paraId="205A21EB" w14:textId="77777777" w:rsidTr="004D63DB">
        <w:trPr>
          <w:trHeight w:val="454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9C2C5A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E5E590D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8B3831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BF77BEE" w14:textId="77777777" w:rsidR="00723807" w:rsidRDefault="00723807" w:rsidP="004D63DB"/>
        </w:tc>
      </w:tr>
      <w:tr w:rsidR="00723807" w14:paraId="5D335CFE" w14:textId="77777777" w:rsidTr="004D63DB">
        <w:trPr>
          <w:trHeight w:val="555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CD400A6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C29B6B3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752B51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AF8FDF5" w14:textId="77777777" w:rsidR="00723807" w:rsidRDefault="00723807" w:rsidP="004D63DB"/>
        </w:tc>
      </w:tr>
      <w:tr w:rsidR="00723807" w14:paraId="3A83C325" w14:textId="77777777" w:rsidTr="004D63DB">
        <w:trPr>
          <w:trHeight w:val="537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8376EF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C766F90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A2BEC0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C7CCAFA" w14:textId="77777777" w:rsidR="00723807" w:rsidRDefault="00723807" w:rsidP="004D63DB"/>
        </w:tc>
      </w:tr>
      <w:tr w:rsidR="00723807" w14:paraId="3E8260C5" w14:textId="77777777" w:rsidTr="004D63DB">
        <w:trPr>
          <w:trHeight w:val="519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BE2329D" w14:textId="77777777" w:rsidR="00723807" w:rsidRDefault="00723807" w:rsidP="004D63DB"/>
        </w:tc>
        <w:tc>
          <w:tcPr>
            <w:tcW w:w="6236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FBC9882" w14:textId="77777777" w:rsidR="00723807" w:rsidRDefault="00723807" w:rsidP="004D63DB"/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133AD95" w14:textId="77777777" w:rsidR="00723807" w:rsidRDefault="00723807" w:rsidP="004D63DB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971EB9" w14:textId="77777777" w:rsidR="00723807" w:rsidRDefault="00723807" w:rsidP="004D63DB"/>
        </w:tc>
      </w:tr>
    </w:tbl>
    <w:p w14:paraId="5476975D" w14:textId="77777777" w:rsidR="00723807" w:rsidRPr="00723807" w:rsidRDefault="00723807" w:rsidP="00723807">
      <w:pPr>
        <w:jc w:val="both"/>
      </w:pPr>
    </w:p>
    <w:sectPr w:rsidR="00723807" w:rsidRPr="00723807" w:rsidSect="00C57EE2">
      <w:headerReference w:type="first" r:id="rId14"/>
      <w:footerReference w:type="first" r:id="rId15"/>
      <w:pgSz w:w="11906" w:h="16838" w:code="9"/>
      <w:pgMar w:top="-850" w:right="562" w:bottom="0" w:left="1411" w:header="0" w:footer="173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9CE5" w14:textId="77777777" w:rsidR="00A64038" w:rsidRDefault="00A64038">
      <w:r>
        <w:separator/>
      </w:r>
    </w:p>
  </w:endnote>
  <w:endnote w:type="continuationSeparator" w:id="0">
    <w:p w14:paraId="20C93C7E" w14:textId="77777777" w:rsidR="00A64038" w:rsidRDefault="00A6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 SemiExt">
    <w:altName w:val="Sitka Smal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-FLEX Type A">
    <w:panose1 w:val="00000600020000000000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E3F17" w14:textId="77777777" w:rsidR="000968E5" w:rsidRDefault="00096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7384C" w14:textId="6FA16D6B" w:rsidR="00074C37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C467" w14:textId="6F5D4F34" w:rsidR="007330E8" w:rsidRPr="001E00AD" w:rsidRDefault="007330E8" w:rsidP="007330E8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C4CE" w14:textId="634A69E3" w:rsidR="007330E8" w:rsidRPr="001E00AD" w:rsidRDefault="001E00AD" w:rsidP="001E00AD">
    <w:pPr>
      <w:pStyle w:val="Footer"/>
      <w:tabs>
        <w:tab w:val="right" w:pos="7088"/>
      </w:tabs>
      <w:ind w:firstLine="4962"/>
      <w:rPr>
        <w:rFonts w:ascii="T-FLEX Type A" w:hAnsi="T-FLEX Type A"/>
        <w:sz w:val="18"/>
        <w:szCs w:val="18"/>
      </w:rPr>
    </w:pPr>
    <w:r w:rsidRPr="001E00AD">
      <w:rPr>
        <w:rFonts w:ascii="T-FLEX Type A" w:hAnsi="T-FLEX Type A"/>
        <w:sz w:val="18"/>
        <w:szCs w:val="18"/>
      </w:rPr>
      <w:t>Копировал</w:t>
    </w:r>
    <w:r w:rsidRPr="001E00AD">
      <w:rPr>
        <w:rFonts w:ascii="T-FLEX Type A" w:hAnsi="T-FLEX Type A"/>
        <w:sz w:val="18"/>
        <w:szCs w:val="18"/>
      </w:rPr>
      <w:tab/>
    </w:r>
    <w:r w:rsidRPr="001E00AD">
      <w:rPr>
        <w:rFonts w:ascii="T-FLEX Type A" w:hAnsi="T-FLEX Type A"/>
        <w:sz w:val="18"/>
        <w:szCs w:val="18"/>
      </w:rPr>
      <w:tab/>
      <w:t xml:space="preserve">               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40D59" w14:textId="77777777" w:rsidR="00A64038" w:rsidRDefault="00A64038">
      <w:r>
        <w:separator/>
      </w:r>
    </w:p>
  </w:footnote>
  <w:footnote w:type="continuationSeparator" w:id="0">
    <w:p w14:paraId="4BF1906A" w14:textId="77777777" w:rsidR="00A64038" w:rsidRDefault="00A6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0E93" w14:textId="77777777" w:rsidR="000968E5" w:rsidRDefault="00096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074C37" w:rsidRPr="006B09DC" w14:paraId="74354A45" w14:textId="77777777" w:rsidTr="00074C37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</w:tcBorders>
        </w:tcPr>
        <w:p w14:paraId="1159F80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</w:tcPr>
        <w:p w14:paraId="438C30B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9CC038D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3B6F33F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3428C6EC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1B6416D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AE335AC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52B117D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 xml:space="preserve">Инв. № </w:t>
          </w:r>
          <w:proofErr w:type="spellStart"/>
          <w:r w:rsidRPr="006B09DC">
            <w:rPr>
              <w:rFonts w:ascii="T-FLEX Type A" w:hAnsi="T-FLEX Type A"/>
            </w:rPr>
            <w:t>дубл</w:t>
          </w:r>
          <w:proofErr w:type="spellEnd"/>
          <w:r w:rsidRPr="006B09D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</w:tcPr>
        <w:p w14:paraId="6EEC178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724F650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719504C7" w14:textId="77777777" w:rsidTr="006F3346">
      <w:trPr>
        <w:cantSplit/>
        <w:trHeight w:hRule="exact" w:val="1417"/>
      </w:trPr>
      <w:tc>
        <w:tcPr>
          <w:tcW w:w="283" w:type="dxa"/>
          <w:textDirection w:val="btLr"/>
        </w:tcPr>
        <w:p w14:paraId="298F04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6B09DC">
            <w:rPr>
              <w:rFonts w:ascii="T-FLEX Type A" w:hAnsi="T-FLEX Type A"/>
            </w:rPr>
            <w:t>Взам</w:t>
          </w:r>
          <w:proofErr w:type="spellEnd"/>
          <w:r w:rsidRPr="006B09DC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extDirection w:val="btLr"/>
        </w:tcPr>
        <w:p w14:paraId="6EBF4156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3A3A81D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4BCF03B" w14:textId="77777777" w:rsidTr="006F3346">
      <w:trPr>
        <w:cantSplit/>
        <w:trHeight w:hRule="exact" w:val="1984"/>
      </w:trPr>
      <w:tc>
        <w:tcPr>
          <w:tcW w:w="283" w:type="dxa"/>
          <w:textDirection w:val="btLr"/>
        </w:tcPr>
        <w:p w14:paraId="7CE52C0B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extDirection w:val="btLr"/>
        </w:tcPr>
        <w:p w14:paraId="7ED7959B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2F93660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34934F8E" w14:textId="77777777" w:rsidTr="006F3346">
      <w:trPr>
        <w:trHeight w:hRule="exact" w:val="567"/>
      </w:trPr>
      <w:tc>
        <w:tcPr>
          <w:tcW w:w="283" w:type="dxa"/>
          <w:vMerge w:val="restart"/>
          <w:textDirection w:val="btLr"/>
        </w:tcPr>
        <w:p w14:paraId="1F58E64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extDirection w:val="btLr"/>
        </w:tcPr>
        <w:p w14:paraId="3087A370" w14:textId="77777777" w:rsidR="00074C37" w:rsidRPr="006B09DC" w:rsidRDefault="00074C37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</w:tcPr>
        <w:p w14:paraId="5E95D18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6E585ED2" w14:textId="77777777" w:rsidTr="00074C37">
      <w:trPr>
        <w:trHeight w:hRule="exact" w:val="284"/>
      </w:trPr>
      <w:tc>
        <w:tcPr>
          <w:tcW w:w="283" w:type="dxa"/>
          <w:vMerge/>
        </w:tcPr>
        <w:p w14:paraId="125FC09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7E6B6D8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bottom w:val="single" w:sz="4" w:space="0" w:color="auto"/>
          </w:tcBorders>
        </w:tcPr>
        <w:p w14:paraId="7A56326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57D983FF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bottom w:val="single" w:sz="4" w:space="0" w:color="auto"/>
          </w:tcBorders>
        </w:tcPr>
        <w:p w14:paraId="4EA9A5F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14:paraId="5D51479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14:paraId="1233D7D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vAlign w:val="center"/>
        </w:tcPr>
        <w:p w14:paraId="69EC8CED" w14:textId="2F352103" w:rsidR="00074C37" w:rsidRPr="006F3346" w:rsidRDefault="00CA4D3F" w:rsidP="00520268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vAlign w:val="center"/>
        </w:tcPr>
        <w:p w14:paraId="32E74BE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</w:tr>
    <w:tr w:rsidR="00074C37" w:rsidRPr="006B09DC" w14:paraId="2ECAD3B8" w14:textId="77777777" w:rsidTr="00D641D7">
      <w:trPr>
        <w:trHeight w:hRule="exact" w:val="74"/>
      </w:trPr>
      <w:tc>
        <w:tcPr>
          <w:tcW w:w="283" w:type="dxa"/>
          <w:vMerge/>
        </w:tcPr>
        <w:p w14:paraId="4F3A801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12500E0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4" w:space="0" w:color="auto"/>
          </w:tcBorders>
        </w:tcPr>
        <w:p w14:paraId="2436F411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6B3DFBA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4" w:space="0" w:color="auto"/>
          </w:tcBorders>
        </w:tcPr>
        <w:p w14:paraId="43EB25F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bookmarkStart w:id="0" w:name="_GoBack"/>
          <w:bookmarkEnd w:id="0"/>
        </w:p>
      </w:tc>
      <w:tc>
        <w:tcPr>
          <w:tcW w:w="850" w:type="dxa"/>
          <w:vMerge w:val="restart"/>
          <w:tcBorders>
            <w:top w:val="single" w:sz="4" w:space="0" w:color="auto"/>
          </w:tcBorders>
        </w:tcPr>
        <w:p w14:paraId="2F1BF32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</w:tcBorders>
        </w:tcPr>
        <w:p w14:paraId="5E4C267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A6D64E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41C49D14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074C37" w:rsidRPr="006B09DC" w14:paraId="48FEE7BB" w14:textId="77777777" w:rsidTr="00074C37">
      <w:trPr>
        <w:trHeight w:hRule="exact" w:val="170"/>
      </w:trPr>
      <w:tc>
        <w:tcPr>
          <w:tcW w:w="283" w:type="dxa"/>
          <w:vMerge/>
        </w:tcPr>
        <w:p w14:paraId="3629105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0639810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</w:tcBorders>
        </w:tcPr>
        <w:p w14:paraId="67CD973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552E3CE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18" w:space="0" w:color="auto"/>
          </w:tcBorders>
        </w:tcPr>
        <w:p w14:paraId="69E2EDF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18" w:space="0" w:color="auto"/>
          </w:tcBorders>
        </w:tcPr>
        <w:p w14:paraId="41CFEF3A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</w:tcBorders>
        </w:tcPr>
        <w:p w14:paraId="61195D62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</w:tcPr>
        <w:p w14:paraId="25206639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vAlign w:val="center"/>
        </w:tcPr>
        <w:p w14:paraId="66FE6894" w14:textId="7B0316B2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8"/>
            </w:rPr>
          </w:pPr>
          <w:r w:rsidRPr="006B09DC">
            <w:rPr>
              <w:rFonts w:ascii="T-FLEX Type A" w:hAnsi="T-FLEX Type A"/>
              <w:sz w:val="24"/>
            </w:rPr>
            <w:fldChar w:fldCharType="begin"/>
          </w:r>
          <w:r w:rsidRPr="006B09DC">
            <w:rPr>
              <w:rFonts w:ascii="T-FLEX Type A" w:hAnsi="T-FLEX Type A"/>
              <w:sz w:val="24"/>
            </w:rPr>
            <w:instrText>PAGE   \* MERGEFORMAT</w:instrText>
          </w:r>
          <w:r w:rsidRPr="006B09DC">
            <w:rPr>
              <w:rFonts w:ascii="T-FLEX Type A" w:hAnsi="T-FLEX Type A"/>
              <w:sz w:val="24"/>
            </w:rPr>
            <w:fldChar w:fldCharType="separate"/>
          </w:r>
          <w:r w:rsidR="00CB5B61">
            <w:rPr>
              <w:rFonts w:ascii="T-FLEX Type A" w:hAnsi="T-FLEX Type A"/>
              <w:noProof/>
              <w:sz w:val="24"/>
            </w:rPr>
            <w:t>7</w:t>
          </w:r>
          <w:r w:rsidRPr="006B09DC">
            <w:rPr>
              <w:rFonts w:ascii="T-FLEX Type A" w:hAnsi="T-FLEX Type A"/>
              <w:sz w:val="24"/>
            </w:rPr>
            <w:fldChar w:fldCharType="end"/>
          </w:r>
        </w:p>
      </w:tc>
    </w:tr>
    <w:tr w:rsidR="00074C37" w:rsidRPr="006B09DC" w14:paraId="56E4334F" w14:textId="77777777" w:rsidTr="00074C37">
      <w:trPr>
        <w:trHeight w:hRule="exact" w:val="284"/>
      </w:trPr>
      <w:tc>
        <w:tcPr>
          <w:tcW w:w="283" w:type="dxa"/>
          <w:vMerge/>
        </w:tcPr>
        <w:p w14:paraId="760CD556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</w:tcPr>
        <w:p w14:paraId="65612D5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</w:tcPr>
        <w:p w14:paraId="5C1642FE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Изм.</w:t>
          </w:r>
        </w:p>
      </w:tc>
      <w:tc>
        <w:tcPr>
          <w:tcW w:w="567" w:type="dxa"/>
        </w:tcPr>
        <w:p w14:paraId="5D14EDED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Лист</w:t>
          </w:r>
        </w:p>
      </w:tc>
      <w:tc>
        <w:tcPr>
          <w:tcW w:w="1304" w:type="dxa"/>
        </w:tcPr>
        <w:p w14:paraId="06F88D45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</w:tcPr>
        <w:p w14:paraId="08504053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Подп.</w:t>
          </w:r>
        </w:p>
      </w:tc>
      <w:tc>
        <w:tcPr>
          <w:tcW w:w="567" w:type="dxa"/>
        </w:tcPr>
        <w:p w14:paraId="09C062BC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6B09DC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</w:tcPr>
        <w:p w14:paraId="34986AB7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</w:tcPr>
        <w:p w14:paraId="5642AC98" w14:textId="77777777" w:rsidR="00074C37" w:rsidRPr="006B09DC" w:rsidRDefault="00074C37" w:rsidP="00AD69A1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2D32271C" w14:textId="4F307734" w:rsidR="00074C37" w:rsidRPr="006B09DC" w:rsidRDefault="00074C37" w:rsidP="0066516D">
    <w:pPr>
      <w:pStyle w:val="Header"/>
      <w:tabs>
        <w:tab w:val="clear" w:pos="4153"/>
      </w:tabs>
      <w:jc w:val="both"/>
      <w:rPr>
        <w:rFonts w:ascii="T-FLEX Type A" w:hAnsi="T-FLEX Type 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455" w:tblpY="285"/>
      <w:tblW w:w="111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4"/>
      <w:gridCol w:w="397"/>
      <w:gridCol w:w="397"/>
      <w:gridCol w:w="567"/>
      <w:gridCol w:w="1304"/>
      <w:gridCol w:w="851"/>
      <w:gridCol w:w="567"/>
      <w:gridCol w:w="794"/>
      <w:gridCol w:w="3005"/>
      <w:gridCol w:w="170"/>
      <w:gridCol w:w="284"/>
      <w:gridCol w:w="284"/>
      <w:gridCol w:w="284"/>
      <w:gridCol w:w="851"/>
      <w:gridCol w:w="1134"/>
    </w:tblGrid>
    <w:tr w:rsidR="007330E8" w:rsidRPr="00373A2C" w14:paraId="3236953B" w14:textId="77777777" w:rsidTr="006F3346">
      <w:trPr>
        <w:cantSplit/>
        <w:trHeight w:hRule="exact" w:val="3402"/>
      </w:trPr>
      <w:tc>
        <w:tcPr>
          <w:tcW w:w="284" w:type="dxa"/>
          <w:textDirection w:val="btLr"/>
        </w:tcPr>
        <w:p w14:paraId="394A9276" w14:textId="77777777" w:rsidR="007330E8" w:rsidRPr="00373A2C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373A2C">
            <w:rPr>
              <w:rFonts w:ascii="T-FLEX Type A" w:hAnsi="T-FLEX Type A"/>
            </w:rPr>
            <w:t>Перв</w:t>
          </w:r>
          <w:proofErr w:type="spellEnd"/>
          <w:r w:rsidRPr="00373A2C">
            <w:rPr>
              <w:rFonts w:ascii="T-FLEX Type A" w:hAnsi="T-FLEX Type A"/>
            </w:rPr>
            <w:t xml:space="preserve">. </w:t>
          </w:r>
          <w:proofErr w:type="spellStart"/>
          <w:r w:rsidRPr="00373A2C">
            <w:rPr>
              <w:rFonts w:ascii="T-FLEX Type A" w:hAnsi="T-FLEX Type A"/>
            </w:rPr>
            <w:t>примен</w:t>
          </w:r>
          <w:proofErr w:type="spellEnd"/>
          <w:r w:rsidRPr="00373A2C">
            <w:rPr>
              <w:rFonts w:ascii="T-FLEX Type A" w:hAnsi="T-FLEX Type A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7CE19A32" w14:textId="2C35D69E" w:rsidR="007330E8" w:rsidRPr="005426A1" w:rsidRDefault="00670F34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  <w:r w:rsidRPr="005426A1">
            <w:rPr>
              <w:rFonts w:ascii="T-FLEX Type A" w:hAnsi="T-FLEX Type A"/>
              <w:sz w:val="22"/>
              <w:szCs w:val="22"/>
              <w:lang w:val="en-US"/>
            </w:rPr>
            <w:t>{{</w:t>
          </w:r>
          <w:proofErr w:type="spellStart"/>
          <w:r w:rsidRPr="005426A1">
            <w:rPr>
              <w:rFonts w:ascii="T-FLEX Type A" w:hAnsi="T-FLEX Type A"/>
              <w:sz w:val="22"/>
              <w:szCs w:val="22"/>
              <w:lang w:val="en-US"/>
            </w:rPr>
            <w:t>PlateName</w:t>
          </w:r>
          <w:proofErr w:type="spellEnd"/>
          <w:r w:rsidRPr="005426A1">
            <w:rPr>
              <w:rFonts w:ascii="T-FLEX Type A" w:hAnsi="T-FLEX Type A"/>
              <w:sz w:val="22"/>
              <w:szCs w:val="22"/>
              <w:lang w:val="en-US"/>
            </w:rPr>
            <w:t>}}</w:t>
          </w:r>
        </w:p>
      </w:tc>
      <w:tc>
        <w:tcPr>
          <w:tcW w:w="3686" w:type="dxa"/>
          <w:gridSpan w:val="5"/>
          <w:vMerge w:val="restart"/>
          <w:tcBorders>
            <w:right w:val="nil"/>
          </w:tcBorders>
          <w:vAlign w:val="center"/>
        </w:tcPr>
        <w:p w14:paraId="75E56E7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ptab w:relativeTo="margin" w:alignment="center" w:leader="none"/>
          </w:r>
        </w:p>
      </w:tc>
      <w:tc>
        <w:tcPr>
          <w:tcW w:w="6806" w:type="dxa"/>
          <w:gridSpan w:val="8"/>
          <w:vMerge w:val="restart"/>
          <w:tcBorders>
            <w:left w:val="nil"/>
          </w:tcBorders>
          <w:vAlign w:val="center"/>
        </w:tcPr>
        <w:p w14:paraId="7DCCBB3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DA4F267" w14:textId="77777777" w:rsidTr="006F3346">
      <w:trPr>
        <w:cantSplit/>
        <w:trHeight w:val="3402"/>
      </w:trPr>
      <w:tc>
        <w:tcPr>
          <w:tcW w:w="284" w:type="dxa"/>
          <w:tcBorders>
            <w:bottom w:val="single" w:sz="18" w:space="0" w:color="auto"/>
          </w:tcBorders>
          <w:textDirection w:val="btLr"/>
        </w:tcPr>
        <w:p w14:paraId="7307BC1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Справ. №</w:t>
          </w:r>
        </w:p>
      </w:tc>
      <w:tc>
        <w:tcPr>
          <w:tcW w:w="397" w:type="dxa"/>
          <w:tcBorders>
            <w:bottom w:val="single" w:sz="18" w:space="0" w:color="auto"/>
          </w:tcBorders>
          <w:textDirection w:val="btLr"/>
          <w:vAlign w:val="center"/>
        </w:tcPr>
        <w:p w14:paraId="0AC7BF63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nil"/>
          </w:tcBorders>
          <w:vAlign w:val="center"/>
        </w:tcPr>
        <w:p w14:paraId="2C05E45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79160AB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1C32ECD" w14:textId="77777777" w:rsidTr="00E348D3">
      <w:trPr>
        <w:cantSplit/>
        <w:trHeight w:val="902"/>
      </w:trPr>
      <w:tc>
        <w:tcPr>
          <w:tcW w:w="681" w:type="dxa"/>
          <w:gridSpan w:val="2"/>
          <w:tcBorders>
            <w:left w:val="nil"/>
          </w:tcBorders>
          <w:vAlign w:val="center"/>
        </w:tcPr>
        <w:p w14:paraId="1BF44BFC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0613D1F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416B059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590F5B8" w14:textId="77777777" w:rsidTr="006F3346">
      <w:trPr>
        <w:cantSplit/>
        <w:trHeight w:val="1975"/>
      </w:trPr>
      <w:tc>
        <w:tcPr>
          <w:tcW w:w="284" w:type="dxa"/>
          <w:textDirection w:val="btLr"/>
        </w:tcPr>
        <w:p w14:paraId="77E7555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textDirection w:val="btLr"/>
          <w:vAlign w:val="center"/>
        </w:tcPr>
        <w:p w14:paraId="00C2203C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325B5C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75FEA87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7137FCE" w14:textId="77777777" w:rsidTr="006F3346">
      <w:trPr>
        <w:cantSplit/>
        <w:trHeight w:val="1417"/>
      </w:trPr>
      <w:tc>
        <w:tcPr>
          <w:tcW w:w="284" w:type="dxa"/>
          <w:textDirection w:val="btLr"/>
        </w:tcPr>
        <w:p w14:paraId="652F5D0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 xml:space="preserve">Инв. № </w:t>
          </w: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дубл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397" w:type="dxa"/>
          <w:textDirection w:val="btLr"/>
          <w:vAlign w:val="center"/>
        </w:tcPr>
        <w:p w14:paraId="651180F4" w14:textId="77777777" w:rsidR="007330E8" w:rsidRPr="005426A1" w:rsidRDefault="007330E8" w:rsidP="00670F34">
          <w:pPr>
            <w:ind w:left="113" w:right="113"/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6B8D0A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</w:tcBorders>
          <w:vAlign w:val="center"/>
        </w:tcPr>
        <w:p w14:paraId="1CDA8B02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5CFF66" w14:textId="77777777" w:rsidTr="00E348D3">
      <w:trPr>
        <w:cantSplit/>
        <w:trHeight w:val="1296"/>
      </w:trPr>
      <w:tc>
        <w:tcPr>
          <w:tcW w:w="284" w:type="dxa"/>
          <w:vMerge w:val="restart"/>
          <w:textDirection w:val="btLr"/>
        </w:tcPr>
        <w:p w14:paraId="121ABE8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Взам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 инв. №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C1FD4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nil"/>
          </w:tcBorders>
          <w:vAlign w:val="center"/>
        </w:tcPr>
        <w:p w14:paraId="172DD93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tcBorders>
            <w:left w:val="nil"/>
            <w:bottom w:val="single" w:sz="18" w:space="0" w:color="auto"/>
          </w:tcBorders>
          <w:vAlign w:val="center"/>
        </w:tcPr>
        <w:p w14:paraId="54F3CF1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8BC9EF" w14:textId="77777777" w:rsidTr="00E348D3">
      <w:trPr>
        <w:cantSplit/>
        <w:trHeight w:hRule="exact" w:val="113"/>
      </w:trPr>
      <w:tc>
        <w:tcPr>
          <w:tcW w:w="284" w:type="dxa"/>
          <w:vMerge/>
          <w:textDirection w:val="btLr"/>
          <w:vAlign w:val="center"/>
        </w:tcPr>
        <w:p w14:paraId="12BEB59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3948100F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1C9CD28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 w:val="restart"/>
          <w:tcBorders>
            <w:left w:val="single" w:sz="18" w:space="0" w:color="auto"/>
          </w:tcBorders>
          <w:vAlign w:val="center"/>
        </w:tcPr>
        <w:p w14:paraId="4744B4DF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 w:val="restart"/>
          <w:vAlign w:val="center"/>
        </w:tcPr>
        <w:p w14:paraId="31DB9B3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 w:val="restart"/>
          <w:vAlign w:val="center"/>
        </w:tcPr>
        <w:p w14:paraId="50DE5C67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6C3BEFDF" w14:textId="77777777" w:rsidTr="00E348D3">
      <w:trPr>
        <w:cantSplit/>
        <w:trHeight w:hRule="exact" w:val="680"/>
      </w:trPr>
      <w:tc>
        <w:tcPr>
          <w:tcW w:w="284" w:type="dxa"/>
          <w:vMerge w:val="restart"/>
          <w:textDirection w:val="btLr"/>
        </w:tcPr>
        <w:p w14:paraId="76CED2F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 и дата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777FC1AA" w14:textId="77777777" w:rsidR="007330E8" w:rsidRPr="005426A1" w:rsidRDefault="007330E8" w:rsidP="00670F34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right w:val="single" w:sz="18" w:space="0" w:color="auto"/>
          </w:tcBorders>
          <w:vAlign w:val="center"/>
        </w:tcPr>
        <w:p w14:paraId="7B358DAA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794" w:type="dxa"/>
          <w:vMerge/>
          <w:tcBorders>
            <w:left w:val="single" w:sz="18" w:space="0" w:color="auto"/>
          </w:tcBorders>
          <w:vAlign w:val="center"/>
        </w:tcPr>
        <w:p w14:paraId="5088BD2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5" w:type="dxa"/>
          <w:vMerge/>
          <w:vAlign w:val="center"/>
        </w:tcPr>
        <w:p w14:paraId="28CD478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007" w:type="dxa"/>
          <w:gridSpan w:val="6"/>
          <w:vMerge/>
          <w:vAlign w:val="center"/>
        </w:tcPr>
        <w:p w14:paraId="663DCF0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8F2A291" w14:textId="77777777" w:rsidTr="00D16CC2">
      <w:trPr>
        <w:cantSplit/>
        <w:trHeight w:hRule="exact" w:val="454"/>
      </w:trPr>
      <w:tc>
        <w:tcPr>
          <w:tcW w:w="284" w:type="dxa"/>
          <w:vMerge/>
          <w:textDirection w:val="btLr"/>
          <w:vAlign w:val="center"/>
        </w:tcPr>
        <w:p w14:paraId="526E1DEB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extDirection w:val="btLr"/>
          <w:vAlign w:val="center"/>
        </w:tcPr>
        <w:p w14:paraId="657EAD64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686" w:type="dxa"/>
          <w:gridSpan w:val="5"/>
          <w:vMerge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7CEBA2E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tcBorders>
            <w:left w:val="single" w:sz="18" w:space="0" w:color="auto"/>
          </w:tcBorders>
          <w:vAlign w:val="center"/>
        </w:tcPr>
        <w:p w14:paraId="60C9634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03B19784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7F534D3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39C7490C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D4A1F36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F9C29E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4FFF0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9B6CB2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2" w:space="0" w:color="auto"/>
          </w:tcBorders>
          <w:vAlign w:val="center"/>
        </w:tcPr>
        <w:p w14:paraId="149C7D4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 w:val="restart"/>
          <w:vAlign w:val="center"/>
        </w:tcPr>
        <w:p w14:paraId="527F9630" w14:textId="31D8E2FD" w:rsidR="007330E8" w:rsidRPr="00670F34" w:rsidRDefault="00670F34" w:rsidP="007330E8">
          <w:pPr>
            <w:rPr>
              <w:rFonts w:ascii="T-FLEX Type A" w:hAnsi="T-FLEX Type A"/>
              <w:sz w:val="40"/>
              <w:szCs w:val="40"/>
              <w:lang w:val="en-US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 w:rsidR="00642454"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</w:tr>
    <w:tr w:rsidR="007330E8" w:rsidRPr="00373A2C" w14:paraId="44246CE4" w14:textId="77777777" w:rsidTr="000968E5">
      <w:trPr>
        <w:cantSplit/>
        <w:trHeight w:hRule="exact" w:val="238"/>
      </w:trPr>
      <w:tc>
        <w:tcPr>
          <w:tcW w:w="284" w:type="dxa"/>
          <w:vMerge/>
          <w:textDirection w:val="btLr"/>
          <w:vAlign w:val="center"/>
        </w:tcPr>
        <w:p w14:paraId="4F0E61E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75CE57D8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80CE88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240CAE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AB597B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89917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2" w:space="0" w:color="auto"/>
          </w:tcBorders>
          <w:vAlign w:val="center"/>
        </w:tcPr>
        <w:p w14:paraId="2F9E10C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6806" w:type="dxa"/>
          <w:gridSpan w:val="8"/>
          <w:vMerge/>
          <w:vAlign w:val="center"/>
        </w:tcPr>
        <w:p w14:paraId="5DF6122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D16CC2" w:rsidRPr="00373A2C" w14:paraId="238EDEBF" w14:textId="77777777" w:rsidTr="006F46DF">
      <w:trPr>
        <w:cantSplit/>
        <w:trHeight w:hRule="exact" w:val="284"/>
      </w:trPr>
      <w:tc>
        <w:tcPr>
          <w:tcW w:w="284" w:type="dxa"/>
          <w:vMerge/>
          <w:textDirection w:val="btLr"/>
          <w:vAlign w:val="center"/>
        </w:tcPr>
        <w:p w14:paraId="44723C2C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tcBorders>
            <w:right w:val="single" w:sz="18" w:space="0" w:color="auto"/>
          </w:tcBorders>
          <w:textDirection w:val="btLr"/>
          <w:vAlign w:val="center"/>
        </w:tcPr>
        <w:p w14:paraId="6D7B398D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39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B5BC0B3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9FC4AD9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D04D08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82822D0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6CC8FE2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Дата</w:t>
          </w:r>
        </w:p>
      </w:tc>
      <w:tc>
        <w:tcPr>
          <w:tcW w:w="6806" w:type="dxa"/>
          <w:gridSpan w:val="8"/>
          <w:vMerge/>
          <w:vAlign w:val="center"/>
        </w:tcPr>
        <w:p w14:paraId="60B8909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5CF590DE" w14:textId="77777777" w:rsidTr="00D16CC2">
      <w:trPr>
        <w:cantSplit/>
        <w:trHeight w:hRule="exact" w:val="284"/>
      </w:trPr>
      <w:tc>
        <w:tcPr>
          <w:tcW w:w="284" w:type="dxa"/>
          <w:vMerge w:val="restart"/>
          <w:textDirection w:val="btLr"/>
        </w:tcPr>
        <w:p w14:paraId="3B041795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Инв. № подл.</w:t>
          </w:r>
        </w:p>
      </w:tc>
      <w:tc>
        <w:tcPr>
          <w:tcW w:w="397" w:type="dxa"/>
          <w:vMerge w:val="restart"/>
          <w:textDirection w:val="btLr"/>
          <w:vAlign w:val="center"/>
        </w:tcPr>
        <w:p w14:paraId="270992EF" w14:textId="77777777" w:rsidR="007330E8" w:rsidRPr="005426A1" w:rsidRDefault="007330E8" w:rsidP="007330E8">
          <w:pPr>
            <w:rPr>
              <w:rFonts w:ascii="T-FLEX Type A" w:hAnsi="T-FLEX Type A"/>
              <w:sz w:val="22"/>
              <w:szCs w:val="22"/>
            </w:rPr>
          </w:pPr>
        </w:p>
      </w:tc>
      <w:tc>
        <w:tcPr>
          <w:tcW w:w="964" w:type="dxa"/>
          <w:gridSpan w:val="2"/>
          <w:tcBorders>
            <w:top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556B29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proofErr w:type="spellStart"/>
          <w:r w:rsidRPr="00373A2C">
            <w:rPr>
              <w:rFonts w:ascii="T-FLEX Type A" w:hAnsi="T-FLEX Type A"/>
              <w:sz w:val="18"/>
              <w:szCs w:val="18"/>
            </w:rPr>
            <w:t>Разраб</w:t>
          </w:r>
          <w:proofErr w:type="spellEnd"/>
          <w:r w:rsidRPr="00373A2C">
            <w:rPr>
              <w:rFonts w:ascii="T-FLEX Type A" w:hAnsi="T-FLEX Type A"/>
              <w:sz w:val="18"/>
              <w:szCs w:val="18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A0D330D" w14:textId="5DCA7BAA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Razrab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76C536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21C8CD3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 w:val="restart"/>
          <w:tcBorders>
            <w:left w:val="single" w:sz="18" w:space="0" w:color="auto"/>
          </w:tcBorders>
          <w:vAlign w:val="center"/>
        </w:tcPr>
        <w:p w14:paraId="349390AC" w14:textId="069E7A1F" w:rsidR="00F653B4" w:rsidRDefault="00F653B4" w:rsidP="007330E8">
          <w:pPr>
            <w:rPr>
              <w:rFonts w:ascii="T-FLEX Type A" w:hAnsi="T-FLEX Type A"/>
              <w:sz w:val="32"/>
              <w:szCs w:val="32"/>
              <w:lang w:val="en-US"/>
            </w:rPr>
          </w:pPr>
          <w:r w:rsidRPr="00B114AD">
            <w:rPr>
              <w:rFonts w:ascii="T-FLEX Type A" w:hAnsi="T-FLEX Type A"/>
              <w:sz w:val="32"/>
              <w:szCs w:val="32"/>
              <w:lang w:val="en-US"/>
            </w:rPr>
            <w:t>{{</w:t>
          </w:r>
          <w:proofErr w:type="spellStart"/>
          <w:r w:rsidRPr="00B114AD">
            <w:rPr>
              <w:rFonts w:ascii="T-FLEX Type A" w:hAnsi="T-FLEX Type A"/>
              <w:sz w:val="32"/>
              <w:szCs w:val="32"/>
              <w:lang w:val="en-US"/>
            </w:rPr>
            <w:t>DeviceName</w:t>
          </w:r>
          <w:proofErr w:type="spellEnd"/>
          <w:r w:rsidRPr="00B114AD">
            <w:rPr>
              <w:rFonts w:ascii="T-FLEX Type A" w:hAnsi="T-FLEX Type A"/>
              <w:sz w:val="32"/>
              <w:szCs w:val="32"/>
              <w:lang w:val="en-US"/>
            </w:rPr>
            <w:t>}}</w:t>
          </w:r>
        </w:p>
        <w:p w14:paraId="08BF995C" w14:textId="77777777" w:rsidR="00D573E3" w:rsidRPr="00D573E3" w:rsidRDefault="00D573E3" w:rsidP="007330E8">
          <w:pPr>
            <w:rPr>
              <w:rFonts w:ascii="T-FLEX Type A" w:hAnsi="T-FLEX Type A"/>
              <w:sz w:val="16"/>
              <w:szCs w:val="16"/>
              <w:lang w:val="en-US"/>
            </w:rPr>
          </w:pPr>
        </w:p>
        <w:p w14:paraId="2F76A528" w14:textId="67B56293" w:rsidR="007330E8" w:rsidRPr="00F653B4" w:rsidRDefault="008C38F1" w:rsidP="007330E8">
          <w:pPr>
            <w:rPr>
              <w:rFonts w:ascii="T-FLEX Type A" w:hAnsi="T-FLEX Type A"/>
              <w:sz w:val="24"/>
              <w:szCs w:val="24"/>
            </w:rPr>
          </w:pPr>
          <w:r w:rsidRPr="00F653B4">
            <w:rPr>
              <w:rFonts w:ascii="T-FLEX Type A" w:hAnsi="T-FLEX Type A"/>
              <w:sz w:val="24"/>
              <w:szCs w:val="24"/>
            </w:rPr>
            <w:t>Перечень элементов</w:t>
          </w:r>
        </w:p>
      </w:tc>
      <w:tc>
        <w:tcPr>
          <w:tcW w:w="852" w:type="dxa"/>
          <w:gridSpan w:val="3"/>
          <w:vAlign w:val="center"/>
        </w:tcPr>
        <w:p w14:paraId="75AABD0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Лит.</w:t>
          </w:r>
        </w:p>
      </w:tc>
      <w:tc>
        <w:tcPr>
          <w:tcW w:w="851" w:type="dxa"/>
          <w:vAlign w:val="center"/>
        </w:tcPr>
        <w:p w14:paraId="3221C88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</w:t>
          </w:r>
        </w:p>
      </w:tc>
      <w:tc>
        <w:tcPr>
          <w:tcW w:w="1134" w:type="dxa"/>
          <w:vAlign w:val="center"/>
        </w:tcPr>
        <w:p w14:paraId="55168B9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Листов</w:t>
          </w:r>
        </w:p>
      </w:tc>
    </w:tr>
    <w:tr w:rsidR="00D16CC2" w:rsidRPr="00373A2C" w14:paraId="7601B684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53C3884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F4F569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1B9E06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Пров.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2E2D1CC" w14:textId="2E1212A5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Proveril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9734A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DCCF28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0A81AE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C13A6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14:paraId="08E77FEE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4" w:type="dxa"/>
          <w:tcBorders>
            <w:left w:val="single" w:sz="8" w:space="0" w:color="auto"/>
          </w:tcBorders>
          <w:vAlign w:val="center"/>
        </w:tcPr>
        <w:p w14:paraId="34237181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4EC62380" w14:textId="4AA5BF9B" w:rsidR="007330E8" w:rsidRPr="00373A2C" w:rsidRDefault="008867D5" w:rsidP="007330E8">
          <w:pPr>
            <w:rPr>
              <w:rFonts w:ascii="T-FLEX Type A" w:hAnsi="T-FLEX Type A"/>
              <w:sz w:val="18"/>
              <w:szCs w:val="18"/>
            </w:rPr>
          </w:pPr>
          <w:r>
            <w:rPr>
              <w:rFonts w:ascii="T-FLEX Type A" w:hAnsi="T-FLEX Type A"/>
              <w:sz w:val="18"/>
              <w:szCs w:val="18"/>
            </w:rPr>
            <w:t>1</w:t>
          </w:r>
        </w:p>
      </w:tc>
      <w:tc>
        <w:tcPr>
          <w:tcW w:w="1134" w:type="dxa"/>
          <w:vAlign w:val="center"/>
        </w:tcPr>
        <w:p w14:paraId="224CC3D6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7DC44DB3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3AC3D49F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05C0BC8B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E0DDFBC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Т.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054D14D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7924C135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1215174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4E2BA0F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 w:val="restart"/>
          <w:vAlign w:val="center"/>
        </w:tcPr>
        <w:p w14:paraId="7ACBF6B4" w14:textId="77777777" w:rsidR="007330E8" w:rsidRPr="00373A2C" w:rsidRDefault="007330E8" w:rsidP="007330E8">
          <w:pPr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22198100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6EE5C5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7FC4D19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3CA9A0A4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Н. контр.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5284871F" w14:textId="0D502F68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N_control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41409E68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vAlign w:val="center"/>
        </w:tcPr>
        <w:p w14:paraId="6709D61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7F6645A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118B2510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  <w:tr w:rsidR="007330E8" w:rsidRPr="00373A2C" w14:paraId="42E9BFDC" w14:textId="77777777" w:rsidTr="00D16CC2">
      <w:trPr>
        <w:cantSplit/>
        <w:trHeight w:hRule="exact" w:val="284"/>
      </w:trPr>
      <w:tc>
        <w:tcPr>
          <w:tcW w:w="284" w:type="dxa"/>
          <w:vMerge/>
          <w:vAlign w:val="center"/>
        </w:tcPr>
        <w:p w14:paraId="47769A9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7" w:type="dxa"/>
          <w:vMerge/>
          <w:vAlign w:val="center"/>
        </w:tcPr>
        <w:p w14:paraId="2C15788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964" w:type="dxa"/>
          <w:gridSpan w:val="2"/>
          <w:tcBorders>
            <w:top w:val="single" w:sz="2" w:space="0" w:color="auto"/>
            <w:right w:val="single" w:sz="18" w:space="0" w:color="auto"/>
          </w:tcBorders>
          <w:vAlign w:val="center"/>
        </w:tcPr>
        <w:p w14:paraId="4EBDE5E7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  <w:r w:rsidRPr="00373A2C">
            <w:rPr>
              <w:rFonts w:ascii="T-FLEX Type A" w:hAnsi="T-FLEX Type A"/>
              <w:sz w:val="18"/>
              <w:szCs w:val="18"/>
            </w:rPr>
            <w:t>Утв.</w:t>
          </w:r>
        </w:p>
      </w:tc>
      <w:tc>
        <w:tcPr>
          <w:tcW w:w="1304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629A95B" w14:textId="04FBF309" w:rsidR="007330E8" w:rsidRPr="00577E1D" w:rsidRDefault="00577E1D" w:rsidP="007330E8">
          <w:pPr>
            <w:jc w:val="left"/>
            <w:rPr>
              <w:rFonts w:ascii="T-FLEX Type A" w:hAnsi="T-FLEX Type A"/>
              <w:sz w:val="18"/>
              <w:szCs w:val="18"/>
              <w:lang w:val="en-US"/>
            </w:rPr>
          </w:pPr>
          <w:r>
            <w:rPr>
              <w:rFonts w:ascii="T-FLEX Type A" w:hAnsi="T-FLEX Type A"/>
              <w:sz w:val="18"/>
              <w:szCs w:val="18"/>
              <w:lang w:val="en-US"/>
            </w:rPr>
            <w:t>{{</w:t>
          </w:r>
          <w:proofErr w:type="spellStart"/>
          <w:r w:rsidRPr="00577E1D">
            <w:rPr>
              <w:rFonts w:ascii="T-FLEX Type A" w:hAnsi="T-FLEX Type A"/>
              <w:sz w:val="18"/>
              <w:szCs w:val="18"/>
              <w:lang w:val="en-US"/>
            </w:rPr>
            <w:t>Utverdil</w:t>
          </w:r>
          <w:proofErr w:type="spellEnd"/>
          <w:r>
            <w:rPr>
              <w:rFonts w:ascii="T-FLEX Type A" w:hAnsi="T-FLEX Type A"/>
              <w:sz w:val="18"/>
              <w:szCs w:val="18"/>
              <w:lang w:val="en-US"/>
            </w:rPr>
            <w:t>}}</w:t>
          </w: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752EB1D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567" w:type="dxa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129651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3969" w:type="dxa"/>
          <w:gridSpan w:val="3"/>
          <w:vMerge/>
          <w:tcBorders>
            <w:left w:val="single" w:sz="18" w:space="0" w:color="auto"/>
          </w:tcBorders>
          <w:vAlign w:val="center"/>
        </w:tcPr>
        <w:p w14:paraId="2B1D9903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  <w:tc>
        <w:tcPr>
          <w:tcW w:w="2837" w:type="dxa"/>
          <w:gridSpan w:val="5"/>
          <w:vMerge/>
          <w:vAlign w:val="center"/>
        </w:tcPr>
        <w:p w14:paraId="2983DE09" w14:textId="77777777" w:rsidR="007330E8" w:rsidRPr="00373A2C" w:rsidRDefault="007330E8" w:rsidP="007330E8">
          <w:pPr>
            <w:jc w:val="left"/>
            <w:rPr>
              <w:rFonts w:ascii="T-FLEX Type A" w:hAnsi="T-FLEX Type A"/>
              <w:sz w:val="18"/>
              <w:szCs w:val="18"/>
            </w:rPr>
          </w:pPr>
        </w:p>
      </w:tc>
    </w:tr>
  </w:tbl>
  <w:p w14:paraId="22E3BB1B" w14:textId="77777777" w:rsidR="007330E8" w:rsidRPr="00373A2C" w:rsidRDefault="007330E8">
    <w:pPr>
      <w:pStyle w:val="Header"/>
      <w:rPr>
        <w:rFonts w:ascii="T-FLEX Type A" w:hAnsi="T-FLEX Type 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page" w:horzAnchor="page" w:tblpX="455" w:tblpY="285"/>
      <w:tblOverlap w:val="never"/>
      <w:tblW w:w="1116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  <w:gridCol w:w="397"/>
      <w:gridCol w:w="567"/>
      <w:gridCol w:w="1304"/>
      <w:gridCol w:w="850"/>
      <w:gridCol w:w="567"/>
      <w:gridCol w:w="6236"/>
      <w:gridCol w:w="567"/>
    </w:tblGrid>
    <w:tr w:rsidR="007330E8" w:rsidRPr="00951E5E" w14:paraId="35F68499" w14:textId="77777777" w:rsidTr="00E348D3">
      <w:trPr>
        <w:trHeight w:hRule="exact" w:val="7848"/>
      </w:trPr>
      <w:tc>
        <w:tcPr>
          <w:tcW w:w="680" w:type="dxa"/>
          <w:gridSpan w:val="2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14:paraId="5199D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29E21" w14:textId="77777777" w:rsidR="007330E8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  <w:p w14:paraId="39D765DF" w14:textId="77777777" w:rsidR="00C57EE2" w:rsidRPr="00C57EE2" w:rsidRDefault="00C57EE2" w:rsidP="00C57EE2">
          <w:pPr>
            <w:rPr>
              <w:lang w:eastAsia="en-US"/>
            </w:rPr>
          </w:pPr>
        </w:p>
        <w:p w14:paraId="21B295AA" w14:textId="77777777" w:rsidR="00C57EE2" w:rsidRDefault="00C57EE2" w:rsidP="00C57EE2">
          <w:pPr>
            <w:rPr>
              <w:rFonts w:ascii="T-FLEX Type A" w:eastAsiaTheme="minorHAnsi" w:hAnsi="T-FLEX Type A"/>
              <w:sz w:val="18"/>
              <w:szCs w:val="18"/>
              <w:lang w:eastAsia="en-US"/>
            </w:rPr>
          </w:pPr>
        </w:p>
        <w:p w14:paraId="14D12148" w14:textId="5B246B28" w:rsidR="00C57EE2" w:rsidRPr="00C57EE2" w:rsidRDefault="00C57EE2" w:rsidP="00C57EE2">
          <w:pPr>
            <w:tabs>
              <w:tab w:val="left" w:pos="3594"/>
            </w:tabs>
            <w:rPr>
              <w:lang w:eastAsia="en-US"/>
            </w:rPr>
          </w:pPr>
          <w:r>
            <w:rPr>
              <w:lang w:eastAsia="en-US"/>
            </w:rPr>
            <w:tab/>
          </w:r>
        </w:p>
      </w:tc>
    </w:tr>
    <w:tr w:rsidR="007330E8" w:rsidRPr="00951E5E" w14:paraId="20B57F09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4D49B95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0577388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7DB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E21B73C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DD7378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 xml:space="preserve">Инв. № </w:t>
          </w:r>
          <w:proofErr w:type="spellStart"/>
          <w:r w:rsidRPr="00951E5E">
            <w:rPr>
              <w:rFonts w:ascii="T-FLEX Type A" w:hAnsi="T-FLEX Type A"/>
            </w:rPr>
            <w:t>дубл</w:t>
          </w:r>
          <w:proofErr w:type="spellEnd"/>
          <w:r w:rsidRPr="00951E5E">
            <w:rPr>
              <w:rFonts w:ascii="T-FLEX Type A" w:hAnsi="T-FLEX Type A"/>
            </w:rPr>
            <w:t>.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47A769B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2511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509EA642" w14:textId="77777777" w:rsidTr="006F3346">
      <w:trPr>
        <w:cantSplit/>
        <w:trHeight w:hRule="exact" w:val="1417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2E7F54A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proofErr w:type="spellStart"/>
          <w:r w:rsidRPr="00951E5E">
            <w:rPr>
              <w:rFonts w:ascii="T-FLEX Type A" w:hAnsi="T-FLEX Type A"/>
            </w:rPr>
            <w:t>Взам</w:t>
          </w:r>
          <w:proofErr w:type="spellEnd"/>
          <w:r w:rsidRPr="00951E5E">
            <w:rPr>
              <w:rFonts w:ascii="T-FLEX Type A" w:hAnsi="T-FLEX Type A"/>
            </w:rPr>
            <w:t>. инв. №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65DFA565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D8F0E7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4C0C5E92" w14:textId="77777777" w:rsidTr="006F3346">
      <w:trPr>
        <w:cantSplit/>
        <w:trHeight w:hRule="exact" w:val="1984"/>
      </w:trPr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715D11B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 и дата</w:t>
          </w: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A7E3862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745CE6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30F44462" w14:textId="77777777" w:rsidTr="006F3346">
      <w:trPr>
        <w:trHeight w:hRule="exact" w:val="567"/>
      </w:trPr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194EB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Инв. № подл.</w:t>
          </w:r>
        </w:p>
      </w:tc>
      <w:tc>
        <w:tcPr>
          <w:tcW w:w="39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textDirection w:val="btLr"/>
        </w:tcPr>
        <w:p w14:paraId="1916574F" w14:textId="77777777" w:rsidR="007330E8" w:rsidRPr="00951E5E" w:rsidRDefault="007330E8" w:rsidP="006F3346">
          <w:pPr>
            <w:pStyle w:val="aff"/>
            <w:framePr w:wrap="auto" w:vAnchor="margin" w:hAnchor="text" w:xAlign="left" w:yAlign="inline"/>
            <w:ind w:left="113" w:right="113"/>
            <w:rPr>
              <w:rFonts w:ascii="T-FLEX Type A" w:hAnsi="T-FLEX Type A"/>
            </w:rPr>
          </w:pPr>
        </w:p>
      </w:tc>
      <w:tc>
        <w:tcPr>
          <w:tcW w:w="10488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0233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0A58F79C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F0350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2FF836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A51E3D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29EA0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A70B59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F48D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D5C6F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F6F4A" w14:textId="6A2783E2" w:rsidR="007330E8" w:rsidRPr="006F3346" w:rsidRDefault="00CA4D3F" w:rsidP="006F3346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40"/>
              <w:szCs w:val="40"/>
            </w:rPr>
          </w:pPr>
          <w:r>
            <w:rPr>
              <w:rFonts w:ascii="T-FLEX Type A" w:hAnsi="T-FLEX Type A"/>
              <w:sz w:val="40"/>
              <w:szCs w:val="40"/>
              <w:lang w:val="en-US"/>
            </w:rPr>
            <w:t>{{</w:t>
          </w:r>
          <w:proofErr w:type="spellStart"/>
          <w:r>
            <w:rPr>
              <w:rFonts w:ascii="T-FLEX Type A" w:hAnsi="T-FLEX Type A"/>
              <w:sz w:val="40"/>
              <w:szCs w:val="40"/>
              <w:lang w:val="en-US"/>
            </w:rPr>
            <w:t>Doc</w:t>
          </w:r>
          <w:r w:rsidRPr="00670F34">
            <w:rPr>
              <w:rFonts w:ascii="T-FLEX Type A" w:hAnsi="T-FLEX Type A"/>
              <w:sz w:val="40"/>
              <w:szCs w:val="40"/>
              <w:lang w:val="en-US"/>
            </w:rPr>
            <w:t>Name</w:t>
          </w:r>
          <w:proofErr w:type="spellEnd"/>
          <w:r>
            <w:rPr>
              <w:rFonts w:ascii="T-FLEX Type A" w:hAnsi="T-FLEX Type A"/>
              <w:sz w:val="40"/>
              <w:szCs w:val="40"/>
              <w:lang w:val="en-US"/>
            </w:rPr>
            <w:t>}}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9D372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</w:tr>
    <w:tr w:rsidR="007330E8" w:rsidRPr="00951E5E" w14:paraId="293B6ACA" w14:textId="77777777" w:rsidTr="000968E5">
      <w:trPr>
        <w:trHeight w:hRule="exact" w:val="74"/>
      </w:trPr>
      <w:tc>
        <w:tcPr>
          <w:tcW w:w="283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D080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8E742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0AB1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519AF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B3DB5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F35781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0A5B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930E2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9243A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  <w:tr w:rsidR="007330E8" w:rsidRPr="00951E5E" w14:paraId="64F54B58" w14:textId="77777777" w:rsidTr="00D16CC2">
      <w:trPr>
        <w:trHeight w:hRule="exact" w:val="170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7C958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816D8E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54B0A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50B0A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1304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8E9FAB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850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904D5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4FEB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DC9E14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A938D0" w14:textId="2C9B2A6D" w:rsidR="007330E8" w:rsidRPr="008867D5" w:rsidRDefault="008867D5" w:rsidP="008867D5">
          <w:pPr>
            <w:pStyle w:val="aff"/>
            <w:framePr w:wrap="auto" w:vAnchor="margin" w:hAnchor="text" w:xAlign="left" w:yAlign="inline"/>
            <w:rPr>
              <w:rFonts w:ascii="T-FLEX Type A" w:hAnsi="T-FLEX Type A"/>
              <w:sz w:val="24"/>
              <w:szCs w:val="24"/>
            </w:rPr>
          </w:pPr>
          <w:r w:rsidRPr="008867D5">
            <w:rPr>
              <w:rFonts w:ascii="T-FLEX Type A" w:hAnsi="T-FLEX Type A"/>
              <w:sz w:val="24"/>
              <w:szCs w:val="24"/>
            </w:rPr>
            <w:t>2</w:t>
          </w:r>
        </w:p>
      </w:tc>
    </w:tr>
    <w:tr w:rsidR="007330E8" w:rsidRPr="00951E5E" w14:paraId="5BC094AD" w14:textId="77777777" w:rsidTr="00D16CC2">
      <w:trPr>
        <w:trHeight w:hRule="exact" w:val="284"/>
      </w:trPr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584942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FF3E19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3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FE05BF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2F40DD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FD814E8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A6F21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2A1D563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  <w:r w:rsidRPr="00951E5E">
            <w:rPr>
              <w:rFonts w:ascii="T-FLEX Type A" w:hAnsi="T-FLEX Type A"/>
            </w:rPr>
            <w:t>Дата</w:t>
          </w:r>
        </w:p>
      </w:tc>
      <w:tc>
        <w:tcPr>
          <w:tcW w:w="6236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8414EC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239965" w14:textId="77777777" w:rsidR="007330E8" w:rsidRPr="00951E5E" w:rsidRDefault="007330E8" w:rsidP="007330E8">
          <w:pPr>
            <w:pStyle w:val="aff"/>
            <w:framePr w:wrap="auto" w:vAnchor="margin" w:hAnchor="text" w:xAlign="left" w:yAlign="inline"/>
            <w:rPr>
              <w:rFonts w:ascii="T-FLEX Type A" w:hAnsi="T-FLEX Type A"/>
            </w:rPr>
          </w:pPr>
        </w:p>
      </w:tc>
    </w:tr>
  </w:tbl>
  <w:p w14:paraId="0D28EDB6" w14:textId="77777777" w:rsidR="007330E8" w:rsidRDefault="00733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D6F"/>
    <w:multiLevelType w:val="multilevel"/>
    <w:tmpl w:val="FDBC98D6"/>
    <w:name w:val="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825C10"/>
    <w:multiLevelType w:val="hybridMultilevel"/>
    <w:tmpl w:val="55EEE60E"/>
    <w:lvl w:ilvl="0" w:tplc="BBD0B200">
      <w:start w:val="1"/>
      <w:numFmt w:val="bullet"/>
      <w:lvlText w:val="-"/>
      <w:lvlJc w:val="left"/>
      <w:pPr>
        <w:ind w:left="720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6E6"/>
    <w:multiLevelType w:val="hybridMultilevel"/>
    <w:tmpl w:val="BB52EB8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EB15A49"/>
    <w:multiLevelType w:val="multilevel"/>
    <w:tmpl w:val="76C4B1EE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893347"/>
    <w:multiLevelType w:val="hybridMultilevel"/>
    <w:tmpl w:val="BACEEF98"/>
    <w:lvl w:ilvl="0" w:tplc="FF7E35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A43A1E"/>
    <w:multiLevelType w:val="multilevel"/>
    <w:tmpl w:val="4CEEBB30"/>
    <w:lvl w:ilvl="0">
      <w:start w:val="1"/>
      <w:numFmt w:val="decimal"/>
      <w:suff w:val="space"/>
      <w:lvlText w:val="%1"/>
      <w:lvlJc w:val="left"/>
      <w:pPr>
        <w:ind w:left="284" w:firstLine="2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0D901C1"/>
    <w:multiLevelType w:val="hybridMultilevel"/>
    <w:tmpl w:val="D182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701"/>
    <w:multiLevelType w:val="hybridMultilevel"/>
    <w:tmpl w:val="C9CC0A84"/>
    <w:lvl w:ilvl="0" w:tplc="E8640860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2F22A4"/>
    <w:multiLevelType w:val="hybridMultilevel"/>
    <w:tmpl w:val="F13AE54A"/>
    <w:lvl w:ilvl="0" w:tplc="EBEC4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D4412"/>
    <w:multiLevelType w:val="hybridMultilevel"/>
    <w:tmpl w:val="5E5EAA02"/>
    <w:lvl w:ilvl="0" w:tplc="82CA0266">
      <w:start w:val="1"/>
      <w:numFmt w:val="decimal"/>
      <w:lvlText w:val="1.%1"/>
      <w:lvlJc w:val="left"/>
      <w:pPr>
        <w:ind w:left="3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10" w15:restartNumberingAfterBreak="0">
    <w:nsid w:val="16DD4264"/>
    <w:multiLevelType w:val="hybridMultilevel"/>
    <w:tmpl w:val="7EE22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4589"/>
    <w:multiLevelType w:val="hybridMultilevel"/>
    <w:tmpl w:val="AC801E72"/>
    <w:lvl w:ilvl="0" w:tplc="8428774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513F32"/>
    <w:multiLevelType w:val="hybridMultilevel"/>
    <w:tmpl w:val="E6FCEC22"/>
    <w:lvl w:ilvl="0" w:tplc="BC242B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B6F1E3B"/>
    <w:multiLevelType w:val="multilevel"/>
    <w:tmpl w:val="9D484BBE"/>
    <w:lvl w:ilvl="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D8E"/>
    <w:multiLevelType w:val="hybridMultilevel"/>
    <w:tmpl w:val="B1F8F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20CC9"/>
    <w:multiLevelType w:val="multilevel"/>
    <w:tmpl w:val="56F6959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5B6619E"/>
    <w:multiLevelType w:val="hybridMultilevel"/>
    <w:tmpl w:val="B6C2B2B6"/>
    <w:lvl w:ilvl="0" w:tplc="5E12410C">
      <w:start w:val="1"/>
      <w:numFmt w:val="decimal"/>
      <w:pStyle w:val="a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27C2"/>
    <w:multiLevelType w:val="hybridMultilevel"/>
    <w:tmpl w:val="15C6A208"/>
    <w:lvl w:ilvl="0" w:tplc="75C44DA8">
      <w:start w:val="1"/>
      <w:numFmt w:val="upperRoman"/>
      <w:pStyle w:val="2"/>
      <w:lvlText w:val="%1."/>
      <w:lvlJc w:val="right"/>
      <w:pPr>
        <w:tabs>
          <w:tab w:val="num" w:pos="540"/>
        </w:tabs>
        <w:ind w:left="54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A8137B"/>
    <w:multiLevelType w:val="hybridMultilevel"/>
    <w:tmpl w:val="6F84AA4E"/>
    <w:lvl w:ilvl="0" w:tplc="F9B4223E">
      <w:start w:val="1"/>
      <w:numFmt w:val="bullet"/>
      <w:pStyle w:val="a2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B261E1"/>
    <w:multiLevelType w:val="hybridMultilevel"/>
    <w:tmpl w:val="6048457A"/>
    <w:lvl w:ilvl="0" w:tplc="FF7E3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3BBA"/>
    <w:multiLevelType w:val="multilevel"/>
    <w:tmpl w:val="778802FE"/>
    <w:lvl w:ilvl="0">
      <w:start w:val="1"/>
      <w:numFmt w:val="decimal"/>
      <w:suff w:val="space"/>
      <w:lvlText w:val="%1"/>
      <w:lvlJc w:val="left"/>
      <w:pPr>
        <w:ind w:left="3261" w:firstLine="425"/>
      </w:pPr>
      <w:rPr>
        <w:rFonts w:ascii="Times New Roman" w:eastAsia="Times New Roman" w:hAnsi="Times New Roman" w:cs="Arial"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426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851" w:firstLine="567"/>
      </w:pPr>
      <w:rPr>
        <w:rFonts w:hint="default"/>
        <w:b w:val="0"/>
        <w:color w:val="000000"/>
      </w:rPr>
    </w:lvl>
    <w:lvl w:ilvl="3">
      <w:start w:val="1"/>
      <w:numFmt w:val="decimal"/>
      <w:suff w:val="space"/>
      <w:lvlText w:val="%1.%2.%3.%4"/>
      <w:lvlJc w:val="left"/>
      <w:pPr>
        <w:ind w:left="4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399" w:firstLine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" w:firstLine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firstLine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" w:firstLine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9" w:firstLine="425"/>
      </w:pPr>
      <w:rPr>
        <w:rFonts w:hint="default"/>
      </w:rPr>
    </w:lvl>
  </w:abstractNum>
  <w:abstractNum w:abstractNumId="21" w15:restartNumberingAfterBreak="0">
    <w:nsid w:val="3FE32328"/>
    <w:multiLevelType w:val="multilevel"/>
    <w:tmpl w:val="264ED18A"/>
    <w:lvl w:ilvl="0">
      <w:start w:val="1"/>
      <w:numFmt w:val="decimal"/>
      <w:pStyle w:val="1"/>
      <w:suff w:val="space"/>
      <w:lvlText w:val="%1"/>
      <w:lvlJc w:val="left"/>
      <w:pPr>
        <w:ind w:left="227" w:firstLine="567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573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72" w:firstLine="56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11110"/>
      <w:suff w:val="space"/>
      <w:lvlText w:val="%1.%2.%3.%4"/>
      <w:lvlJc w:val="left"/>
      <w:pPr>
        <w:ind w:left="573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18"/>
        </w:tabs>
        <w:ind w:left="303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78"/>
        </w:tabs>
        <w:ind w:left="353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98"/>
        </w:tabs>
        <w:ind w:left="403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58"/>
        </w:tabs>
        <w:ind w:left="454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78"/>
        </w:tabs>
        <w:ind w:left="5118" w:hanging="1440"/>
      </w:pPr>
      <w:rPr>
        <w:rFonts w:hint="default"/>
      </w:rPr>
    </w:lvl>
  </w:abstractNum>
  <w:abstractNum w:abstractNumId="22" w15:restartNumberingAfterBreak="0">
    <w:nsid w:val="471A7730"/>
    <w:multiLevelType w:val="hybridMultilevel"/>
    <w:tmpl w:val="82D8080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8761B54"/>
    <w:multiLevelType w:val="hybridMultilevel"/>
    <w:tmpl w:val="57D856C2"/>
    <w:lvl w:ilvl="0" w:tplc="87EE4BCE">
      <w:start w:val="5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1F7A"/>
    <w:multiLevelType w:val="hybridMultilevel"/>
    <w:tmpl w:val="5B0412B6"/>
    <w:lvl w:ilvl="0" w:tplc="1EF27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83811"/>
    <w:multiLevelType w:val="hybridMultilevel"/>
    <w:tmpl w:val="FF6A2FF4"/>
    <w:lvl w:ilvl="0" w:tplc="F85EC6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8592C"/>
    <w:multiLevelType w:val="hybridMultilevel"/>
    <w:tmpl w:val="1C8EE708"/>
    <w:lvl w:ilvl="0" w:tplc="E2A08F76">
      <w:start w:val="1"/>
      <w:numFmt w:val="decimal"/>
      <w:pStyle w:val="a3"/>
      <w:suff w:val="space"/>
      <w:lvlText w:val="А.%1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7BA4EFE"/>
    <w:multiLevelType w:val="hybridMultilevel"/>
    <w:tmpl w:val="6D12E37E"/>
    <w:lvl w:ilvl="0" w:tplc="310886FA">
      <w:start w:val="25"/>
      <w:numFmt w:val="decimal"/>
      <w:lvlText w:val="%1"/>
      <w:lvlJc w:val="left"/>
      <w:pPr>
        <w:tabs>
          <w:tab w:val="num" w:pos="474"/>
        </w:tabs>
        <w:ind w:left="4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B7736"/>
    <w:multiLevelType w:val="hybridMultilevel"/>
    <w:tmpl w:val="37982872"/>
    <w:lvl w:ilvl="0" w:tplc="0419000F">
      <w:start w:val="1"/>
      <w:numFmt w:val="decimal"/>
      <w:lvlText w:val="%1."/>
      <w:lvlJc w:val="left"/>
      <w:pPr>
        <w:ind w:left="809" w:hanging="360"/>
      </w:p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9" w15:restartNumberingAfterBreak="0">
    <w:nsid w:val="5CF578AC"/>
    <w:multiLevelType w:val="hybridMultilevel"/>
    <w:tmpl w:val="EB886530"/>
    <w:lvl w:ilvl="0" w:tplc="26E2099A">
      <w:start w:val="4"/>
      <w:numFmt w:val="bullet"/>
      <w:lvlText w:val="‐"/>
      <w:lvlJc w:val="left"/>
      <w:pPr>
        <w:ind w:left="1854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1C3537"/>
    <w:multiLevelType w:val="hybridMultilevel"/>
    <w:tmpl w:val="8F4CCE58"/>
    <w:lvl w:ilvl="0" w:tplc="866C6FB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1" w15:restartNumberingAfterBreak="0">
    <w:nsid w:val="5E565410"/>
    <w:multiLevelType w:val="multilevel"/>
    <w:tmpl w:val="28DAAEF8"/>
    <w:lvl w:ilvl="0">
      <w:start w:val="1"/>
      <w:numFmt w:val="decimal"/>
      <w:pStyle w:val="Heading2"/>
      <w:suff w:val="space"/>
      <w:lvlText w:val="%1"/>
      <w:lvlJc w:val="left"/>
      <w:pPr>
        <w:ind w:left="426" w:firstLine="567"/>
      </w:pPr>
      <w:rPr>
        <w:rFonts w:hint="default"/>
      </w:rPr>
    </w:lvl>
    <w:lvl w:ilvl="1">
      <w:start w:val="1"/>
      <w:numFmt w:val="decimal"/>
      <w:pStyle w:val="110"/>
      <w:suff w:val="space"/>
      <w:lvlText w:val="%1.%2"/>
      <w:lvlJc w:val="left"/>
      <w:pPr>
        <w:ind w:left="568" w:firstLine="283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-141" w:firstLine="28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1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25E7362"/>
    <w:multiLevelType w:val="hybridMultilevel"/>
    <w:tmpl w:val="83A850F0"/>
    <w:lvl w:ilvl="0" w:tplc="C1AEDAF0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F0001"/>
    <w:multiLevelType w:val="hybridMultilevel"/>
    <w:tmpl w:val="0442983E"/>
    <w:lvl w:ilvl="0" w:tplc="14D21A34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A2C77F7"/>
    <w:multiLevelType w:val="multilevel"/>
    <w:tmpl w:val="60C28790"/>
    <w:lvl w:ilvl="0">
      <w:start w:val="1"/>
      <w:numFmt w:val="decimal"/>
      <w:pStyle w:val="a4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700410A3"/>
    <w:multiLevelType w:val="hybridMultilevel"/>
    <w:tmpl w:val="7DE40C2E"/>
    <w:lvl w:ilvl="0" w:tplc="7B8AC842">
      <w:start w:val="1"/>
      <w:numFmt w:val="bullet"/>
      <w:lvlText w:val="-"/>
      <w:lvlJc w:val="left"/>
      <w:pPr>
        <w:ind w:left="1571" w:hanging="360"/>
      </w:pPr>
      <w:rPr>
        <w:rFonts w:ascii="Myriad Pro SemiExt" w:hAnsi="Myriad Pro SemiEx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3C6B89"/>
    <w:multiLevelType w:val="multilevel"/>
    <w:tmpl w:val="65BC5704"/>
    <w:lvl w:ilvl="0">
      <w:start w:val="1"/>
      <w:numFmt w:val="decimal"/>
      <w:pStyle w:val="3"/>
      <w:lvlText w:val="%1"/>
      <w:lvlJc w:val="left"/>
      <w:pPr>
        <w:tabs>
          <w:tab w:val="num" w:pos="2746"/>
        </w:tabs>
        <w:ind w:left="274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8"/>
        </w:tabs>
        <w:ind w:left="3178" w:hanging="432"/>
      </w:pPr>
      <w:rPr>
        <w:rFonts w:hint="default"/>
      </w:rPr>
    </w:lvl>
    <w:lvl w:ilvl="2">
      <w:start w:val="1"/>
      <w:numFmt w:val="decimal"/>
      <w:pStyle w:val="3"/>
      <w:lvlText w:val="%2.%1.%3"/>
      <w:lvlJc w:val="left"/>
      <w:pPr>
        <w:tabs>
          <w:tab w:val="num" w:pos="1746"/>
        </w:tabs>
        <w:ind w:left="153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4546"/>
        </w:tabs>
        <w:ind w:left="41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06"/>
        </w:tabs>
        <w:ind w:left="46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6"/>
        </w:tabs>
        <w:ind w:left="51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46"/>
        </w:tabs>
        <w:ind w:left="56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6"/>
        </w:tabs>
        <w:ind w:left="61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26"/>
        </w:tabs>
        <w:ind w:left="6706" w:hanging="1440"/>
      </w:pPr>
      <w:rPr>
        <w:rFonts w:hint="default"/>
      </w:rPr>
    </w:lvl>
  </w:abstractNum>
  <w:abstractNum w:abstractNumId="37" w15:restartNumberingAfterBreak="0">
    <w:nsid w:val="71661517"/>
    <w:multiLevelType w:val="hybridMultilevel"/>
    <w:tmpl w:val="FC1EB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B28AC"/>
    <w:multiLevelType w:val="hybridMultilevel"/>
    <w:tmpl w:val="1C66D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E4055E"/>
    <w:multiLevelType w:val="multilevel"/>
    <w:tmpl w:val="D7CC55B4"/>
    <w:lvl w:ilvl="0">
      <w:start w:val="1"/>
      <w:numFmt w:val="decimal"/>
      <w:lvlText w:val="%1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83"/>
        </w:tabs>
        <w:ind w:left="148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131"/>
        </w:tabs>
        <w:ind w:left="19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51"/>
        </w:tabs>
        <w:ind w:left="2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11"/>
        </w:tabs>
        <w:ind w:left="2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1"/>
        </w:tabs>
        <w:ind w:left="3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1"/>
        </w:tabs>
        <w:ind w:left="3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1"/>
        </w:tabs>
        <w:ind w:left="4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1"/>
        </w:tabs>
        <w:ind w:left="5011" w:hanging="1440"/>
      </w:pPr>
      <w:rPr>
        <w:rFonts w:hint="default"/>
      </w:rPr>
    </w:lvl>
  </w:abstractNum>
  <w:num w:numId="1">
    <w:abstractNumId w:val="38"/>
  </w:num>
  <w:num w:numId="2">
    <w:abstractNumId w:val="13"/>
  </w:num>
  <w:num w:numId="3">
    <w:abstractNumId w:val="21"/>
  </w:num>
  <w:num w:numId="4">
    <w:abstractNumId w:val="31"/>
  </w:num>
  <w:num w:numId="5">
    <w:abstractNumId w:val="34"/>
  </w:num>
  <w:num w:numId="6">
    <w:abstractNumId w:val="17"/>
  </w:num>
  <w:num w:numId="7">
    <w:abstractNumId w:val="39"/>
  </w:num>
  <w:num w:numId="8">
    <w:abstractNumId w:val="36"/>
  </w:num>
  <w:num w:numId="9">
    <w:abstractNumId w:val="30"/>
  </w:num>
  <w:num w:numId="10">
    <w:abstractNumId w:val="27"/>
  </w:num>
  <w:num w:numId="11">
    <w:abstractNumId w:val="8"/>
  </w:num>
  <w:num w:numId="12">
    <w:abstractNumId w:val="37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25"/>
  </w:num>
  <w:num w:numId="16">
    <w:abstractNumId w:val="32"/>
  </w:num>
  <w:num w:numId="17">
    <w:abstractNumId w:val="16"/>
  </w:num>
  <w:num w:numId="18">
    <w:abstractNumId w:val="23"/>
  </w:num>
  <w:num w:numId="19">
    <w:abstractNumId w:val="4"/>
  </w:num>
  <w:num w:numId="20">
    <w:abstractNumId w:val="28"/>
  </w:num>
  <w:num w:numId="21">
    <w:abstractNumId w:val="19"/>
  </w:num>
  <w:num w:numId="22">
    <w:abstractNumId w:val="22"/>
  </w:num>
  <w:num w:numId="23">
    <w:abstractNumId w:val="6"/>
  </w:num>
  <w:num w:numId="24">
    <w:abstractNumId w:val="2"/>
  </w:num>
  <w:num w:numId="25">
    <w:abstractNumId w:val="10"/>
  </w:num>
  <w:num w:numId="26">
    <w:abstractNumId w:val="18"/>
  </w:num>
  <w:num w:numId="27">
    <w:abstractNumId w:val="11"/>
    <w:lvlOverride w:ilvl="0">
      <w:startOverride w:val="1"/>
    </w:lvlOverride>
  </w:num>
  <w:num w:numId="28">
    <w:abstractNumId w:val="33"/>
  </w:num>
  <w:num w:numId="29">
    <w:abstractNumId w:val="35"/>
  </w:num>
  <w:num w:numId="30">
    <w:abstractNumId w:val="24"/>
  </w:num>
  <w:num w:numId="31">
    <w:abstractNumId w:val="7"/>
  </w:num>
  <w:num w:numId="32">
    <w:abstractNumId w:val="20"/>
  </w:num>
  <w:num w:numId="33">
    <w:abstractNumId w:val="3"/>
  </w:num>
  <w:num w:numId="34">
    <w:abstractNumId w:val="1"/>
  </w:num>
  <w:num w:numId="35">
    <w:abstractNumId w:val="9"/>
  </w:num>
  <w:num w:numId="36">
    <w:abstractNumId w:val="14"/>
  </w:num>
  <w:num w:numId="37">
    <w:abstractNumId w:val="5"/>
  </w:num>
  <w:num w:numId="38">
    <w:abstractNumId w:val="15"/>
  </w:num>
  <w:num w:numId="39">
    <w:abstractNumId w:val="12"/>
  </w:num>
  <w:num w:numId="40">
    <w:abstractNumId w:val="26"/>
  </w:num>
  <w:num w:numId="41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9"/>
    <w:rsid w:val="0000084E"/>
    <w:rsid w:val="00000F99"/>
    <w:rsid w:val="000012F6"/>
    <w:rsid w:val="0000148D"/>
    <w:rsid w:val="0000149D"/>
    <w:rsid w:val="00001518"/>
    <w:rsid w:val="000016A1"/>
    <w:rsid w:val="00001C7E"/>
    <w:rsid w:val="00001FDC"/>
    <w:rsid w:val="000025B0"/>
    <w:rsid w:val="00003966"/>
    <w:rsid w:val="00003AAB"/>
    <w:rsid w:val="00003E8F"/>
    <w:rsid w:val="0000578D"/>
    <w:rsid w:val="00005C91"/>
    <w:rsid w:val="000063D8"/>
    <w:rsid w:val="00006654"/>
    <w:rsid w:val="000075D2"/>
    <w:rsid w:val="00007A05"/>
    <w:rsid w:val="00007C9D"/>
    <w:rsid w:val="0001017C"/>
    <w:rsid w:val="00012029"/>
    <w:rsid w:val="00012210"/>
    <w:rsid w:val="0001266A"/>
    <w:rsid w:val="00013446"/>
    <w:rsid w:val="000136B2"/>
    <w:rsid w:val="00013C8E"/>
    <w:rsid w:val="00013DCF"/>
    <w:rsid w:val="00014173"/>
    <w:rsid w:val="000145E5"/>
    <w:rsid w:val="00014A89"/>
    <w:rsid w:val="000154FC"/>
    <w:rsid w:val="0001716F"/>
    <w:rsid w:val="000201F0"/>
    <w:rsid w:val="0002155F"/>
    <w:rsid w:val="000216CE"/>
    <w:rsid w:val="00021C8F"/>
    <w:rsid w:val="00021FD7"/>
    <w:rsid w:val="00022707"/>
    <w:rsid w:val="00022747"/>
    <w:rsid w:val="00023B2E"/>
    <w:rsid w:val="00023D66"/>
    <w:rsid w:val="00023E8E"/>
    <w:rsid w:val="000256B5"/>
    <w:rsid w:val="0002573D"/>
    <w:rsid w:val="0002665F"/>
    <w:rsid w:val="000270DD"/>
    <w:rsid w:val="00027133"/>
    <w:rsid w:val="00027B62"/>
    <w:rsid w:val="00030AC8"/>
    <w:rsid w:val="00030C60"/>
    <w:rsid w:val="00030D9E"/>
    <w:rsid w:val="000314F7"/>
    <w:rsid w:val="000318DD"/>
    <w:rsid w:val="00031A5C"/>
    <w:rsid w:val="0003216A"/>
    <w:rsid w:val="0003253A"/>
    <w:rsid w:val="00032D9F"/>
    <w:rsid w:val="000334B1"/>
    <w:rsid w:val="00033981"/>
    <w:rsid w:val="0003415D"/>
    <w:rsid w:val="00034844"/>
    <w:rsid w:val="0003526B"/>
    <w:rsid w:val="000361DF"/>
    <w:rsid w:val="0003688E"/>
    <w:rsid w:val="00036906"/>
    <w:rsid w:val="00036E8D"/>
    <w:rsid w:val="0003719A"/>
    <w:rsid w:val="000376A3"/>
    <w:rsid w:val="00037B86"/>
    <w:rsid w:val="00040C6C"/>
    <w:rsid w:val="000412C4"/>
    <w:rsid w:val="000423F4"/>
    <w:rsid w:val="00042519"/>
    <w:rsid w:val="00043244"/>
    <w:rsid w:val="0004337D"/>
    <w:rsid w:val="000436A0"/>
    <w:rsid w:val="00044C57"/>
    <w:rsid w:val="000459E3"/>
    <w:rsid w:val="00045AEA"/>
    <w:rsid w:val="00046490"/>
    <w:rsid w:val="000466B4"/>
    <w:rsid w:val="00047222"/>
    <w:rsid w:val="00047F8D"/>
    <w:rsid w:val="000506CA"/>
    <w:rsid w:val="000511B9"/>
    <w:rsid w:val="000534CF"/>
    <w:rsid w:val="00053B31"/>
    <w:rsid w:val="00053C59"/>
    <w:rsid w:val="00054101"/>
    <w:rsid w:val="00054DC7"/>
    <w:rsid w:val="000552E7"/>
    <w:rsid w:val="00055543"/>
    <w:rsid w:val="000556BF"/>
    <w:rsid w:val="00055E34"/>
    <w:rsid w:val="00056CD8"/>
    <w:rsid w:val="00057B01"/>
    <w:rsid w:val="00057ED0"/>
    <w:rsid w:val="00057F2A"/>
    <w:rsid w:val="00060E2C"/>
    <w:rsid w:val="00062101"/>
    <w:rsid w:val="0006245C"/>
    <w:rsid w:val="00062A6B"/>
    <w:rsid w:val="00065536"/>
    <w:rsid w:val="0006659D"/>
    <w:rsid w:val="00066C64"/>
    <w:rsid w:val="00066F5B"/>
    <w:rsid w:val="0006731E"/>
    <w:rsid w:val="0007008D"/>
    <w:rsid w:val="00070378"/>
    <w:rsid w:val="00071476"/>
    <w:rsid w:val="00071555"/>
    <w:rsid w:val="0007156F"/>
    <w:rsid w:val="00071AFD"/>
    <w:rsid w:val="0007270E"/>
    <w:rsid w:val="00072759"/>
    <w:rsid w:val="00073393"/>
    <w:rsid w:val="00073648"/>
    <w:rsid w:val="000739B6"/>
    <w:rsid w:val="00073A5A"/>
    <w:rsid w:val="0007427C"/>
    <w:rsid w:val="000742EB"/>
    <w:rsid w:val="00074C37"/>
    <w:rsid w:val="00075473"/>
    <w:rsid w:val="00075499"/>
    <w:rsid w:val="00075664"/>
    <w:rsid w:val="00075B8A"/>
    <w:rsid w:val="00075F40"/>
    <w:rsid w:val="0007624D"/>
    <w:rsid w:val="00076DDE"/>
    <w:rsid w:val="000770FD"/>
    <w:rsid w:val="00077CCE"/>
    <w:rsid w:val="00080E77"/>
    <w:rsid w:val="00081789"/>
    <w:rsid w:val="000822B0"/>
    <w:rsid w:val="000829B6"/>
    <w:rsid w:val="00082C85"/>
    <w:rsid w:val="00082D71"/>
    <w:rsid w:val="00083CF3"/>
    <w:rsid w:val="00084065"/>
    <w:rsid w:val="00084F44"/>
    <w:rsid w:val="0008539F"/>
    <w:rsid w:val="000859FD"/>
    <w:rsid w:val="000866DA"/>
    <w:rsid w:val="000905CC"/>
    <w:rsid w:val="00090910"/>
    <w:rsid w:val="000909C8"/>
    <w:rsid w:val="00091642"/>
    <w:rsid w:val="0009218D"/>
    <w:rsid w:val="0009236A"/>
    <w:rsid w:val="00092FDE"/>
    <w:rsid w:val="00093CC7"/>
    <w:rsid w:val="00094265"/>
    <w:rsid w:val="000951DA"/>
    <w:rsid w:val="0009591C"/>
    <w:rsid w:val="000968E5"/>
    <w:rsid w:val="000979F5"/>
    <w:rsid w:val="00097B8E"/>
    <w:rsid w:val="00097C34"/>
    <w:rsid w:val="000A04DC"/>
    <w:rsid w:val="000A07DD"/>
    <w:rsid w:val="000A248E"/>
    <w:rsid w:val="000A2627"/>
    <w:rsid w:val="000A298E"/>
    <w:rsid w:val="000A2DB1"/>
    <w:rsid w:val="000A3575"/>
    <w:rsid w:val="000A3753"/>
    <w:rsid w:val="000A3917"/>
    <w:rsid w:val="000A40A7"/>
    <w:rsid w:val="000A416B"/>
    <w:rsid w:val="000A42B1"/>
    <w:rsid w:val="000A4D3F"/>
    <w:rsid w:val="000A53C3"/>
    <w:rsid w:val="000A73DE"/>
    <w:rsid w:val="000A7CA0"/>
    <w:rsid w:val="000B03D5"/>
    <w:rsid w:val="000B0868"/>
    <w:rsid w:val="000B09CC"/>
    <w:rsid w:val="000B0AAA"/>
    <w:rsid w:val="000B1466"/>
    <w:rsid w:val="000B2017"/>
    <w:rsid w:val="000B2158"/>
    <w:rsid w:val="000B2331"/>
    <w:rsid w:val="000B2429"/>
    <w:rsid w:val="000B2445"/>
    <w:rsid w:val="000B2724"/>
    <w:rsid w:val="000B3201"/>
    <w:rsid w:val="000B35EC"/>
    <w:rsid w:val="000B4C0A"/>
    <w:rsid w:val="000B4C8D"/>
    <w:rsid w:val="000B5720"/>
    <w:rsid w:val="000B5E50"/>
    <w:rsid w:val="000B5FB5"/>
    <w:rsid w:val="000B60CA"/>
    <w:rsid w:val="000B672F"/>
    <w:rsid w:val="000B76A8"/>
    <w:rsid w:val="000B7A9D"/>
    <w:rsid w:val="000B7EDF"/>
    <w:rsid w:val="000C0015"/>
    <w:rsid w:val="000C00E2"/>
    <w:rsid w:val="000C0441"/>
    <w:rsid w:val="000C14D4"/>
    <w:rsid w:val="000C1E5B"/>
    <w:rsid w:val="000C21D9"/>
    <w:rsid w:val="000C2B7E"/>
    <w:rsid w:val="000C30BA"/>
    <w:rsid w:val="000C3F97"/>
    <w:rsid w:val="000C4B64"/>
    <w:rsid w:val="000C75C9"/>
    <w:rsid w:val="000C76DF"/>
    <w:rsid w:val="000D04DC"/>
    <w:rsid w:val="000D0A61"/>
    <w:rsid w:val="000D0C0C"/>
    <w:rsid w:val="000D0DBA"/>
    <w:rsid w:val="000D0E99"/>
    <w:rsid w:val="000D2090"/>
    <w:rsid w:val="000D20AB"/>
    <w:rsid w:val="000D2199"/>
    <w:rsid w:val="000D26CC"/>
    <w:rsid w:val="000D2938"/>
    <w:rsid w:val="000D313B"/>
    <w:rsid w:val="000D3721"/>
    <w:rsid w:val="000D3BC5"/>
    <w:rsid w:val="000D3DB6"/>
    <w:rsid w:val="000D41F7"/>
    <w:rsid w:val="000D5298"/>
    <w:rsid w:val="000D5B89"/>
    <w:rsid w:val="000D5C5A"/>
    <w:rsid w:val="000D620C"/>
    <w:rsid w:val="000D639A"/>
    <w:rsid w:val="000D6E99"/>
    <w:rsid w:val="000D7E4B"/>
    <w:rsid w:val="000E0098"/>
    <w:rsid w:val="000E03A5"/>
    <w:rsid w:val="000E0E8B"/>
    <w:rsid w:val="000E114E"/>
    <w:rsid w:val="000E2179"/>
    <w:rsid w:val="000E29A5"/>
    <w:rsid w:val="000E2CDD"/>
    <w:rsid w:val="000E2FCD"/>
    <w:rsid w:val="000E359E"/>
    <w:rsid w:val="000E3CF6"/>
    <w:rsid w:val="000E415A"/>
    <w:rsid w:val="000E4E66"/>
    <w:rsid w:val="000E501D"/>
    <w:rsid w:val="000E63CE"/>
    <w:rsid w:val="000E6C66"/>
    <w:rsid w:val="000E7922"/>
    <w:rsid w:val="000E7A43"/>
    <w:rsid w:val="000E7FE1"/>
    <w:rsid w:val="000F00FC"/>
    <w:rsid w:val="000F07FF"/>
    <w:rsid w:val="000F151F"/>
    <w:rsid w:val="000F15E0"/>
    <w:rsid w:val="000F1841"/>
    <w:rsid w:val="000F186A"/>
    <w:rsid w:val="000F1A98"/>
    <w:rsid w:val="000F210F"/>
    <w:rsid w:val="000F29F9"/>
    <w:rsid w:val="000F2C67"/>
    <w:rsid w:val="000F38B9"/>
    <w:rsid w:val="000F4566"/>
    <w:rsid w:val="000F560B"/>
    <w:rsid w:val="000F5E99"/>
    <w:rsid w:val="00100CDB"/>
    <w:rsid w:val="0010125A"/>
    <w:rsid w:val="001012AB"/>
    <w:rsid w:val="0010155E"/>
    <w:rsid w:val="00101910"/>
    <w:rsid w:val="00101E87"/>
    <w:rsid w:val="00102436"/>
    <w:rsid w:val="00102B88"/>
    <w:rsid w:val="00103733"/>
    <w:rsid w:val="001039D6"/>
    <w:rsid w:val="00103FC3"/>
    <w:rsid w:val="001047C1"/>
    <w:rsid w:val="00104DA1"/>
    <w:rsid w:val="001052B3"/>
    <w:rsid w:val="00105C94"/>
    <w:rsid w:val="00105FA6"/>
    <w:rsid w:val="00106215"/>
    <w:rsid w:val="0010642E"/>
    <w:rsid w:val="001071F7"/>
    <w:rsid w:val="00107951"/>
    <w:rsid w:val="00107A49"/>
    <w:rsid w:val="00107C08"/>
    <w:rsid w:val="0011064E"/>
    <w:rsid w:val="00110A60"/>
    <w:rsid w:val="00111AC3"/>
    <w:rsid w:val="00111B92"/>
    <w:rsid w:val="00111E1C"/>
    <w:rsid w:val="001124C1"/>
    <w:rsid w:val="001126C2"/>
    <w:rsid w:val="001128E2"/>
    <w:rsid w:val="00114B6C"/>
    <w:rsid w:val="0011598B"/>
    <w:rsid w:val="00116188"/>
    <w:rsid w:val="00116402"/>
    <w:rsid w:val="00116B50"/>
    <w:rsid w:val="00117E05"/>
    <w:rsid w:val="00120332"/>
    <w:rsid w:val="00120803"/>
    <w:rsid w:val="0012123F"/>
    <w:rsid w:val="0012180B"/>
    <w:rsid w:val="0012199F"/>
    <w:rsid w:val="00121C79"/>
    <w:rsid w:val="0012244B"/>
    <w:rsid w:val="001247B1"/>
    <w:rsid w:val="001247B6"/>
    <w:rsid w:val="001247D3"/>
    <w:rsid w:val="00124E39"/>
    <w:rsid w:val="00125205"/>
    <w:rsid w:val="00125F04"/>
    <w:rsid w:val="001263AB"/>
    <w:rsid w:val="001301FE"/>
    <w:rsid w:val="00130802"/>
    <w:rsid w:val="00130E6D"/>
    <w:rsid w:val="0013147D"/>
    <w:rsid w:val="0013151A"/>
    <w:rsid w:val="00131839"/>
    <w:rsid w:val="00133388"/>
    <w:rsid w:val="0013466E"/>
    <w:rsid w:val="001347CC"/>
    <w:rsid w:val="00134CF5"/>
    <w:rsid w:val="00134E5A"/>
    <w:rsid w:val="00135E93"/>
    <w:rsid w:val="00135FD1"/>
    <w:rsid w:val="0013610D"/>
    <w:rsid w:val="0013695C"/>
    <w:rsid w:val="0013703B"/>
    <w:rsid w:val="001370BD"/>
    <w:rsid w:val="00137666"/>
    <w:rsid w:val="00137A60"/>
    <w:rsid w:val="00140924"/>
    <w:rsid w:val="00140C37"/>
    <w:rsid w:val="00140F9D"/>
    <w:rsid w:val="0014152C"/>
    <w:rsid w:val="00141908"/>
    <w:rsid w:val="0014192B"/>
    <w:rsid w:val="00141E3D"/>
    <w:rsid w:val="00143E81"/>
    <w:rsid w:val="00144380"/>
    <w:rsid w:val="00144D02"/>
    <w:rsid w:val="00144EBB"/>
    <w:rsid w:val="00146630"/>
    <w:rsid w:val="00146759"/>
    <w:rsid w:val="00147132"/>
    <w:rsid w:val="00147718"/>
    <w:rsid w:val="00147EBD"/>
    <w:rsid w:val="00150295"/>
    <w:rsid w:val="00150E5D"/>
    <w:rsid w:val="001516B2"/>
    <w:rsid w:val="001518A2"/>
    <w:rsid w:val="00151F7C"/>
    <w:rsid w:val="001524AE"/>
    <w:rsid w:val="00152563"/>
    <w:rsid w:val="001526FA"/>
    <w:rsid w:val="00152A44"/>
    <w:rsid w:val="00152D9F"/>
    <w:rsid w:val="00152F54"/>
    <w:rsid w:val="0015317C"/>
    <w:rsid w:val="0015327B"/>
    <w:rsid w:val="0015340F"/>
    <w:rsid w:val="00154030"/>
    <w:rsid w:val="001546DE"/>
    <w:rsid w:val="001547C4"/>
    <w:rsid w:val="00154EA1"/>
    <w:rsid w:val="00155827"/>
    <w:rsid w:val="0015586E"/>
    <w:rsid w:val="00155DBB"/>
    <w:rsid w:val="0015671D"/>
    <w:rsid w:val="00156E17"/>
    <w:rsid w:val="00160072"/>
    <w:rsid w:val="001605CC"/>
    <w:rsid w:val="00160C29"/>
    <w:rsid w:val="001624A9"/>
    <w:rsid w:val="001633EE"/>
    <w:rsid w:val="00163789"/>
    <w:rsid w:val="00163D6E"/>
    <w:rsid w:val="0016451F"/>
    <w:rsid w:val="001648F7"/>
    <w:rsid w:val="00164DE0"/>
    <w:rsid w:val="00165008"/>
    <w:rsid w:val="00165141"/>
    <w:rsid w:val="00165E0E"/>
    <w:rsid w:val="00165FC8"/>
    <w:rsid w:val="001665B2"/>
    <w:rsid w:val="001667EC"/>
    <w:rsid w:val="00166B26"/>
    <w:rsid w:val="00167522"/>
    <w:rsid w:val="001707E6"/>
    <w:rsid w:val="00170CC0"/>
    <w:rsid w:val="00170FCF"/>
    <w:rsid w:val="001719D8"/>
    <w:rsid w:val="00171D6F"/>
    <w:rsid w:val="00172886"/>
    <w:rsid w:val="00172E9D"/>
    <w:rsid w:val="001730C1"/>
    <w:rsid w:val="00173D4C"/>
    <w:rsid w:val="00174097"/>
    <w:rsid w:val="001749E3"/>
    <w:rsid w:val="00174BA9"/>
    <w:rsid w:val="00175358"/>
    <w:rsid w:val="00175557"/>
    <w:rsid w:val="001755F1"/>
    <w:rsid w:val="00175BBA"/>
    <w:rsid w:val="001778B5"/>
    <w:rsid w:val="00177B84"/>
    <w:rsid w:val="00180638"/>
    <w:rsid w:val="0018104C"/>
    <w:rsid w:val="001811B4"/>
    <w:rsid w:val="00181248"/>
    <w:rsid w:val="0018206B"/>
    <w:rsid w:val="001822D7"/>
    <w:rsid w:val="00182653"/>
    <w:rsid w:val="001830CC"/>
    <w:rsid w:val="001830FD"/>
    <w:rsid w:val="00183254"/>
    <w:rsid w:val="00184A72"/>
    <w:rsid w:val="00185066"/>
    <w:rsid w:val="00185BB4"/>
    <w:rsid w:val="00185C1C"/>
    <w:rsid w:val="00185ED6"/>
    <w:rsid w:val="00186444"/>
    <w:rsid w:val="00187865"/>
    <w:rsid w:val="00187B14"/>
    <w:rsid w:val="00187CC7"/>
    <w:rsid w:val="00190681"/>
    <w:rsid w:val="001911B9"/>
    <w:rsid w:val="001914E6"/>
    <w:rsid w:val="001915DF"/>
    <w:rsid w:val="001922C6"/>
    <w:rsid w:val="001926D9"/>
    <w:rsid w:val="00192B39"/>
    <w:rsid w:val="00193256"/>
    <w:rsid w:val="00193657"/>
    <w:rsid w:val="001940B6"/>
    <w:rsid w:val="001952BC"/>
    <w:rsid w:val="00195963"/>
    <w:rsid w:val="00195E35"/>
    <w:rsid w:val="0019610B"/>
    <w:rsid w:val="001962F1"/>
    <w:rsid w:val="0019762D"/>
    <w:rsid w:val="001A09C1"/>
    <w:rsid w:val="001A0F51"/>
    <w:rsid w:val="001A0FFE"/>
    <w:rsid w:val="001A1FC6"/>
    <w:rsid w:val="001A2BAB"/>
    <w:rsid w:val="001A3201"/>
    <w:rsid w:val="001A347C"/>
    <w:rsid w:val="001A3937"/>
    <w:rsid w:val="001A4CFD"/>
    <w:rsid w:val="001A506A"/>
    <w:rsid w:val="001A5449"/>
    <w:rsid w:val="001A59FB"/>
    <w:rsid w:val="001A5CD5"/>
    <w:rsid w:val="001A5FAE"/>
    <w:rsid w:val="001A6606"/>
    <w:rsid w:val="001B0181"/>
    <w:rsid w:val="001B0507"/>
    <w:rsid w:val="001B0C41"/>
    <w:rsid w:val="001B0E72"/>
    <w:rsid w:val="001B0F89"/>
    <w:rsid w:val="001B26B5"/>
    <w:rsid w:val="001B26F7"/>
    <w:rsid w:val="001B2990"/>
    <w:rsid w:val="001B2F60"/>
    <w:rsid w:val="001B3E51"/>
    <w:rsid w:val="001B4627"/>
    <w:rsid w:val="001B598C"/>
    <w:rsid w:val="001B63D1"/>
    <w:rsid w:val="001B65DD"/>
    <w:rsid w:val="001B6668"/>
    <w:rsid w:val="001B66FE"/>
    <w:rsid w:val="001B6B5E"/>
    <w:rsid w:val="001B7E37"/>
    <w:rsid w:val="001C0017"/>
    <w:rsid w:val="001C0569"/>
    <w:rsid w:val="001C06E5"/>
    <w:rsid w:val="001C11C6"/>
    <w:rsid w:val="001C1476"/>
    <w:rsid w:val="001C16AC"/>
    <w:rsid w:val="001C1D24"/>
    <w:rsid w:val="001C1FC9"/>
    <w:rsid w:val="001C2897"/>
    <w:rsid w:val="001C2E09"/>
    <w:rsid w:val="001C3037"/>
    <w:rsid w:val="001C3BEB"/>
    <w:rsid w:val="001C4909"/>
    <w:rsid w:val="001C50EC"/>
    <w:rsid w:val="001C5C1F"/>
    <w:rsid w:val="001C65E8"/>
    <w:rsid w:val="001C65EF"/>
    <w:rsid w:val="001C6BE3"/>
    <w:rsid w:val="001D0976"/>
    <w:rsid w:val="001D0C31"/>
    <w:rsid w:val="001D1006"/>
    <w:rsid w:val="001D1517"/>
    <w:rsid w:val="001D15D6"/>
    <w:rsid w:val="001D1667"/>
    <w:rsid w:val="001D17DC"/>
    <w:rsid w:val="001D1DA2"/>
    <w:rsid w:val="001D1F1E"/>
    <w:rsid w:val="001D2520"/>
    <w:rsid w:val="001D27AA"/>
    <w:rsid w:val="001D2A99"/>
    <w:rsid w:val="001D34BF"/>
    <w:rsid w:val="001D3568"/>
    <w:rsid w:val="001D386B"/>
    <w:rsid w:val="001D3900"/>
    <w:rsid w:val="001D3BBF"/>
    <w:rsid w:val="001D3EEA"/>
    <w:rsid w:val="001D424A"/>
    <w:rsid w:val="001D4962"/>
    <w:rsid w:val="001D4C07"/>
    <w:rsid w:val="001D4E5A"/>
    <w:rsid w:val="001D6241"/>
    <w:rsid w:val="001D6F8A"/>
    <w:rsid w:val="001D71B9"/>
    <w:rsid w:val="001D7623"/>
    <w:rsid w:val="001D7F23"/>
    <w:rsid w:val="001E00AD"/>
    <w:rsid w:val="001E0D4B"/>
    <w:rsid w:val="001E0D62"/>
    <w:rsid w:val="001E13BC"/>
    <w:rsid w:val="001E15FC"/>
    <w:rsid w:val="001E1D99"/>
    <w:rsid w:val="001E2607"/>
    <w:rsid w:val="001E26E5"/>
    <w:rsid w:val="001E29F5"/>
    <w:rsid w:val="001E4338"/>
    <w:rsid w:val="001E488F"/>
    <w:rsid w:val="001E58F5"/>
    <w:rsid w:val="001E617D"/>
    <w:rsid w:val="001E61AE"/>
    <w:rsid w:val="001E7623"/>
    <w:rsid w:val="001E7626"/>
    <w:rsid w:val="001E7FF0"/>
    <w:rsid w:val="001F000C"/>
    <w:rsid w:val="001F1F0A"/>
    <w:rsid w:val="001F22F3"/>
    <w:rsid w:val="001F3D5B"/>
    <w:rsid w:val="001F3DBC"/>
    <w:rsid w:val="001F45C6"/>
    <w:rsid w:val="001F4BDF"/>
    <w:rsid w:val="001F4CC9"/>
    <w:rsid w:val="001F5114"/>
    <w:rsid w:val="001F5673"/>
    <w:rsid w:val="001F58A7"/>
    <w:rsid w:val="001F749E"/>
    <w:rsid w:val="001F74F2"/>
    <w:rsid w:val="001F7B68"/>
    <w:rsid w:val="001F7DBC"/>
    <w:rsid w:val="00202F0A"/>
    <w:rsid w:val="0020360E"/>
    <w:rsid w:val="002057BD"/>
    <w:rsid w:val="00205B2E"/>
    <w:rsid w:val="00206256"/>
    <w:rsid w:val="00206B04"/>
    <w:rsid w:val="00206DF3"/>
    <w:rsid w:val="0020703D"/>
    <w:rsid w:val="00207836"/>
    <w:rsid w:val="00210728"/>
    <w:rsid w:val="00210D96"/>
    <w:rsid w:val="00212516"/>
    <w:rsid w:val="00212DB7"/>
    <w:rsid w:val="00212EB7"/>
    <w:rsid w:val="00213406"/>
    <w:rsid w:val="00213492"/>
    <w:rsid w:val="00213BF1"/>
    <w:rsid w:val="002140D4"/>
    <w:rsid w:val="0021448B"/>
    <w:rsid w:val="00215DD6"/>
    <w:rsid w:val="0021685B"/>
    <w:rsid w:val="00216FC5"/>
    <w:rsid w:val="002171DF"/>
    <w:rsid w:val="002174B9"/>
    <w:rsid w:val="00217C47"/>
    <w:rsid w:val="00220975"/>
    <w:rsid w:val="00223084"/>
    <w:rsid w:val="002231B1"/>
    <w:rsid w:val="00223288"/>
    <w:rsid w:val="002236CD"/>
    <w:rsid w:val="002237CA"/>
    <w:rsid w:val="002248FE"/>
    <w:rsid w:val="00224B5D"/>
    <w:rsid w:val="00224F00"/>
    <w:rsid w:val="0022565E"/>
    <w:rsid w:val="0022605E"/>
    <w:rsid w:val="0022608B"/>
    <w:rsid w:val="00226882"/>
    <w:rsid w:val="0022709D"/>
    <w:rsid w:val="00227141"/>
    <w:rsid w:val="002271B8"/>
    <w:rsid w:val="002277B0"/>
    <w:rsid w:val="002303A7"/>
    <w:rsid w:val="00230C67"/>
    <w:rsid w:val="00230F42"/>
    <w:rsid w:val="002312BA"/>
    <w:rsid w:val="00231A38"/>
    <w:rsid w:val="00232432"/>
    <w:rsid w:val="00234167"/>
    <w:rsid w:val="00234245"/>
    <w:rsid w:val="00234469"/>
    <w:rsid w:val="002344F5"/>
    <w:rsid w:val="002347BE"/>
    <w:rsid w:val="00234BF4"/>
    <w:rsid w:val="00235030"/>
    <w:rsid w:val="00235DAB"/>
    <w:rsid w:val="0023647E"/>
    <w:rsid w:val="00236A6F"/>
    <w:rsid w:val="00236D67"/>
    <w:rsid w:val="002370EC"/>
    <w:rsid w:val="00240E55"/>
    <w:rsid w:val="00241A56"/>
    <w:rsid w:val="002426A9"/>
    <w:rsid w:val="0024288F"/>
    <w:rsid w:val="002436B5"/>
    <w:rsid w:val="00243702"/>
    <w:rsid w:val="00243AE3"/>
    <w:rsid w:val="00243DB6"/>
    <w:rsid w:val="002443B9"/>
    <w:rsid w:val="002443EE"/>
    <w:rsid w:val="0024511F"/>
    <w:rsid w:val="002451EF"/>
    <w:rsid w:val="00245309"/>
    <w:rsid w:val="002458B5"/>
    <w:rsid w:val="00246065"/>
    <w:rsid w:val="002469FD"/>
    <w:rsid w:val="00246BBB"/>
    <w:rsid w:val="002479E5"/>
    <w:rsid w:val="00250041"/>
    <w:rsid w:val="00251847"/>
    <w:rsid w:val="002518A1"/>
    <w:rsid w:val="00251947"/>
    <w:rsid w:val="00251DF5"/>
    <w:rsid w:val="00253B3D"/>
    <w:rsid w:val="00253BE0"/>
    <w:rsid w:val="002544A8"/>
    <w:rsid w:val="002546E3"/>
    <w:rsid w:val="0025492A"/>
    <w:rsid w:val="00254C26"/>
    <w:rsid w:val="00254D06"/>
    <w:rsid w:val="00254DC4"/>
    <w:rsid w:val="00255086"/>
    <w:rsid w:val="0025626F"/>
    <w:rsid w:val="00256537"/>
    <w:rsid w:val="002565B3"/>
    <w:rsid w:val="002569D8"/>
    <w:rsid w:val="00256A4B"/>
    <w:rsid w:val="002577FE"/>
    <w:rsid w:val="00257E9D"/>
    <w:rsid w:val="0026051E"/>
    <w:rsid w:val="002609E4"/>
    <w:rsid w:val="00260A61"/>
    <w:rsid w:val="00261FD8"/>
    <w:rsid w:val="00262A47"/>
    <w:rsid w:val="0026307C"/>
    <w:rsid w:val="00263A16"/>
    <w:rsid w:val="00263C22"/>
    <w:rsid w:val="0026429C"/>
    <w:rsid w:val="0026433A"/>
    <w:rsid w:val="00264356"/>
    <w:rsid w:val="00264C28"/>
    <w:rsid w:val="0026516C"/>
    <w:rsid w:val="00265DD0"/>
    <w:rsid w:val="00266362"/>
    <w:rsid w:val="00266687"/>
    <w:rsid w:val="00266905"/>
    <w:rsid w:val="00266AD9"/>
    <w:rsid w:val="00266D59"/>
    <w:rsid w:val="002671A8"/>
    <w:rsid w:val="002674D0"/>
    <w:rsid w:val="002675A4"/>
    <w:rsid w:val="002675C1"/>
    <w:rsid w:val="002709D6"/>
    <w:rsid w:val="00270E73"/>
    <w:rsid w:val="00271028"/>
    <w:rsid w:val="002717F8"/>
    <w:rsid w:val="00271EE0"/>
    <w:rsid w:val="00272D21"/>
    <w:rsid w:val="002733A5"/>
    <w:rsid w:val="002742A8"/>
    <w:rsid w:val="0027436C"/>
    <w:rsid w:val="00276033"/>
    <w:rsid w:val="002765C4"/>
    <w:rsid w:val="002768AC"/>
    <w:rsid w:val="00277013"/>
    <w:rsid w:val="00277A00"/>
    <w:rsid w:val="002806F9"/>
    <w:rsid w:val="00280D67"/>
    <w:rsid w:val="00280E1D"/>
    <w:rsid w:val="00280FE3"/>
    <w:rsid w:val="002810F0"/>
    <w:rsid w:val="0028227E"/>
    <w:rsid w:val="002832B2"/>
    <w:rsid w:val="0028347C"/>
    <w:rsid w:val="002841B5"/>
    <w:rsid w:val="00284DC4"/>
    <w:rsid w:val="00284FB9"/>
    <w:rsid w:val="002860A6"/>
    <w:rsid w:val="002866C2"/>
    <w:rsid w:val="00286C6E"/>
    <w:rsid w:val="00286FD8"/>
    <w:rsid w:val="00287555"/>
    <w:rsid w:val="002902B1"/>
    <w:rsid w:val="00290510"/>
    <w:rsid w:val="00291431"/>
    <w:rsid w:val="00291760"/>
    <w:rsid w:val="00291A9B"/>
    <w:rsid w:val="00292EDD"/>
    <w:rsid w:val="002930F1"/>
    <w:rsid w:val="00293950"/>
    <w:rsid w:val="00293A43"/>
    <w:rsid w:val="00293E4C"/>
    <w:rsid w:val="00293E6F"/>
    <w:rsid w:val="002948E3"/>
    <w:rsid w:val="00294AF1"/>
    <w:rsid w:val="00295531"/>
    <w:rsid w:val="002959F3"/>
    <w:rsid w:val="0029714F"/>
    <w:rsid w:val="0029757E"/>
    <w:rsid w:val="00297583"/>
    <w:rsid w:val="002979F5"/>
    <w:rsid w:val="00297C0D"/>
    <w:rsid w:val="002A0311"/>
    <w:rsid w:val="002A11F0"/>
    <w:rsid w:val="002A178E"/>
    <w:rsid w:val="002A1D29"/>
    <w:rsid w:val="002A2089"/>
    <w:rsid w:val="002A39A2"/>
    <w:rsid w:val="002A3EB7"/>
    <w:rsid w:val="002A4883"/>
    <w:rsid w:val="002A4A3B"/>
    <w:rsid w:val="002A4F4B"/>
    <w:rsid w:val="002A509C"/>
    <w:rsid w:val="002A5572"/>
    <w:rsid w:val="002A5B70"/>
    <w:rsid w:val="002A6665"/>
    <w:rsid w:val="002A69C8"/>
    <w:rsid w:val="002A7810"/>
    <w:rsid w:val="002A795C"/>
    <w:rsid w:val="002A7ED0"/>
    <w:rsid w:val="002B098C"/>
    <w:rsid w:val="002B1986"/>
    <w:rsid w:val="002B1A55"/>
    <w:rsid w:val="002B1A59"/>
    <w:rsid w:val="002B1BC5"/>
    <w:rsid w:val="002B1FBC"/>
    <w:rsid w:val="002B20E1"/>
    <w:rsid w:val="002B2E50"/>
    <w:rsid w:val="002B3642"/>
    <w:rsid w:val="002B38B3"/>
    <w:rsid w:val="002B3F01"/>
    <w:rsid w:val="002B41EE"/>
    <w:rsid w:val="002B4414"/>
    <w:rsid w:val="002B4835"/>
    <w:rsid w:val="002B4D32"/>
    <w:rsid w:val="002B5233"/>
    <w:rsid w:val="002B5A00"/>
    <w:rsid w:val="002B5D64"/>
    <w:rsid w:val="002B6095"/>
    <w:rsid w:val="002B622B"/>
    <w:rsid w:val="002B6C9C"/>
    <w:rsid w:val="002B7C46"/>
    <w:rsid w:val="002C019D"/>
    <w:rsid w:val="002C02F7"/>
    <w:rsid w:val="002C075D"/>
    <w:rsid w:val="002C0B5C"/>
    <w:rsid w:val="002C12B4"/>
    <w:rsid w:val="002C139D"/>
    <w:rsid w:val="002C19D3"/>
    <w:rsid w:val="002C1FE5"/>
    <w:rsid w:val="002C2125"/>
    <w:rsid w:val="002C220C"/>
    <w:rsid w:val="002C3E84"/>
    <w:rsid w:val="002C44A0"/>
    <w:rsid w:val="002C4877"/>
    <w:rsid w:val="002C4C13"/>
    <w:rsid w:val="002C543B"/>
    <w:rsid w:val="002C5B3F"/>
    <w:rsid w:val="002C5D92"/>
    <w:rsid w:val="002C6CF3"/>
    <w:rsid w:val="002C6EA6"/>
    <w:rsid w:val="002C718F"/>
    <w:rsid w:val="002C7862"/>
    <w:rsid w:val="002C7B27"/>
    <w:rsid w:val="002C7F80"/>
    <w:rsid w:val="002C7FB1"/>
    <w:rsid w:val="002D027F"/>
    <w:rsid w:val="002D03F5"/>
    <w:rsid w:val="002D09F4"/>
    <w:rsid w:val="002D0A3A"/>
    <w:rsid w:val="002D0BC8"/>
    <w:rsid w:val="002D1170"/>
    <w:rsid w:val="002D1311"/>
    <w:rsid w:val="002D1478"/>
    <w:rsid w:val="002D1EAE"/>
    <w:rsid w:val="002D24F5"/>
    <w:rsid w:val="002D27BC"/>
    <w:rsid w:val="002D38D3"/>
    <w:rsid w:val="002D3F2C"/>
    <w:rsid w:val="002D4124"/>
    <w:rsid w:val="002D5449"/>
    <w:rsid w:val="002D5D77"/>
    <w:rsid w:val="002D66E7"/>
    <w:rsid w:val="002D7835"/>
    <w:rsid w:val="002E013D"/>
    <w:rsid w:val="002E01BB"/>
    <w:rsid w:val="002E057D"/>
    <w:rsid w:val="002E098A"/>
    <w:rsid w:val="002E0D03"/>
    <w:rsid w:val="002E0EA3"/>
    <w:rsid w:val="002E1592"/>
    <w:rsid w:val="002E17C2"/>
    <w:rsid w:val="002E1BB9"/>
    <w:rsid w:val="002E21CF"/>
    <w:rsid w:val="002E2677"/>
    <w:rsid w:val="002E31AD"/>
    <w:rsid w:val="002E3532"/>
    <w:rsid w:val="002E53EE"/>
    <w:rsid w:val="002E700D"/>
    <w:rsid w:val="002E70A5"/>
    <w:rsid w:val="002E73C8"/>
    <w:rsid w:val="002E754F"/>
    <w:rsid w:val="002E79AC"/>
    <w:rsid w:val="002E7C16"/>
    <w:rsid w:val="002F0084"/>
    <w:rsid w:val="002F07C7"/>
    <w:rsid w:val="002F18BB"/>
    <w:rsid w:val="002F1F50"/>
    <w:rsid w:val="002F29AE"/>
    <w:rsid w:val="002F3E1D"/>
    <w:rsid w:val="002F3FC1"/>
    <w:rsid w:val="002F48AB"/>
    <w:rsid w:val="002F4EB5"/>
    <w:rsid w:val="002F576A"/>
    <w:rsid w:val="002F58CA"/>
    <w:rsid w:val="002F597D"/>
    <w:rsid w:val="002F5F3D"/>
    <w:rsid w:val="002F6506"/>
    <w:rsid w:val="003005B2"/>
    <w:rsid w:val="00300A00"/>
    <w:rsid w:val="00301305"/>
    <w:rsid w:val="0030162C"/>
    <w:rsid w:val="003017ED"/>
    <w:rsid w:val="003017F0"/>
    <w:rsid w:val="00301DBF"/>
    <w:rsid w:val="003025F2"/>
    <w:rsid w:val="00302A77"/>
    <w:rsid w:val="00302BEE"/>
    <w:rsid w:val="00302C46"/>
    <w:rsid w:val="00303471"/>
    <w:rsid w:val="003036D1"/>
    <w:rsid w:val="00303EAA"/>
    <w:rsid w:val="003048A2"/>
    <w:rsid w:val="00304E01"/>
    <w:rsid w:val="0030516A"/>
    <w:rsid w:val="00305BD3"/>
    <w:rsid w:val="00306073"/>
    <w:rsid w:val="003063AA"/>
    <w:rsid w:val="00306752"/>
    <w:rsid w:val="00306AC4"/>
    <w:rsid w:val="00306C29"/>
    <w:rsid w:val="00307275"/>
    <w:rsid w:val="00307A67"/>
    <w:rsid w:val="00310992"/>
    <w:rsid w:val="0031158D"/>
    <w:rsid w:val="00312AFA"/>
    <w:rsid w:val="003138A3"/>
    <w:rsid w:val="00313A7C"/>
    <w:rsid w:val="00315059"/>
    <w:rsid w:val="003159B2"/>
    <w:rsid w:val="0031707A"/>
    <w:rsid w:val="00317B17"/>
    <w:rsid w:val="0032016A"/>
    <w:rsid w:val="0032080B"/>
    <w:rsid w:val="00322094"/>
    <w:rsid w:val="0032220B"/>
    <w:rsid w:val="003228A4"/>
    <w:rsid w:val="00322A99"/>
    <w:rsid w:val="00322AAA"/>
    <w:rsid w:val="00324479"/>
    <w:rsid w:val="003249EE"/>
    <w:rsid w:val="0032510C"/>
    <w:rsid w:val="00325A0E"/>
    <w:rsid w:val="00325EFA"/>
    <w:rsid w:val="0032635A"/>
    <w:rsid w:val="00326437"/>
    <w:rsid w:val="00327A89"/>
    <w:rsid w:val="00327E2A"/>
    <w:rsid w:val="0033006A"/>
    <w:rsid w:val="0033091B"/>
    <w:rsid w:val="00330931"/>
    <w:rsid w:val="00330C55"/>
    <w:rsid w:val="00330D53"/>
    <w:rsid w:val="00330D96"/>
    <w:rsid w:val="0033100A"/>
    <w:rsid w:val="003311EA"/>
    <w:rsid w:val="00331655"/>
    <w:rsid w:val="00331EAC"/>
    <w:rsid w:val="00331F7F"/>
    <w:rsid w:val="00332800"/>
    <w:rsid w:val="003332CE"/>
    <w:rsid w:val="0033333E"/>
    <w:rsid w:val="003333E7"/>
    <w:rsid w:val="003346E0"/>
    <w:rsid w:val="003350F0"/>
    <w:rsid w:val="00335120"/>
    <w:rsid w:val="00335794"/>
    <w:rsid w:val="00336236"/>
    <w:rsid w:val="00337678"/>
    <w:rsid w:val="00337BF8"/>
    <w:rsid w:val="003402B1"/>
    <w:rsid w:val="003409D4"/>
    <w:rsid w:val="00341D50"/>
    <w:rsid w:val="00341EE7"/>
    <w:rsid w:val="003421D9"/>
    <w:rsid w:val="00342C9D"/>
    <w:rsid w:val="00343C25"/>
    <w:rsid w:val="00344247"/>
    <w:rsid w:val="0034444F"/>
    <w:rsid w:val="00344498"/>
    <w:rsid w:val="00344BDC"/>
    <w:rsid w:val="00344D80"/>
    <w:rsid w:val="003453D0"/>
    <w:rsid w:val="00345C1E"/>
    <w:rsid w:val="00346767"/>
    <w:rsid w:val="00346DEF"/>
    <w:rsid w:val="00347D42"/>
    <w:rsid w:val="00347EE7"/>
    <w:rsid w:val="00350DF6"/>
    <w:rsid w:val="00351903"/>
    <w:rsid w:val="00351D48"/>
    <w:rsid w:val="00352644"/>
    <w:rsid w:val="00353241"/>
    <w:rsid w:val="00353708"/>
    <w:rsid w:val="0035399C"/>
    <w:rsid w:val="00353C3D"/>
    <w:rsid w:val="00354EBB"/>
    <w:rsid w:val="003561F7"/>
    <w:rsid w:val="003571B8"/>
    <w:rsid w:val="0035735E"/>
    <w:rsid w:val="00357850"/>
    <w:rsid w:val="00357A35"/>
    <w:rsid w:val="00357D68"/>
    <w:rsid w:val="0036028E"/>
    <w:rsid w:val="00360691"/>
    <w:rsid w:val="00360D57"/>
    <w:rsid w:val="00360E8C"/>
    <w:rsid w:val="00360E9A"/>
    <w:rsid w:val="00360FAC"/>
    <w:rsid w:val="0036115C"/>
    <w:rsid w:val="00361BD8"/>
    <w:rsid w:val="00361C8E"/>
    <w:rsid w:val="00361D54"/>
    <w:rsid w:val="003633A7"/>
    <w:rsid w:val="00363A5D"/>
    <w:rsid w:val="0036407D"/>
    <w:rsid w:val="00364E57"/>
    <w:rsid w:val="00365428"/>
    <w:rsid w:val="00366E83"/>
    <w:rsid w:val="00370C6F"/>
    <w:rsid w:val="003715EC"/>
    <w:rsid w:val="00371A3B"/>
    <w:rsid w:val="003724FB"/>
    <w:rsid w:val="00373067"/>
    <w:rsid w:val="00373630"/>
    <w:rsid w:val="003739F5"/>
    <w:rsid w:val="00373A2C"/>
    <w:rsid w:val="00374022"/>
    <w:rsid w:val="00374070"/>
    <w:rsid w:val="00374681"/>
    <w:rsid w:val="003748AC"/>
    <w:rsid w:val="00374F12"/>
    <w:rsid w:val="00375663"/>
    <w:rsid w:val="00375F5B"/>
    <w:rsid w:val="00375FD1"/>
    <w:rsid w:val="0037637A"/>
    <w:rsid w:val="00376549"/>
    <w:rsid w:val="00376A9D"/>
    <w:rsid w:val="00377269"/>
    <w:rsid w:val="00377A3A"/>
    <w:rsid w:val="00377CD9"/>
    <w:rsid w:val="00380F79"/>
    <w:rsid w:val="003813A0"/>
    <w:rsid w:val="00381FE3"/>
    <w:rsid w:val="00382BC0"/>
    <w:rsid w:val="00383560"/>
    <w:rsid w:val="0038487A"/>
    <w:rsid w:val="00384C3C"/>
    <w:rsid w:val="00384EE5"/>
    <w:rsid w:val="003852C0"/>
    <w:rsid w:val="00385DE7"/>
    <w:rsid w:val="0038667D"/>
    <w:rsid w:val="003868D5"/>
    <w:rsid w:val="00386ED2"/>
    <w:rsid w:val="00386F2A"/>
    <w:rsid w:val="0038719E"/>
    <w:rsid w:val="00390E40"/>
    <w:rsid w:val="00391F63"/>
    <w:rsid w:val="00392822"/>
    <w:rsid w:val="0039298F"/>
    <w:rsid w:val="00393487"/>
    <w:rsid w:val="00394140"/>
    <w:rsid w:val="00394C3E"/>
    <w:rsid w:val="00395529"/>
    <w:rsid w:val="003955A1"/>
    <w:rsid w:val="0039563C"/>
    <w:rsid w:val="003957DE"/>
    <w:rsid w:val="00396636"/>
    <w:rsid w:val="003971CB"/>
    <w:rsid w:val="00397B73"/>
    <w:rsid w:val="003A0238"/>
    <w:rsid w:val="003A03DF"/>
    <w:rsid w:val="003A08C3"/>
    <w:rsid w:val="003A0991"/>
    <w:rsid w:val="003A0AC9"/>
    <w:rsid w:val="003A1703"/>
    <w:rsid w:val="003A2377"/>
    <w:rsid w:val="003A2ABE"/>
    <w:rsid w:val="003A2DFD"/>
    <w:rsid w:val="003A30D5"/>
    <w:rsid w:val="003A3B55"/>
    <w:rsid w:val="003A472F"/>
    <w:rsid w:val="003A4967"/>
    <w:rsid w:val="003A49D9"/>
    <w:rsid w:val="003A55E0"/>
    <w:rsid w:val="003A5D7A"/>
    <w:rsid w:val="003A6231"/>
    <w:rsid w:val="003A6801"/>
    <w:rsid w:val="003A7E99"/>
    <w:rsid w:val="003B04E9"/>
    <w:rsid w:val="003B06A0"/>
    <w:rsid w:val="003B260D"/>
    <w:rsid w:val="003B3272"/>
    <w:rsid w:val="003B32F2"/>
    <w:rsid w:val="003B368B"/>
    <w:rsid w:val="003B3C7B"/>
    <w:rsid w:val="003B4685"/>
    <w:rsid w:val="003B46AC"/>
    <w:rsid w:val="003B564D"/>
    <w:rsid w:val="003B5D3A"/>
    <w:rsid w:val="003B7590"/>
    <w:rsid w:val="003B7B86"/>
    <w:rsid w:val="003C0C73"/>
    <w:rsid w:val="003C0F88"/>
    <w:rsid w:val="003C12C1"/>
    <w:rsid w:val="003C1A38"/>
    <w:rsid w:val="003C2662"/>
    <w:rsid w:val="003C2E84"/>
    <w:rsid w:val="003C34C5"/>
    <w:rsid w:val="003C3AD4"/>
    <w:rsid w:val="003C3B58"/>
    <w:rsid w:val="003C3E0F"/>
    <w:rsid w:val="003C4C06"/>
    <w:rsid w:val="003C4C44"/>
    <w:rsid w:val="003C508B"/>
    <w:rsid w:val="003C542D"/>
    <w:rsid w:val="003C61B3"/>
    <w:rsid w:val="003C6460"/>
    <w:rsid w:val="003C75B9"/>
    <w:rsid w:val="003C7A51"/>
    <w:rsid w:val="003C7AFA"/>
    <w:rsid w:val="003D03D3"/>
    <w:rsid w:val="003D0461"/>
    <w:rsid w:val="003D09EF"/>
    <w:rsid w:val="003D0BE1"/>
    <w:rsid w:val="003D1A36"/>
    <w:rsid w:val="003D20F1"/>
    <w:rsid w:val="003D219C"/>
    <w:rsid w:val="003D2407"/>
    <w:rsid w:val="003D2F18"/>
    <w:rsid w:val="003D3119"/>
    <w:rsid w:val="003D33BE"/>
    <w:rsid w:val="003D426F"/>
    <w:rsid w:val="003D4ED3"/>
    <w:rsid w:val="003D51B6"/>
    <w:rsid w:val="003D5224"/>
    <w:rsid w:val="003D533B"/>
    <w:rsid w:val="003D58C8"/>
    <w:rsid w:val="003D5D1C"/>
    <w:rsid w:val="003D69D9"/>
    <w:rsid w:val="003D7E2C"/>
    <w:rsid w:val="003E024C"/>
    <w:rsid w:val="003E03CC"/>
    <w:rsid w:val="003E0457"/>
    <w:rsid w:val="003E0B32"/>
    <w:rsid w:val="003E0ED2"/>
    <w:rsid w:val="003E1159"/>
    <w:rsid w:val="003E14B8"/>
    <w:rsid w:val="003E18A1"/>
    <w:rsid w:val="003E1E52"/>
    <w:rsid w:val="003E2E72"/>
    <w:rsid w:val="003E3A1A"/>
    <w:rsid w:val="003E3A7E"/>
    <w:rsid w:val="003E3F11"/>
    <w:rsid w:val="003E3F7F"/>
    <w:rsid w:val="003E4073"/>
    <w:rsid w:val="003E4191"/>
    <w:rsid w:val="003E4505"/>
    <w:rsid w:val="003E461E"/>
    <w:rsid w:val="003E4E15"/>
    <w:rsid w:val="003E5995"/>
    <w:rsid w:val="003E5E07"/>
    <w:rsid w:val="003E6655"/>
    <w:rsid w:val="003E72FF"/>
    <w:rsid w:val="003E7452"/>
    <w:rsid w:val="003E7887"/>
    <w:rsid w:val="003E7BEB"/>
    <w:rsid w:val="003F0225"/>
    <w:rsid w:val="003F0538"/>
    <w:rsid w:val="003F07FB"/>
    <w:rsid w:val="003F0836"/>
    <w:rsid w:val="003F1A52"/>
    <w:rsid w:val="003F1B56"/>
    <w:rsid w:val="003F1DF8"/>
    <w:rsid w:val="003F24C0"/>
    <w:rsid w:val="003F2C30"/>
    <w:rsid w:val="003F30CF"/>
    <w:rsid w:val="003F30EB"/>
    <w:rsid w:val="003F3486"/>
    <w:rsid w:val="003F3EE2"/>
    <w:rsid w:val="003F4AC7"/>
    <w:rsid w:val="003F4B22"/>
    <w:rsid w:val="003F5CBF"/>
    <w:rsid w:val="003F7345"/>
    <w:rsid w:val="003F7A7C"/>
    <w:rsid w:val="0040040C"/>
    <w:rsid w:val="00401A0B"/>
    <w:rsid w:val="00401CB4"/>
    <w:rsid w:val="00401D2A"/>
    <w:rsid w:val="004020CD"/>
    <w:rsid w:val="004024C9"/>
    <w:rsid w:val="004026B0"/>
    <w:rsid w:val="00404821"/>
    <w:rsid w:val="00404E8F"/>
    <w:rsid w:val="00404F64"/>
    <w:rsid w:val="0040534B"/>
    <w:rsid w:val="0040610E"/>
    <w:rsid w:val="00406607"/>
    <w:rsid w:val="004069FD"/>
    <w:rsid w:val="00406DEB"/>
    <w:rsid w:val="00407191"/>
    <w:rsid w:val="0040774F"/>
    <w:rsid w:val="004077C0"/>
    <w:rsid w:val="00407916"/>
    <w:rsid w:val="00407F10"/>
    <w:rsid w:val="004101EB"/>
    <w:rsid w:val="00410784"/>
    <w:rsid w:val="0041097D"/>
    <w:rsid w:val="00411C8F"/>
    <w:rsid w:val="00412B36"/>
    <w:rsid w:val="0041338C"/>
    <w:rsid w:val="00413B82"/>
    <w:rsid w:val="00413F72"/>
    <w:rsid w:val="00413FE8"/>
    <w:rsid w:val="004149E1"/>
    <w:rsid w:val="00414B76"/>
    <w:rsid w:val="004151EA"/>
    <w:rsid w:val="00415D45"/>
    <w:rsid w:val="00416AAB"/>
    <w:rsid w:val="00416D1B"/>
    <w:rsid w:val="0041797C"/>
    <w:rsid w:val="004179DC"/>
    <w:rsid w:val="00417B8F"/>
    <w:rsid w:val="00417CFB"/>
    <w:rsid w:val="00422297"/>
    <w:rsid w:val="004226B4"/>
    <w:rsid w:val="00422DFE"/>
    <w:rsid w:val="004234F7"/>
    <w:rsid w:val="00423848"/>
    <w:rsid w:val="00424AF2"/>
    <w:rsid w:val="00424B2B"/>
    <w:rsid w:val="00424F76"/>
    <w:rsid w:val="004251C9"/>
    <w:rsid w:val="00425EC4"/>
    <w:rsid w:val="0042661F"/>
    <w:rsid w:val="00426A23"/>
    <w:rsid w:val="00427663"/>
    <w:rsid w:val="004279F6"/>
    <w:rsid w:val="00427F82"/>
    <w:rsid w:val="00427F90"/>
    <w:rsid w:val="0043020C"/>
    <w:rsid w:val="004308D7"/>
    <w:rsid w:val="00430C3F"/>
    <w:rsid w:val="004311CB"/>
    <w:rsid w:val="00432FF9"/>
    <w:rsid w:val="0043322B"/>
    <w:rsid w:val="00434509"/>
    <w:rsid w:val="00434902"/>
    <w:rsid w:val="004370D8"/>
    <w:rsid w:val="00437DFC"/>
    <w:rsid w:val="00440323"/>
    <w:rsid w:val="00440D90"/>
    <w:rsid w:val="00440EA8"/>
    <w:rsid w:val="0044103F"/>
    <w:rsid w:val="004419BC"/>
    <w:rsid w:val="00442016"/>
    <w:rsid w:val="00442709"/>
    <w:rsid w:val="00442C84"/>
    <w:rsid w:val="004430BD"/>
    <w:rsid w:val="0044385B"/>
    <w:rsid w:val="00443C87"/>
    <w:rsid w:val="00444296"/>
    <w:rsid w:val="0044514F"/>
    <w:rsid w:val="0044518F"/>
    <w:rsid w:val="004452E2"/>
    <w:rsid w:val="0044562D"/>
    <w:rsid w:val="00445F4C"/>
    <w:rsid w:val="0044632A"/>
    <w:rsid w:val="0044685C"/>
    <w:rsid w:val="004474F8"/>
    <w:rsid w:val="00447A02"/>
    <w:rsid w:val="00450412"/>
    <w:rsid w:val="004510FA"/>
    <w:rsid w:val="0045137A"/>
    <w:rsid w:val="00451820"/>
    <w:rsid w:val="00451E87"/>
    <w:rsid w:val="004521F7"/>
    <w:rsid w:val="004522AF"/>
    <w:rsid w:val="00452390"/>
    <w:rsid w:val="004523FD"/>
    <w:rsid w:val="00452649"/>
    <w:rsid w:val="0045292C"/>
    <w:rsid w:val="00453805"/>
    <w:rsid w:val="004540EA"/>
    <w:rsid w:val="00454C04"/>
    <w:rsid w:val="004556F2"/>
    <w:rsid w:val="004563E9"/>
    <w:rsid w:val="00456769"/>
    <w:rsid w:val="004571CE"/>
    <w:rsid w:val="00457AD3"/>
    <w:rsid w:val="0046275C"/>
    <w:rsid w:val="00462F7F"/>
    <w:rsid w:val="00463725"/>
    <w:rsid w:val="004638D4"/>
    <w:rsid w:val="00463B04"/>
    <w:rsid w:val="00464854"/>
    <w:rsid w:val="004651DC"/>
    <w:rsid w:val="00465D40"/>
    <w:rsid w:val="00466069"/>
    <w:rsid w:val="00466597"/>
    <w:rsid w:val="00466ABC"/>
    <w:rsid w:val="00466AF6"/>
    <w:rsid w:val="00466CE9"/>
    <w:rsid w:val="00467429"/>
    <w:rsid w:val="00467584"/>
    <w:rsid w:val="00467683"/>
    <w:rsid w:val="004702B6"/>
    <w:rsid w:val="0047068A"/>
    <w:rsid w:val="00470A0C"/>
    <w:rsid w:val="004717B2"/>
    <w:rsid w:val="004718E3"/>
    <w:rsid w:val="00471EEF"/>
    <w:rsid w:val="00472B80"/>
    <w:rsid w:val="00473222"/>
    <w:rsid w:val="004738F0"/>
    <w:rsid w:val="0047507D"/>
    <w:rsid w:val="00475199"/>
    <w:rsid w:val="00475541"/>
    <w:rsid w:val="00475A6E"/>
    <w:rsid w:val="0047650A"/>
    <w:rsid w:val="00476C28"/>
    <w:rsid w:val="00480026"/>
    <w:rsid w:val="0048047B"/>
    <w:rsid w:val="00480697"/>
    <w:rsid w:val="00480CFD"/>
    <w:rsid w:val="00481067"/>
    <w:rsid w:val="004819F4"/>
    <w:rsid w:val="00482402"/>
    <w:rsid w:val="00482FA1"/>
    <w:rsid w:val="004835CA"/>
    <w:rsid w:val="00483E7A"/>
    <w:rsid w:val="004846BA"/>
    <w:rsid w:val="004855C4"/>
    <w:rsid w:val="00485628"/>
    <w:rsid w:val="00485981"/>
    <w:rsid w:val="004860C0"/>
    <w:rsid w:val="0048683B"/>
    <w:rsid w:val="004869E6"/>
    <w:rsid w:val="00490135"/>
    <w:rsid w:val="0049295F"/>
    <w:rsid w:val="00492C46"/>
    <w:rsid w:val="00492D01"/>
    <w:rsid w:val="00493990"/>
    <w:rsid w:val="00493F20"/>
    <w:rsid w:val="00493F7E"/>
    <w:rsid w:val="00494CA3"/>
    <w:rsid w:val="004956E4"/>
    <w:rsid w:val="00495ACC"/>
    <w:rsid w:val="0049708A"/>
    <w:rsid w:val="00497796"/>
    <w:rsid w:val="004979EF"/>
    <w:rsid w:val="004A02AD"/>
    <w:rsid w:val="004A1123"/>
    <w:rsid w:val="004A2121"/>
    <w:rsid w:val="004A22B3"/>
    <w:rsid w:val="004A3FEF"/>
    <w:rsid w:val="004A413D"/>
    <w:rsid w:val="004A5308"/>
    <w:rsid w:val="004A5C52"/>
    <w:rsid w:val="004A6C77"/>
    <w:rsid w:val="004A7018"/>
    <w:rsid w:val="004A7390"/>
    <w:rsid w:val="004A76E2"/>
    <w:rsid w:val="004A78DD"/>
    <w:rsid w:val="004A7A2A"/>
    <w:rsid w:val="004A7EF5"/>
    <w:rsid w:val="004B1030"/>
    <w:rsid w:val="004B1394"/>
    <w:rsid w:val="004B149C"/>
    <w:rsid w:val="004B1737"/>
    <w:rsid w:val="004B1813"/>
    <w:rsid w:val="004B22D0"/>
    <w:rsid w:val="004B3403"/>
    <w:rsid w:val="004B37B1"/>
    <w:rsid w:val="004B38C2"/>
    <w:rsid w:val="004B3BAF"/>
    <w:rsid w:val="004B4021"/>
    <w:rsid w:val="004B40EF"/>
    <w:rsid w:val="004B4D25"/>
    <w:rsid w:val="004B4F0F"/>
    <w:rsid w:val="004B50D8"/>
    <w:rsid w:val="004B5C71"/>
    <w:rsid w:val="004B5D81"/>
    <w:rsid w:val="004B6A8D"/>
    <w:rsid w:val="004C0019"/>
    <w:rsid w:val="004C0140"/>
    <w:rsid w:val="004C04F5"/>
    <w:rsid w:val="004C0EBE"/>
    <w:rsid w:val="004C138C"/>
    <w:rsid w:val="004C2A35"/>
    <w:rsid w:val="004C3C4E"/>
    <w:rsid w:val="004C400B"/>
    <w:rsid w:val="004C4A7C"/>
    <w:rsid w:val="004C5356"/>
    <w:rsid w:val="004C6D52"/>
    <w:rsid w:val="004C6E36"/>
    <w:rsid w:val="004D0891"/>
    <w:rsid w:val="004D0A80"/>
    <w:rsid w:val="004D0DCF"/>
    <w:rsid w:val="004D189B"/>
    <w:rsid w:val="004D2523"/>
    <w:rsid w:val="004D4177"/>
    <w:rsid w:val="004D4CDB"/>
    <w:rsid w:val="004D4CF3"/>
    <w:rsid w:val="004D56A0"/>
    <w:rsid w:val="004D6BDA"/>
    <w:rsid w:val="004D74DA"/>
    <w:rsid w:val="004D7B05"/>
    <w:rsid w:val="004D7EDC"/>
    <w:rsid w:val="004E0395"/>
    <w:rsid w:val="004E09A7"/>
    <w:rsid w:val="004E12DF"/>
    <w:rsid w:val="004E1A16"/>
    <w:rsid w:val="004E1E05"/>
    <w:rsid w:val="004E28EF"/>
    <w:rsid w:val="004E3ED7"/>
    <w:rsid w:val="004E408D"/>
    <w:rsid w:val="004E45A7"/>
    <w:rsid w:val="004E4969"/>
    <w:rsid w:val="004E4B82"/>
    <w:rsid w:val="004E4D9A"/>
    <w:rsid w:val="004E59D0"/>
    <w:rsid w:val="004E66AC"/>
    <w:rsid w:val="004E676C"/>
    <w:rsid w:val="004E7095"/>
    <w:rsid w:val="004E7414"/>
    <w:rsid w:val="004E7C94"/>
    <w:rsid w:val="004F020D"/>
    <w:rsid w:val="004F1EAF"/>
    <w:rsid w:val="004F25AD"/>
    <w:rsid w:val="004F27CA"/>
    <w:rsid w:val="004F3387"/>
    <w:rsid w:val="004F417B"/>
    <w:rsid w:val="004F46B0"/>
    <w:rsid w:val="004F4835"/>
    <w:rsid w:val="004F4866"/>
    <w:rsid w:val="004F5285"/>
    <w:rsid w:val="004F5793"/>
    <w:rsid w:val="004F5D42"/>
    <w:rsid w:val="004F6566"/>
    <w:rsid w:val="004F6613"/>
    <w:rsid w:val="004F6B70"/>
    <w:rsid w:val="004F7E15"/>
    <w:rsid w:val="004F7E4F"/>
    <w:rsid w:val="00500258"/>
    <w:rsid w:val="00500B1B"/>
    <w:rsid w:val="00501328"/>
    <w:rsid w:val="0050183A"/>
    <w:rsid w:val="00501D0B"/>
    <w:rsid w:val="005027FD"/>
    <w:rsid w:val="00503D64"/>
    <w:rsid w:val="00503E8D"/>
    <w:rsid w:val="00504B20"/>
    <w:rsid w:val="00504B71"/>
    <w:rsid w:val="00506126"/>
    <w:rsid w:val="0050613C"/>
    <w:rsid w:val="0050656F"/>
    <w:rsid w:val="005067BE"/>
    <w:rsid w:val="005075B1"/>
    <w:rsid w:val="005077EE"/>
    <w:rsid w:val="00507CE5"/>
    <w:rsid w:val="00510AD6"/>
    <w:rsid w:val="00511877"/>
    <w:rsid w:val="00511D3E"/>
    <w:rsid w:val="00512428"/>
    <w:rsid w:val="0051246B"/>
    <w:rsid w:val="00512747"/>
    <w:rsid w:val="005129B1"/>
    <w:rsid w:val="00512DF5"/>
    <w:rsid w:val="00512E03"/>
    <w:rsid w:val="00513BBF"/>
    <w:rsid w:val="00514334"/>
    <w:rsid w:val="005143C2"/>
    <w:rsid w:val="0051446A"/>
    <w:rsid w:val="005146D4"/>
    <w:rsid w:val="00514971"/>
    <w:rsid w:val="00514B16"/>
    <w:rsid w:val="00514C43"/>
    <w:rsid w:val="00514F85"/>
    <w:rsid w:val="00516050"/>
    <w:rsid w:val="005166F9"/>
    <w:rsid w:val="00517464"/>
    <w:rsid w:val="0051758D"/>
    <w:rsid w:val="00517BDA"/>
    <w:rsid w:val="00517CA7"/>
    <w:rsid w:val="00517CF6"/>
    <w:rsid w:val="0052014F"/>
    <w:rsid w:val="00520268"/>
    <w:rsid w:val="005202FE"/>
    <w:rsid w:val="00520EDE"/>
    <w:rsid w:val="0052281F"/>
    <w:rsid w:val="00522F6B"/>
    <w:rsid w:val="00523228"/>
    <w:rsid w:val="00523836"/>
    <w:rsid w:val="00524127"/>
    <w:rsid w:val="0052477C"/>
    <w:rsid w:val="00524BE5"/>
    <w:rsid w:val="00526499"/>
    <w:rsid w:val="005266DF"/>
    <w:rsid w:val="005275D6"/>
    <w:rsid w:val="00527C47"/>
    <w:rsid w:val="00530E3F"/>
    <w:rsid w:val="005316DB"/>
    <w:rsid w:val="00531FD0"/>
    <w:rsid w:val="00532508"/>
    <w:rsid w:val="00532721"/>
    <w:rsid w:val="00532A6D"/>
    <w:rsid w:val="00532EDF"/>
    <w:rsid w:val="00533251"/>
    <w:rsid w:val="00533477"/>
    <w:rsid w:val="005335C2"/>
    <w:rsid w:val="00533B45"/>
    <w:rsid w:val="00534294"/>
    <w:rsid w:val="00534342"/>
    <w:rsid w:val="00534DFA"/>
    <w:rsid w:val="00535727"/>
    <w:rsid w:val="00535776"/>
    <w:rsid w:val="00535AA7"/>
    <w:rsid w:val="00535E84"/>
    <w:rsid w:val="005364C9"/>
    <w:rsid w:val="005369C3"/>
    <w:rsid w:val="00537838"/>
    <w:rsid w:val="005378E1"/>
    <w:rsid w:val="00540228"/>
    <w:rsid w:val="00540E71"/>
    <w:rsid w:val="00540F5F"/>
    <w:rsid w:val="005412F7"/>
    <w:rsid w:val="0054137A"/>
    <w:rsid w:val="0054185F"/>
    <w:rsid w:val="005426A1"/>
    <w:rsid w:val="00543334"/>
    <w:rsid w:val="0054363D"/>
    <w:rsid w:val="00544072"/>
    <w:rsid w:val="00544751"/>
    <w:rsid w:val="005461AB"/>
    <w:rsid w:val="0054685B"/>
    <w:rsid w:val="00546EBA"/>
    <w:rsid w:val="0054781D"/>
    <w:rsid w:val="00547AFE"/>
    <w:rsid w:val="00550103"/>
    <w:rsid w:val="0055022E"/>
    <w:rsid w:val="00552D7F"/>
    <w:rsid w:val="00553E24"/>
    <w:rsid w:val="00554A15"/>
    <w:rsid w:val="0055644E"/>
    <w:rsid w:val="005564DE"/>
    <w:rsid w:val="005567FC"/>
    <w:rsid w:val="00556B8F"/>
    <w:rsid w:val="00556CC6"/>
    <w:rsid w:val="0056045A"/>
    <w:rsid w:val="005606B2"/>
    <w:rsid w:val="0056078D"/>
    <w:rsid w:val="0056085B"/>
    <w:rsid w:val="00560F6B"/>
    <w:rsid w:val="005612FE"/>
    <w:rsid w:val="0056172F"/>
    <w:rsid w:val="005635B6"/>
    <w:rsid w:val="00563A64"/>
    <w:rsid w:val="00564254"/>
    <w:rsid w:val="0056448F"/>
    <w:rsid w:val="00566A1C"/>
    <w:rsid w:val="0056779D"/>
    <w:rsid w:val="005677DB"/>
    <w:rsid w:val="00570DBA"/>
    <w:rsid w:val="0057159E"/>
    <w:rsid w:val="005728EF"/>
    <w:rsid w:val="00572AB8"/>
    <w:rsid w:val="00572DE4"/>
    <w:rsid w:val="00572EFF"/>
    <w:rsid w:val="005735EA"/>
    <w:rsid w:val="005738FE"/>
    <w:rsid w:val="00574AA3"/>
    <w:rsid w:val="00575DD9"/>
    <w:rsid w:val="00576F43"/>
    <w:rsid w:val="0057751C"/>
    <w:rsid w:val="0057766F"/>
    <w:rsid w:val="00577906"/>
    <w:rsid w:val="00577C14"/>
    <w:rsid w:val="00577D6B"/>
    <w:rsid w:val="00577DB0"/>
    <w:rsid w:val="00577E1D"/>
    <w:rsid w:val="00581115"/>
    <w:rsid w:val="00581A97"/>
    <w:rsid w:val="00582345"/>
    <w:rsid w:val="005825F5"/>
    <w:rsid w:val="00582806"/>
    <w:rsid w:val="00582883"/>
    <w:rsid w:val="005841E0"/>
    <w:rsid w:val="00584AF7"/>
    <w:rsid w:val="00585593"/>
    <w:rsid w:val="00585F41"/>
    <w:rsid w:val="005860F5"/>
    <w:rsid w:val="00586760"/>
    <w:rsid w:val="00586BC2"/>
    <w:rsid w:val="00587026"/>
    <w:rsid w:val="00587533"/>
    <w:rsid w:val="00587C28"/>
    <w:rsid w:val="00587E08"/>
    <w:rsid w:val="00587FB5"/>
    <w:rsid w:val="00587FED"/>
    <w:rsid w:val="005910F1"/>
    <w:rsid w:val="00591591"/>
    <w:rsid w:val="005918A3"/>
    <w:rsid w:val="00591BB2"/>
    <w:rsid w:val="005928D3"/>
    <w:rsid w:val="00592913"/>
    <w:rsid w:val="00592D85"/>
    <w:rsid w:val="00593E17"/>
    <w:rsid w:val="00593EF6"/>
    <w:rsid w:val="0059573B"/>
    <w:rsid w:val="00595D57"/>
    <w:rsid w:val="00595DBA"/>
    <w:rsid w:val="00596067"/>
    <w:rsid w:val="00596A58"/>
    <w:rsid w:val="00596FF5"/>
    <w:rsid w:val="00597381"/>
    <w:rsid w:val="005974B6"/>
    <w:rsid w:val="00597AD3"/>
    <w:rsid w:val="00597F7C"/>
    <w:rsid w:val="005A0676"/>
    <w:rsid w:val="005A0977"/>
    <w:rsid w:val="005A0C28"/>
    <w:rsid w:val="005A0E07"/>
    <w:rsid w:val="005A20D5"/>
    <w:rsid w:val="005A210C"/>
    <w:rsid w:val="005A2326"/>
    <w:rsid w:val="005A2F74"/>
    <w:rsid w:val="005A3269"/>
    <w:rsid w:val="005A3ED6"/>
    <w:rsid w:val="005A4643"/>
    <w:rsid w:val="005A466B"/>
    <w:rsid w:val="005A5B62"/>
    <w:rsid w:val="005A626F"/>
    <w:rsid w:val="005A69F7"/>
    <w:rsid w:val="005B1B72"/>
    <w:rsid w:val="005B1E46"/>
    <w:rsid w:val="005B266F"/>
    <w:rsid w:val="005B2738"/>
    <w:rsid w:val="005B2BBD"/>
    <w:rsid w:val="005B3BDA"/>
    <w:rsid w:val="005B3E63"/>
    <w:rsid w:val="005B46DE"/>
    <w:rsid w:val="005B46F0"/>
    <w:rsid w:val="005B49D5"/>
    <w:rsid w:val="005B5A48"/>
    <w:rsid w:val="005B5AD6"/>
    <w:rsid w:val="005B5F7D"/>
    <w:rsid w:val="005B6014"/>
    <w:rsid w:val="005B6E4B"/>
    <w:rsid w:val="005B6E6F"/>
    <w:rsid w:val="005B7F83"/>
    <w:rsid w:val="005C0B81"/>
    <w:rsid w:val="005C1BAF"/>
    <w:rsid w:val="005C1D98"/>
    <w:rsid w:val="005C1E78"/>
    <w:rsid w:val="005C21CC"/>
    <w:rsid w:val="005C27F5"/>
    <w:rsid w:val="005C2BD2"/>
    <w:rsid w:val="005C3373"/>
    <w:rsid w:val="005C3491"/>
    <w:rsid w:val="005C41B9"/>
    <w:rsid w:val="005C4203"/>
    <w:rsid w:val="005C490D"/>
    <w:rsid w:val="005C5A3D"/>
    <w:rsid w:val="005C73F2"/>
    <w:rsid w:val="005C7459"/>
    <w:rsid w:val="005C7ED6"/>
    <w:rsid w:val="005D1B59"/>
    <w:rsid w:val="005D28C3"/>
    <w:rsid w:val="005D2AE4"/>
    <w:rsid w:val="005D3286"/>
    <w:rsid w:val="005D47F7"/>
    <w:rsid w:val="005D4CAA"/>
    <w:rsid w:val="005D5ED8"/>
    <w:rsid w:val="005D6855"/>
    <w:rsid w:val="005D745C"/>
    <w:rsid w:val="005D7497"/>
    <w:rsid w:val="005D74D6"/>
    <w:rsid w:val="005D754B"/>
    <w:rsid w:val="005E08DE"/>
    <w:rsid w:val="005E0EEA"/>
    <w:rsid w:val="005E1D08"/>
    <w:rsid w:val="005E3343"/>
    <w:rsid w:val="005E3EFF"/>
    <w:rsid w:val="005E4E7B"/>
    <w:rsid w:val="005E5EAA"/>
    <w:rsid w:val="005E713F"/>
    <w:rsid w:val="005E7C6F"/>
    <w:rsid w:val="005E7DBA"/>
    <w:rsid w:val="005F0CA1"/>
    <w:rsid w:val="005F260E"/>
    <w:rsid w:val="005F265A"/>
    <w:rsid w:val="005F28E2"/>
    <w:rsid w:val="005F2DD2"/>
    <w:rsid w:val="005F39D4"/>
    <w:rsid w:val="005F4165"/>
    <w:rsid w:val="005F54D6"/>
    <w:rsid w:val="005F57AD"/>
    <w:rsid w:val="005F63DD"/>
    <w:rsid w:val="005F6F39"/>
    <w:rsid w:val="005F716B"/>
    <w:rsid w:val="005F73AD"/>
    <w:rsid w:val="005F7E6C"/>
    <w:rsid w:val="006004AC"/>
    <w:rsid w:val="00601090"/>
    <w:rsid w:val="006012C0"/>
    <w:rsid w:val="00601507"/>
    <w:rsid w:val="0060197D"/>
    <w:rsid w:val="00602329"/>
    <w:rsid w:val="00603228"/>
    <w:rsid w:val="00603579"/>
    <w:rsid w:val="0060462B"/>
    <w:rsid w:val="00604CA6"/>
    <w:rsid w:val="006051A0"/>
    <w:rsid w:val="006061EC"/>
    <w:rsid w:val="00606DAB"/>
    <w:rsid w:val="0060772F"/>
    <w:rsid w:val="00607BD0"/>
    <w:rsid w:val="00607C92"/>
    <w:rsid w:val="006108C0"/>
    <w:rsid w:val="0061147B"/>
    <w:rsid w:val="00611ECF"/>
    <w:rsid w:val="006127F8"/>
    <w:rsid w:val="006134D6"/>
    <w:rsid w:val="00613799"/>
    <w:rsid w:val="0061399E"/>
    <w:rsid w:val="00614123"/>
    <w:rsid w:val="00614712"/>
    <w:rsid w:val="00614EE3"/>
    <w:rsid w:val="006154B6"/>
    <w:rsid w:val="00615713"/>
    <w:rsid w:val="00615A80"/>
    <w:rsid w:val="0061627A"/>
    <w:rsid w:val="00616ACB"/>
    <w:rsid w:val="00616AE7"/>
    <w:rsid w:val="00616D76"/>
    <w:rsid w:val="0061735F"/>
    <w:rsid w:val="00617A81"/>
    <w:rsid w:val="00620093"/>
    <w:rsid w:val="006202C7"/>
    <w:rsid w:val="00620501"/>
    <w:rsid w:val="00620AA7"/>
    <w:rsid w:val="00620EFA"/>
    <w:rsid w:val="00621494"/>
    <w:rsid w:val="00621518"/>
    <w:rsid w:val="0062271A"/>
    <w:rsid w:val="00622877"/>
    <w:rsid w:val="00622F8C"/>
    <w:rsid w:val="00623310"/>
    <w:rsid w:val="006233BD"/>
    <w:rsid w:val="006234C9"/>
    <w:rsid w:val="00623C90"/>
    <w:rsid w:val="006241DF"/>
    <w:rsid w:val="0062423B"/>
    <w:rsid w:val="006245AA"/>
    <w:rsid w:val="00624DA7"/>
    <w:rsid w:val="00624F02"/>
    <w:rsid w:val="0062535A"/>
    <w:rsid w:val="00625E84"/>
    <w:rsid w:val="00626161"/>
    <w:rsid w:val="00626C04"/>
    <w:rsid w:val="006272F3"/>
    <w:rsid w:val="006305D1"/>
    <w:rsid w:val="00630AEA"/>
    <w:rsid w:val="00630C12"/>
    <w:rsid w:val="00630C35"/>
    <w:rsid w:val="00630D07"/>
    <w:rsid w:val="00630D2D"/>
    <w:rsid w:val="00630FDD"/>
    <w:rsid w:val="00631594"/>
    <w:rsid w:val="006316D3"/>
    <w:rsid w:val="006319E3"/>
    <w:rsid w:val="006357CB"/>
    <w:rsid w:val="00635D2A"/>
    <w:rsid w:val="00637015"/>
    <w:rsid w:val="006370C8"/>
    <w:rsid w:val="006407C9"/>
    <w:rsid w:val="00640D16"/>
    <w:rsid w:val="006416CA"/>
    <w:rsid w:val="006422C6"/>
    <w:rsid w:val="00642370"/>
    <w:rsid w:val="00642454"/>
    <w:rsid w:val="00644005"/>
    <w:rsid w:val="0064508F"/>
    <w:rsid w:val="00645154"/>
    <w:rsid w:val="00646CDF"/>
    <w:rsid w:val="006471D3"/>
    <w:rsid w:val="00647309"/>
    <w:rsid w:val="0064734E"/>
    <w:rsid w:val="006509A6"/>
    <w:rsid w:val="00650BA0"/>
    <w:rsid w:val="0065133A"/>
    <w:rsid w:val="0065205F"/>
    <w:rsid w:val="006525C5"/>
    <w:rsid w:val="0065261D"/>
    <w:rsid w:val="00652677"/>
    <w:rsid w:val="006526A4"/>
    <w:rsid w:val="0065358B"/>
    <w:rsid w:val="00653BA9"/>
    <w:rsid w:val="00653CEE"/>
    <w:rsid w:val="00653F8E"/>
    <w:rsid w:val="00654ADC"/>
    <w:rsid w:val="00655E0E"/>
    <w:rsid w:val="006562BF"/>
    <w:rsid w:val="00656332"/>
    <w:rsid w:val="00656986"/>
    <w:rsid w:val="00656ECF"/>
    <w:rsid w:val="00656F0A"/>
    <w:rsid w:val="00657677"/>
    <w:rsid w:val="006578B7"/>
    <w:rsid w:val="006578F6"/>
    <w:rsid w:val="00660604"/>
    <w:rsid w:val="00661D40"/>
    <w:rsid w:val="006620A0"/>
    <w:rsid w:val="006630C4"/>
    <w:rsid w:val="006636B5"/>
    <w:rsid w:val="00663C9D"/>
    <w:rsid w:val="00664E4B"/>
    <w:rsid w:val="0066516D"/>
    <w:rsid w:val="00665D8D"/>
    <w:rsid w:val="00665DEE"/>
    <w:rsid w:val="006666AC"/>
    <w:rsid w:val="0067063E"/>
    <w:rsid w:val="006708A4"/>
    <w:rsid w:val="00670F1B"/>
    <w:rsid w:val="00670F34"/>
    <w:rsid w:val="006711FA"/>
    <w:rsid w:val="00672037"/>
    <w:rsid w:val="006723BD"/>
    <w:rsid w:val="00672E83"/>
    <w:rsid w:val="00673639"/>
    <w:rsid w:val="00674362"/>
    <w:rsid w:val="006745AF"/>
    <w:rsid w:val="006747F1"/>
    <w:rsid w:val="0067513F"/>
    <w:rsid w:val="00675638"/>
    <w:rsid w:val="00675F9C"/>
    <w:rsid w:val="0067620A"/>
    <w:rsid w:val="006762C0"/>
    <w:rsid w:val="006763D2"/>
    <w:rsid w:val="006766A9"/>
    <w:rsid w:val="00676819"/>
    <w:rsid w:val="00676B7C"/>
    <w:rsid w:val="00676CC2"/>
    <w:rsid w:val="006770C9"/>
    <w:rsid w:val="00677D94"/>
    <w:rsid w:val="006801E2"/>
    <w:rsid w:val="00680441"/>
    <w:rsid w:val="006809F3"/>
    <w:rsid w:val="00680AD0"/>
    <w:rsid w:val="00680FC2"/>
    <w:rsid w:val="006829FE"/>
    <w:rsid w:val="00683728"/>
    <w:rsid w:val="0068377A"/>
    <w:rsid w:val="006842FB"/>
    <w:rsid w:val="006845EE"/>
    <w:rsid w:val="006848DE"/>
    <w:rsid w:val="006850D0"/>
    <w:rsid w:val="00685132"/>
    <w:rsid w:val="006859BD"/>
    <w:rsid w:val="006859DA"/>
    <w:rsid w:val="00685B8B"/>
    <w:rsid w:val="00686083"/>
    <w:rsid w:val="0068688F"/>
    <w:rsid w:val="00686A1B"/>
    <w:rsid w:val="00686F80"/>
    <w:rsid w:val="006876D3"/>
    <w:rsid w:val="006879E4"/>
    <w:rsid w:val="006907E3"/>
    <w:rsid w:val="00690A46"/>
    <w:rsid w:val="00690FB3"/>
    <w:rsid w:val="00691CE0"/>
    <w:rsid w:val="00691D29"/>
    <w:rsid w:val="00692C02"/>
    <w:rsid w:val="00694C80"/>
    <w:rsid w:val="00694FA5"/>
    <w:rsid w:val="00695F4D"/>
    <w:rsid w:val="00696A52"/>
    <w:rsid w:val="00697558"/>
    <w:rsid w:val="00697C9B"/>
    <w:rsid w:val="00697CB4"/>
    <w:rsid w:val="006A00D0"/>
    <w:rsid w:val="006A0B87"/>
    <w:rsid w:val="006A24A1"/>
    <w:rsid w:val="006A25D2"/>
    <w:rsid w:val="006A2816"/>
    <w:rsid w:val="006A41DC"/>
    <w:rsid w:val="006A4A56"/>
    <w:rsid w:val="006A5545"/>
    <w:rsid w:val="006A5BBA"/>
    <w:rsid w:val="006A5D4D"/>
    <w:rsid w:val="006A5DFC"/>
    <w:rsid w:val="006A61BF"/>
    <w:rsid w:val="006A6795"/>
    <w:rsid w:val="006A6C30"/>
    <w:rsid w:val="006A7701"/>
    <w:rsid w:val="006A7A78"/>
    <w:rsid w:val="006A7F27"/>
    <w:rsid w:val="006B088E"/>
    <w:rsid w:val="006B09B7"/>
    <w:rsid w:val="006B09DC"/>
    <w:rsid w:val="006B0E24"/>
    <w:rsid w:val="006B0EC7"/>
    <w:rsid w:val="006B1953"/>
    <w:rsid w:val="006B1A54"/>
    <w:rsid w:val="006B3636"/>
    <w:rsid w:val="006B4021"/>
    <w:rsid w:val="006B4410"/>
    <w:rsid w:val="006B44E8"/>
    <w:rsid w:val="006B5797"/>
    <w:rsid w:val="006B6938"/>
    <w:rsid w:val="006B730B"/>
    <w:rsid w:val="006C0746"/>
    <w:rsid w:val="006C09A1"/>
    <w:rsid w:val="006C0E03"/>
    <w:rsid w:val="006C15E8"/>
    <w:rsid w:val="006C1A55"/>
    <w:rsid w:val="006C1C1A"/>
    <w:rsid w:val="006C22AD"/>
    <w:rsid w:val="006C2879"/>
    <w:rsid w:val="006C469C"/>
    <w:rsid w:val="006C4ABC"/>
    <w:rsid w:val="006C4E94"/>
    <w:rsid w:val="006C500F"/>
    <w:rsid w:val="006C5CFB"/>
    <w:rsid w:val="006C626F"/>
    <w:rsid w:val="006C7271"/>
    <w:rsid w:val="006C75A4"/>
    <w:rsid w:val="006C7B14"/>
    <w:rsid w:val="006D0A71"/>
    <w:rsid w:val="006D25D2"/>
    <w:rsid w:val="006D2AF1"/>
    <w:rsid w:val="006D42B2"/>
    <w:rsid w:val="006D65E5"/>
    <w:rsid w:val="006D6F24"/>
    <w:rsid w:val="006D7484"/>
    <w:rsid w:val="006E034F"/>
    <w:rsid w:val="006E065C"/>
    <w:rsid w:val="006E25EF"/>
    <w:rsid w:val="006E3C7B"/>
    <w:rsid w:val="006E3D10"/>
    <w:rsid w:val="006E3F9D"/>
    <w:rsid w:val="006E5639"/>
    <w:rsid w:val="006E620D"/>
    <w:rsid w:val="006E67CF"/>
    <w:rsid w:val="006E6951"/>
    <w:rsid w:val="006E6DB7"/>
    <w:rsid w:val="006E7035"/>
    <w:rsid w:val="006E717C"/>
    <w:rsid w:val="006E798E"/>
    <w:rsid w:val="006F15AF"/>
    <w:rsid w:val="006F18FC"/>
    <w:rsid w:val="006F1DDE"/>
    <w:rsid w:val="006F2A0B"/>
    <w:rsid w:val="006F2A68"/>
    <w:rsid w:val="006F3346"/>
    <w:rsid w:val="006F3C0D"/>
    <w:rsid w:val="006F46DF"/>
    <w:rsid w:val="006F510C"/>
    <w:rsid w:val="006F5652"/>
    <w:rsid w:val="006F5921"/>
    <w:rsid w:val="006F6AEE"/>
    <w:rsid w:val="006F76F2"/>
    <w:rsid w:val="006F7D4B"/>
    <w:rsid w:val="007000C7"/>
    <w:rsid w:val="007001BD"/>
    <w:rsid w:val="00700233"/>
    <w:rsid w:val="00700266"/>
    <w:rsid w:val="00700787"/>
    <w:rsid w:val="00700EDC"/>
    <w:rsid w:val="007010C0"/>
    <w:rsid w:val="007015CC"/>
    <w:rsid w:val="00701CD4"/>
    <w:rsid w:val="007021FA"/>
    <w:rsid w:val="007022C8"/>
    <w:rsid w:val="00702B61"/>
    <w:rsid w:val="00702E2A"/>
    <w:rsid w:val="00703849"/>
    <w:rsid w:val="00703E7D"/>
    <w:rsid w:val="007041FF"/>
    <w:rsid w:val="007048F0"/>
    <w:rsid w:val="00705723"/>
    <w:rsid w:val="007067AD"/>
    <w:rsid w:val="0070698E"/>
    <w:rsid w:val="00707091"/>
    <w:rsid w:val="0070766E"/>
    <w:rsid w:val="00707780"/>
    <w:rsid w:val="00707A81"/>
    <w:rsid w:val="00707D2B"/>
    <w:rsid w:val="007101AB"/>
    <w:rsid w:val="00710B3A"/>
    <w:rsid w:val="00710F3E"/>
    <w:rsid w:val="007112B4"/>
    <w:rsid w:val="00711799"/>
    <w:rsid w:val="00711B6E"/>
    <w:rsid w:val="00711DEB"/>
    <w:rsid w:val="00712BD6"/>
    <w:rsid w:val="00713368"/>
    <w:rsid w:val="00713611"/>
    <w:rsid w:val="00713894"/>
    <w:rsid w:val="00713B22"/>
    <w:rsid w:val="00714580"/>
    <w:rsid w:val="00714A8B"/>
    <w:rsid w:val="00715156"/>
    <w:rsid w:val="00715A21"/>
    <w:rsid w:val="00716A25"/>
    <w:rsid w:val="00717E47"/>
    <w:rsid w:val="00720A28"/>
    <w:rsid w:val="00722EB2"/>
    <w:rsid w:val="0072314A"/>
    <w:rsid w:val="00723807"/>
    <w:rsid w:val="00724059"/>
    <w:rsid w:val="00725CE5"/>
    <w:rsid w:val="00725D71"/>
    <w:rsid w:val="00727118"/>
    <w:rsid w:val="00727131"/>
    <w:rsid w:val="0072782D"/>
    <w:rsid w:val="00727C2B"/>
    <w:rsid w:val="00727C86"/>
    <w:rsid w:val="00730550"/>
    <w:rsid w:val="00730855"/>
    <w:rsid w:val="007310C3"/>
    <w:rsid w:val="00732713"/>
    <w:rsid w:val="007328E1"/>
    <w:rsid w:val="00732D90"/>
    <w:rsid w:val="007330E8"/>
    <w:rsid w:val="00733108"/>
    <w:rsid w:val="007336AD"/>
    <w:rsid w:val="00733917"/>
    <w:rsid w:val="00733CD9"/>
    <w:rsid w:val="00733EB6"/>
    <w:rsid w:val="0073494D"/>
    <w:rsid w:val="00734B38"/>
    <w:rsid w:val="00734F8A"/>
    <w:rsid w:val="0073552E"/>
    <w:rsid w:val="00735CF5"/>
    <w:rsid w:val="00736144"/>
    <w:rsid w:val="00736605"/>
    <w:rsid w:val="00736E96"/>
    <w:rsid w:val="00737BF0"/>
    <w:rsid w:val="00740A88"/>
    <w:rsid w:val="00740A8F"/>
    <w:rsid w:val="00740B7D"/>
    <w:rsid w:val="00740C0E"/>
    <w:rsid w:val="007413B1"/>
    <w:rsid w:val="00741D78"/>
    <w:rsid w:val="00742A87"/>
    <w:rsid w:val="007434DC"/>
    <w:rsid w:val="007435AE"/>
    <w:rsid w:val="00743F74"/>
    <w:rsid w:val="0074462E"/>
    <w:rsid w:val="00744FCE"/>
    <w:rsid w:val="00745CB6"/>
    <w:rsid w:val="00746699"/>
    <w:rsid w:val="0074681F"/>
    <w:rsid w:val="007476EA"/>
    <w:rsid w:val="007477BD"/>
    <w:rsid w:val="00747D2D"/>
    <w:rsid w:val="00747EB3"/>
    <w:rsid w:val="0075198D"/>
    <w:rsid w:val="00751AF4"/>
    <w:rsid w:val="00751B9D"/>
    <w:rsid w:val="00752282"/>
    <w:rsid w:val="0075260B"/>
    <w:rsid w:val="00753EB8"/>
    <w:rsid w:val="00753F43"/>
    <w:rsid w:val="00754C66"/>
    <w:rsid w:val="00754CC4"/>
    <w:rsid w:val="00754E0E"/>
    <w:rsid w:val="0075687A"/>
    <w:rsid w:val="00756997"/>
    <w:rsid w:val="00757CFA"/>
    <w:rsid w:val="00760012"/>
    <w:rsid w:val="00760130"/>
    <w:rsid w:val="007601AA"/>
    <w:rsid w:val="0076084F"/>
    <w:rsid w:val="00761CA2"/>
    <w:rsid w:val="00761CCF"/>
    <w:rsid w:val="007628FE"/>
    <w:rsid w:val="00762AFB"/>
    <w:rsid w:val="0076427F"/>
    <w:rsid w:val="007642D1"/>
    <w:rsid w:val="007647F4"/>
    <w:rsid w:val="00764B96"/>
    <w:rsid w:val="007652C8"/>
    <w:rsid w:val="007655A8"/>
    <w:rsid w:val="00765A9E"/>
    <w:rsid w:val="00766044"/>
    <w:rsid w:val="007662FD"/>
    <w:rsid w:val="00766A29"/>
    <w:rsid w:val="007701B3"/>
    <w:rsid w:val="007717B4"/>
    <w:rsid w:val="00771C54"/>
    <w:rsid w:val="00771C79"/>
    <w:rsid w:val="00771C8A"/>
    <w:rsid w:val="00771DAC"/>
    <w:rsid w:val="00772633"/>
    <w:rsid w:val="00773013"/>
    <w:rsid w:val="00773038"/>
    <w:rsid w:val="0077321F"/>
    <w:rsid w:val="00773853"/>
    <w:rsid w:val="00773DFB"/>
    <w:rsid w:val="00773ECE"/>
    <w:rsid w:val="007747BA"/>
    <w:rsid w:val="0077558E"/>
    <w:rsid w:val="00775C13"/>
    <w:rsid w:val="0077641E"/>
    <w:rsid w:val="007768C6"/>
    <w:rsid w:val="00777080"/>
    <w:rsid w:val="0077766F"/>
    <w:rsid w:val="00777836"/>
    <w:rsid w:val="0078002B"/>
    <w:rsid w:val="0078066A"/>
    <w:rsid w:val="00780AD0"/>
    <w:rsid w:val="00780C8B"/>
    <w:rsid w:val="00781136"/>
    <w:rsid w:val="00781A5A"/>
    <w:rsid w:val="00781AB1"/>
    <w:rsid w:val="00781AB7"/>
    <w:rsid w:val="007820CE"/>
    <w:rsid w:val="007821E5"/>
    <w:rsid w:val="00782D43"/>
    <w:rsid w:val="007835C4"/>
    <w:rsid w:val="00783F4E"/>
    <w:rsid w:val="00783FFE"/>
    <w:rsid w:val="00784306"/>
    <w:rsid w:val="00784F87"/>
    <w:rsid w:val="00785454"/>
    <w:rsid w:val="00785611"/>
    <w:rsid w:val="00785C23"/>
    <w:rsid w:val="00785CE8"/>
    <w:rsid w:val="00787228"/>
    <w:rsid w:val="0078749B"/>
    <w:rsid w:val="00787B9B"/>
    <w:rsid w:val="007907C9"/>
    <w:rsid w:val="00790CC2"/>
    <w:rsid w:val="00790D8C"/>
    <w:rsid w:val="00792AD2"/>
    <w:rsid w:val="00793348"/>
    <w:rsid w:val="00793BD6"/>
    <w:rsid w:val="00794261"/>
    <w:rsid w:val="00796B7F"/>
    <w:rsid w:val="007A029C"/>
    <w:rsid w:val="007A0DA8"/>
    <w:rsid w:val="007A10FD"/>
    <w:rsid w:val="007A12EF"/>
    <w:rsid w:val="007A1572"/>
    <w:rsid w:val="007A23C4"/>
    <w:rsid w:val="007A2A8E"/>
    <w:rsid w:val="007A2FA0"/>
    <w:rsid w:val="007A3E8A"/>
    <w:rsid w:val="007A454F"/>
    <w:rsid w:val="007A4AFC"/>
    <w:rsid w:val="007A4D42"/>
    <w:rsid w:val="007A5018"/>
    <w:rsid w:val="007A5180"/>
    <w:rsid w:val="007A58DF"/>
    <w:rsid w:val="007A5AAF"/>
    <w:rsid w:val="007A612F"/>
    <w:rsid w:val="007A72E5"/>
    <w:rsid w:val="007B028A"/>
    <w:rsid w:val="007B03B4"/>
    <w:rsid w:val="007B08E4"/>
    <w:rsid w:val="007B0EAF"/>
    <w:rsid w:val="007B26D2"/>
    <w:rsid w:val="007B38B9"/>
    <w:rsid w:val="007B39A0"/>
    <w:rsid w:val="007B526D"/>
    <w:rsid w:val="007B5825"/>
    <w:rsid w:val="007B6A7E"/>
    <w:rsid w:val="007B74EC"/>
    <w:rsid w:val="007C01E2"/>
    <w:rsid w:val="007C02D0"/>
    <w:rsid w:val="007C074E"/>
    <w:rsid w:val="007C2FC9"/>
    <w:rsid w:val="007C3B62"/>
    <w:rsid w:val="007C4372"/>
    <w:rsid w:val="007C5D6E"/>
    <w:rsid w:val="007C68EB"/>
    <w:rsid w:val="007C692F"/>
    <w:rsid w:val="007C7EE5"/>
    <w:rsid w:val="007D011A"/>
    <w:rsid w:val="007D1131"/>
    <w:rsid w:val="007D1791"/>
    <w:rsid w:val="007D1D06"/>
    <w:rsid w:val="007D24B4"/>
    <w:rsid w:val="007D3273"/>
    <w:rsid w:val="007D3410"/>
    <w:rsid w:val="007D4B04"/>
    <w:rsid w:val="007D65DF"/>
    <w:rsid w:val="007D6B8E"/>
    <w:rsid w:val="007E0A05"/>
    <w:rsid w:val="007E1413"/>
    <w:rsid w:val="007E1BCE"/>
    <w:rsid w:val="007E2DFB"/>
    <w:rsid w:val="007E3032"/>
    <w:rsid w:val="007E44D4"/>
    <w:rsid w:val="007E49D0"/>
    <w:rsid w:val="007E4AD6"/>
    <w:rsid w:val="007E520B"/>
    <w:rsid w:val="007E6238"/>
    <w:rsid w:val="007E65E8"/>
    <w:rsid w:val="007E6BDE"/>
    <w:rsid w:val="007E6C5B"/>
    <w:rsid w:val="007E795D"/>
    <w:rsid w:val="007F0644"/>
    <w:rsid w:val="007F06CA"/>
    <w:rsid w:val="007F093B"/>
    <w:rsid w:val="007F0F8F"/>
    <w:rsid w:val="007F1E53"/>
    <w:rsid w:val="007F227F"/>
    <w:rsid w:val="007F2836"/>
    <w:rsid w:val="007F30B0"/>
    <w:rsid w:val="007F39AC"/>
    <w:rsid w:val="007F3AC1"/>
    <w:rsid w:val="007F3E51"/>
    <w:rsid w:val="007F547C"/>
    <w:rsid w:val="007F6170"/>
    <w:rsid w:val="007F63C5"/>
    <w:rsid w:val="007F70A0"/>
    <w:rsid w:val="007F76D1"/>
    <w:rsid w:val="008007AD"/>
    <w:rsid w:val="008010B0"/>
    <w:rsid w:val="00801530"/>
    <w:rsid w:val="00802881"/>
    <w:rsid w:val="00803010"/>
    <w:rsid w:val="00803154"/>
    <w:rsid w:val="0080343C"/>
    <w:rsid w:val="0080350B"/>
    <w:rsid w:val="00803555"/>
    <w:rsid w:val="008037E6"/>
    <w:rsid w:val="00803994"/>
    <w:rsid w:val="00803CCC"/>
    <w:rsid w:val="00804612"/>
    <w:rsid w:val="00806425"/>
    <w:rsid w:val="008068CD"/>
    <w:rsid w:val="00806EAC"/>
    <w:rsid w:val="0080775C"/>
    <w:rsid w:val="00810909"/>
    <w:rsid w:val="00810B4E"/>
    <w:rsid w:val="0081113E"/>
    <w:rsid w:val="0081180D"/>
    <w:rsid w:val="00811AB4"/>
    <w:rsid w:val="00812291"/>
    <w:rsid w:val="008124F4"/>
    <w:rsid w:val="00812771"/>
    <w:rsid w:val="00812B63"/>
    <w:rsid w:val="00812BC0"/>
    <w:rsid w:val="00813829"/>
    <w:rsid w:val="008138FD"/>
    <w:rsid w:val="00815228"/>
    <w:rsid w:val="0081565E"/>
    <w:rsid w:val="0081572B"/>
    <w:rsid w:val="00815899"/>
    <w:rsid w:val="00815A75"/>
    <w:rsid w:val="00815C82"/>
    <w:rsid w:val="00816547"/>
    <w:rsid w:val="008174C0"/>
    <w:rsid w:val="00820052"/>
    <w:rsid w:val="00820B39"/>
    <w:rsid w:val="00821317"/>
    <w:rsid w:val="00821652"/>
    <w:rsid w:val="0082189D"/>
    <w:rsid w:val="00821B3E"/>
    <w:rsid w:val="00821EC7"/>
    <w:rsid w:val="0082214C"/>
    <w:rsid w:val="0082247B"/>
    <w:rsid w:val="00822867"/>
    <w:rsid w:val="00822A02"/>
    <w:rsid w:val="008232FD"/>
    <w:rsid w:val="00824B55"/>
    <w:rsid w:val="00824C3E"/>
    <w:rsid w:val="0082513B"/>
    <w:rsid w:val="008258CB"/>
    <w:rsid w:val="00826298"/>
    <w:rsid w:val="008262DB"/>
    <w:rsid w:val="0082669C"/>
    <w:rsid w:val="00826B0C"/>
    <w:rsid w:val="00827860"/>
    <w:rsid w:val="0082788E"/>
    <w:rsid w:val="00827994"/>
    <w:rsid w:val="00827B24"/>
    <w:rsid w:val="00827F6E"/>
    <w:rsid w:val="008309A0"/>
    <w:rsid w:val="008311FC"/>
    <w:rsid w:val="00831220"/>
    <w:rsid w:val="008313EE"/>
    <w:rsid w:val="0083229A"/>
    <w:rsid w:val="00832B2B"/>
    <w:rsid w:val="00832E6B"/>
    <w:rsid w:val="00832F99"/>
    <w:rsid w:val="00833806"/>
    <w:rsid w:val="00833A7D"/>
    <w:rsid w:val="00833FB5"/>
    <w:rsid w:val="00834E29"/>
    <w:rsid w:val="00835284"/>
    <w:rsid w:val="008353FF"/>
    <w:rsid w:val="0083563A"/>
    <w:rsid w:val="00836AE3"/>
    <w:rsid w:val="00836FB2"/>
    <w:rsid w:val="00837426"/>
    <w:rsid w:val="00837A53"/>
    <w:rsid w:val="00840346"/>
    <w:rsid w:val="0084106C"/>
    <w:rsid w:val="008418D0"/>
    <w:rsid w:val="00841E7F"/>
    <w:rsid w:val="0084215A"/>
    <w:rsid w:val="0084258D"/>
    <w:rsid w:val="008430AF"/>
    <w:rsid w:val="00843D33"/>
    <w:rsid w:val="008441A0"/>
    <w:rsid w:val="00846156"/>
    <w:rsid w:val="0084687E"/>
    <w:rsid w:val="00846E4C"/>
    <w:rsid w:val="008475E0"/>
    <w:rsid w:val="008476D6"/>
    <w:rsid w:val="00847FC0"/>
    <w:rsid w:val="008500F3"/>
    <w:rsid w:val="00850175"/>
    <w:rsid w:val="00850911"/>
    <w:rsid w:val="00850CF1"/>
    <w:rsid w:val="008512BF"/>
    <w:rsid w:val="00851408"/>
    <w:rsid w:val="00852189"/>
    <w:rsid w:val="00853989"/>
    <w:rsid w:val="00853D4E"/>
    <w:rsid w:val="00853D81"/>
    <w:rsid w:val="00854411"/>
    <w:rsid w:val="00854A89"/>
    <w:rsid w:val="00855247"/>
    <w:rsid w:val="00855FA2"/>
    <w:rsid w:val="00856751"/>
    <w:rsid w:val="0085693C"/>
    <w:rsid w:val="00856E6A"/>
    <w:rsid w:val="0085769B"/>
    <w:rsid w:val="008576DF"/>
    <w:rsid w:val="00857B9F"/>
    <w:rsid w:val="00860028"/>
    <w:rsid w:val="008600A5"/>
    <w:rsid w:val="008603D6"/>
    <w:rsid w:val="008606E4"/>
    <w:rsid w:val="00860770"/>
    <w:rsid w:val="00860A15"/>
    <w:rsid w:val="0086160D"/>
    <w:rsid w:val="00863C9B"/>
    <w:rsid w:val="00864C9C"/>
    <w:rsid w:val="0086540F"/>
    <w:rsid w:val="008658AB"/>
    <w:rsid w:val="008663A2"/>
    <w:rsid w:val="008667D1"/>
    <w:rsid w:val="008672BF"/>
    <w:rsid w:val="00870299"/>
    <w:rsid w:val="008702EE"/>
    <w:rsid w:val="008707E3"/>
    <w:rsid w:val="0087163D"/>
    <w:rsid w:val="00871F96"/>
    <w:rsid w:val="00872B6B"/>
    <w:rsid w:val="00872C94"/>
    <w:rsid w:val="0087311B"/>
    <w:rsid w:val="00873206"/>
    <w:rsid w:val="00873E93"/>
    <w:rsid w:val="00874B9B"/>
    <w:rsid w:val="00875719"/>
    <w:rsid w:val="0087574B"/>
    <w:rsid w:val="00875E28"/>
    <w:rsid w:val="008767E4"/>
    <w:rsid w:val="00876C51"/>
    <w:rsid w:val="00876E52"/>
    <w:rsid w:val="008773DD"/>
    <w:rsid w:val="0087742E"/>
    <w:rsid w:val="00877E8F"/>
    <w:rsid w:val="00877F39"/>
    <w:rsid w:val="00877F78"/>
    <w:rsid w:val="008819AE"/>
    <w:rsid w:val="00881B50"/>
    <w:rsid w:val="0088208F"/>
    <w:rsid w:val="008820BB"/>
    <w:rsid w:val="00882F4F"/>
    <w:rsid w:val="00883592"/>
    <w:rsid w:val="0088409B"/>
    <w:rsid w:val="0088450D"/>
    <w:rsid w:val="00884FA7"/>
    <w:rsid w:val="00885103"/>
    <w:rsid w:val="008859F8"/>
    <w:rsid w:val="008867D5"/>
    <w:rsid w:val="00886987"/>
    <w:rsid w:val="00886BFB"/>
    <w:rsid w:val="00886F07"/>
    <w:rsid w:val="0088723E"/>
    <w:rsid w:val="00887F49"/>
    <w:rsid w:val="008903E0"/>
    <w:rsid w:val="0089097E"/>
    <w:rsid w:val="00890A22"/>
    <w:rsid w:val="00890A8B"/>
    <w:rsid w:val="00891221"/>
    <w:rsid w:val="008921AC"/>
    <w:rsid w:val="008924FB"/>
    <w:rsid w:val="00893BE9"/>
    <w:rsid w:val="008941FC"/>
    <w:rsid w:val="008945AB"/>
    <w:rsid w:val="008946C1"/>
    <w:rsid w:val="00895352"/>
    <w:rsid w:val="008953BC"/>
    <w:rsid w:val="008958B9"/>
    <w:rsid w:val="00895C96"/>
    <w:rsid w:val="008960DD"/>
    <w:rsid w:val="00896662"/>
    <w:rsid w:val="00896D72"/>
    <w:rsid w:val="00896DDB"/>
    <w:rsid w:val="008975E5"/>
    <w:rsid w:val="00897703"/>
    <w:rsid w:val="008A017C"/>
    <w:rsid w:val="008A1FFF"/>
    <w:rsid w:val="008A2CA3"/>
    <w:rsid w:val="008A35E4"/>
    <w:rsid w:val="008A3905"/>
    <w:rsid w:val="008A42A6"/>
    <w:rsid w:val="008A4580"/>
    <w:rsid w:val="008A48EA"/>
    <w:rsid w:val="008A4AD3"/>
    <w:rsid w:val="008A5665"/>
    <w:rsid w:val="008A65D3"/>
    <w:rsid w:val="008A6FD9"/>
    <w:rsid w:val="008A77CE"/>
    <w:rsid w:val="008A7DD8"/>
    <w:rsid w:val="008B0268"/>
    <w:rsid w:val="008B0867"/>
    <w:rsid w:val="008B0B05"/>
    <w:rsid w:val="008B0C3B"/>
    <w:rsid w:val="008B0F10"/>
    <w:rsid w:val="008B189A"/>
    <w:rsid w:val="008B189B"/>
    <w:rsid w:val="008B2171"/>
    <w:rsid w:val="008B2CEB"/>
    <w:rsid w:val="008B2FDE"/>
    <w:rsid w:val="008B3CD8"/>
    <w:rsid w:val="008B3F81"/>
    <w:rsid w:val="008B4231"/>
    <w:rsid w:val="008B429B"/>
    <w:rsid w:val="008B47DE"/>
    <w:rsid w:val="008B4A30"/>
    <w:rsid w:val="008B4C21"/>
    <w:rsid w:val="008B5206"/>
    <w:rsid w:val="008B5A34"/>
    <w:rsid w:val="008B5A54"/>
    <w:rsid w:val="008B5D2C"/>
    <w:rsid w:val="008B6361"/>
    <w:rsid w:val="008B641F"/>
    <w:rsid w:val="008B66F4"/>
    <w:rsid w:val="008B6B11"/>
    <w:rsid w:val="008B6E21"/>
    <w:rsid w:val="008B7180"/>
    <w:rsid w:val="008C0865"/>
    <w:rsid w:val="008C0A98"/>
    <w:rsid w:val="008C1253"/>
    <w:rsid w:val="008C1707"/>
    <w:rsid w:val="008C1A53"/>
    <w:rsid w:val="008C2160"/>
    <w:rsid w:val="008C38F1"/>
    <w:rsid w:val="008C39FA"/>
    <w:rsid w:val="008C480C"/>
    <w:rsid w:val="008C601E"/>
    <w:rsid w:val="008C6CDD"/>
    <w:rsid w:val="008C6FEF"/>
    <w:rsid w:val="008D079E"/>
    <w:rsid w:val="008D0BC6"/>
    <w:rsid w:val="008D0EA7"/>
    <w:rsid w:val="008D16A0"/>
    <w:rsid w:val="008D16C7"/>
    <w:rsid w:val="008D1989"/>
    <w:rsid w:val="008D1A1B"/>
    <w:rsid w:val="008D325E"/>
    <w:rsid w:val="008D3344"/>
    <w:rsid w:val="008D384B"/>
    <w:rsid w:val="008D39B9"/>
    <w:rsid w:val="008D3CAC"/>
    <w:rsid w:val="008D4696"/>
    <w:rsid w:val="008D4AD4"/>
    <w:rsid w:val="008D5489"/>
    <w:rsid w:val="008D57B3"/>
    <w:rsid w:val="008D5E5B"/>
    <w:rsid w:val="008D64DC"/>
    <w:rsid w:val="008D6AB1"/>
    <w:rsid w:val="008D6D86"/>
    <w:rsid w:val="008D6DAE"/>
    <w:rsid w:val="008D7198"/>
    <w:rsid w:val="008D71D4"/>
    <w:rsid w:val="008D7B2A"/>
    <w:rsid w:val="008D7D61"/>
    <w:rsid w:val="008E08B9"/>
    <w:rsid w:val="008E096A"/>
    <w:rsid w:val="008E0D00"/>
    <w:rsid w:val="008E10DF"/>
    <w:rsid w:val="008E10EE"/>
    <w:rsid w:val="008E1358"/>
    <w:rsid w:val="008E1376"/>
    <w:rsid w:val="008E1810"/>
    <w:rsid w:val="008E2513"/>
    <w:rsid w:val="008E2D84"/>
    <w:rsid w:val="008E338E"/>
    <w:rsid w:val="008E562A"/>
    <w:rsid w:val="008E576F"/>
    <w:rsid w:val="008E5968"/>
    <w:rsid w:val="008E628F"/>
    <w:rsid w:val="008E635B"/>
    <w:rsid w:val="008E68F9"/>
    <w:rsid w:val="008E7199"/>
    <w:rsid w:val="008E73C5"/>
    <w:rsid w:val="008F0955"/>
    <w:rsid w:val="008F0DA3"/>
    <w:rsid w:val="008F0EA3"/>
    <w:rsid w:val="008F1AF6"/>
    <w:rsid w:val="008F1D7D"/>
    <w:rsid w:val="008F2A48"/>
    <w:rsid w:val="008F2EF3"/>
    <w:rsid w:val="008F5681"/>
    <w:rsid w:val="008F5F0F"/>
    <w:rsid w:val="008F681F"/>
    <w:rsid w:val="008F6F72"/>
    <w:rsid w:val="008F7736"/>
    <w:rsid w:val="008F7F2B"/>
    <w:rsid w:val="0090015F"/>
    <w:rsid w:val="0090035C"/>
    <w:rsid w:val="00900BB4"/>
    <w:rsid w:val="009013DA"/>
    <w:rsid w:val="00901811"/>
    <w:rsid w:val="00901B88"/>
    <w:rsid w:val="00901D0F"/>
    <w:rsid w:val="00901FBE"/>
    <w:rsid w:val="009025E8"/>
    <w:rsid w:val="009042DD"/>
    <w:rsid w:val="009047EB"/>
    <w:rsid w:val="00904C2F"/>
    <w:rsid w:val="00904CAF"/>
    <w:rsid w:val="00904D29"/>
    <w:rsid w:val="00906126"/>
    <w:rsid w:val="00906806"/>
    <w:rsid w:val="009069C1"/>
    <w:rsid w:val="00906C31"/>
    <w:rsid w:val="00907C7F"/>
    <w:rsid w:val="00910B50"/>
    <w:rsid w:val="00910C58"/>
    <w:rsid w:val="00910D1E"/>
    <w:rsid w:val="00910DCA"/>
    <w:rsid w:val="00910EC5"/>
    <w:rsid w:val="00911C41"/>
    <w:rsid w:val="00911FBC"/>
    <w:rsid w:val="0091219E"/>
    <w:rsid w:val="0091270E"/>
    <w:rsid w:val="00913359"/>
    <w:rsid w:val="009136AD"/>
    <w:rsid w:val="00913AE5"/>
    <w:rsid w:val="00913CC3"/>
    <w:rsid w:val="00913D21"/>
    <w:rsid w:val="00913EDF"/>
    <w:rsid w:val="00913FC7"/>
    <w:rsid w:val="009142A3"/>
    <w:rsid w:val="009142E5"/>
    <w:rsid w:val="00914683"/>
    <w:rsid w:val="00914FAE"/>
    <w:rsid w:val="00916415"/>
    <w:rsid w:val="009176A1"/>
    <w:rsid w:val="00917980"/>
    <w:rsid w:val="00917BFE"/>
    <w:rsid w:val="00921A03"/>
    <w:rsid w:val="00922E18"/>
    <w:rsid w:val="00923857"/>
    <w:rsid w:val="00923C8B"/>
    <w:rsid w:val="00924286"/>
    <w:rsid w:val="00924FA1"/>
    <w:rsid w:val="009250B1"/>
    <w:rsid w:val="009255A7"/>
    <w:rsid w:val="00925DAB"/>
    <w:rsid w:val="00926E6B"/>
    <w:rsid w:val="00930770"/>
    <w:rsid w:val="00930821"/>
    <w:rsid w:val="00930BC3"/>
    <w:rsid w:val="0093189A"/>
    <w:rsid w:val="00932284"/>
    <w:rsid w:val="00932C7C"/>
    <w:rsid w:val="00932E83"/>
    <w:rsid w:val="00932EB7"/>
    <w:rsid w:val="009330BF"/>
    <w:rsid w:val="009331DB"/>
    <w:rsid w:val="0093386A"/>
    <w:rsid w:val="00934276"/>
    <w:rsid w:val="00934912"/>
    <w:rsid w:val="00935878"/>
    <w:rsid w:val="009365BE"/>
    <w:rsid w:val="009370B0"/>
    <w:rsid w:val="00937272"/>
    <w:rsid w:val="00937800"/>
    <w:rsid w:val="00937CA0"/>
    <w:rsid w:val="009414C7"/>
    <w:rsid w:val="00942DC0"/>
    <w:rsid w:val="00943513"/>
    <w:rsid w:val="00943AEE"/>
    <w:rsid w:val="00944CA2"/>
    <w:rsid w:val="00945623"/>
    <w:rsid w:val="009459E7"/>
    <w:rsid w:val="00945CEE"/>
    <w:rsid w:val="00945D62"/>
    <w:rsid w:val="00946C9D"/>
    <w:rsid w:val="00946D92"/>
    <w:rsid w:val="00946E87"/>
    <w:rsid w:val="0094705A"/>
    <w:rsid w:val="009476FE"/>
    <w:rsid w:val="009503E1"/>
    <w:rsid w:val="00950526"/>
    <w:rsid w:val="009506E1"/>
    <w:rsid w:val="00950B18"/>
    <w:rsid w:val="0095112D"/>
    <w:rsid w:val="00952667"/>
    <w:rsid w:val="00952710"/>
    <w:rsid w:val="00952BD5"/>
    <w:rsid w:val="00953735"/>
    <w:rsid w:val="009543DB"/>
    <w:rsid w:val="009547D3"/>
    <w:rsid w:val="00954C03"/>
    <w:rsid w:val="00954D8F"/>
    <w:rsid w:val="00955089"/>
    <w:rsid w:val="0095536A"/>
    <w:rsid w:val="00955C31"/>
    <w:rsid w:val="0095647C"/>
    <w:rsid w:val="009569FC"/>
    <w:rsid w:val="00956F67"/>
    <w:rsid w:val="009611BB"/>
    <w:rsid w:val="00961688"/>
    <w:rsid w:val="009626F4"/>
    <w:rsid w:val="00963CB6"/>
    <w:rsid w:val="00964984"/>
    <w:rsid w:val="0096620C"/>
    <w:rsid w:val="00966802"/>
    <w:rsid w:val="00966C16"/>
    <w:rsid w:val="009706AD"/>
    <w:rsid w:val="009709C9"/>
    <w:rsid w:val="009709E3"/>
    <w:rsid w:val="009719F0"/>
    <w:rsid w:val="00972F51"/>
    <w:rsid w:val="00973108"/>
    <w:rsid w:val="00973ADA"/>
    <w:rsid w:val="00974867"/>
    <w:rsid w:val="009748D5"/>
    <w:rsid w:val="00974AC1"/>
    <w:rsid w:val="00974FBB"/>
    <w:rsid w:val="0097577F"/>
    <w:rsid w:val="00975EEB"/>
    <w:rsid w:val="009761C4"/>
    <w:rsid w:val="00976278"/>
    <w:rsid w:val="00977791"/>
    <w:rsid w:val="00977EFC"/>
    <w:rsid w:val="0098054F"/>
    <w:rsid w:val="009809E6"/>
    <w:rsid w:val="00980B38"/>
    <w:rsid w:val="00980C5E"/>
    <w:rsid w:val="00981CEC"/>
    <w:rsid w:val="00981CF2"/>
    <w:rsid w:val="0098232C"/>
    <w:rsid w:val="0098244B"/>
    <w:rsid w:val="00982B87"/>
    <w:rsid w:val="009830F1"/>
    <w:rsid w:val="009839F2"/>
    <w:rsid w:val="00983BFE"/>
    <w:rsid w:val="00983CE6"/>
    <w:rsid w:val="0098430B"/>
    <w:rsid w:val="00984C88"/>
    <w:rsid w:val="00984F72"/>
    <w:rsid w:val="009854FB"/>
    <w:rsid w:val="009858BA"/>
    <w:rsid w:val="00986003"/>
    <w:rsid w:val="00987167"/>
    <w:rsid w:val="0098729B"/>
    <w:rsid w:val="009907BF"/>
    <w:rsid w:val="009913E4"/>
    <w:rsid w:val="009914AE"/>
    <w:rsid w:val="00991637"/>
    <w:rsid w:val="00991BBF"/>
    <w:rsid w:val="00991BCA"/>
    <w:rsid w:val="00992C9B"/>
    <w:rsid w:val="00993040"/>
    <w:rsid w:val="009930B5"/>
    <w:rsid w:val="00994F6D"/>
    <w:rsid w:val="0099534C"/>
    <w:rsid w:val="0099556A"/>
    <w:rsid w:val="00996891"/>
    <w:rsid w:val="0099707D"/>
    <w:rsid w:val="00997EBE"/>
    <w:rsid w:val="00997F4F"/>
    <w:rsid w:val="009A12F8"/>
    <w:rsid w:val="009A1A8D"/>
    <w:rsid w:val="009A20C4"/>
    <w:rsid w:val="009A23C3"/>
    <w:rsid w:val="009A3E9D"/>
    <w:rsid w:val="009A42B9"/>
    <w:rsid w:val="009A48F5"/>
    <w:rsid w:val="009A50A8"/>
    <w:rsid w:val="009A536F"/>
    <w:rsid w:val="009A5539"/>
    <w:rsid w:val="009A55EB"/>
    <w:rsid w:val="009A57F7"/>
    <w:rsid w:val="009A63AE"/>
    <w:rsid w:val="009A7386"/>
    <w:rsid w:val="009A7597"/>
    <w:rsid w:val="009B03C1"/>
    <w:rsid w:val="009B0E25"/>
    <w:rsid w:val="009B1211"/>
    <w:rsid w:val="009B157A"/>
    <w:rsid w:val="009B166A"/>
    <w:rsid w:val="009B278B"/>
    <w:rsid w:val="009B29FD"/>
    <w:rsid w:val="009B305E"/>
    <w:rsid w:val="009B3900"/>
    <w:rsid w:val="009B3ABA"/>
    <w:rsid w:val="009B3AD0"/>
    <w:rsid w:val="009B45DA"/>
    <w:rsid w:val="009B4818"/>
    <w:rsid w:val="009B4AA5"/>
    <w:rsid w:val="009B6638"/>
    <w:rsid w:val="009B667E"/>
    <w:rsid w:val="009B6C43"/>
    <w:rsid w:val="009B77C3"/>
    <w:rsid w:val="009B7D9E"/>
    <w:rsid w:val="009C0ECC"/>
    <w:rsid w:val="009C1A1E"/>
    <w:rsid w:val="009C221B"/>
    <w:rsid w:val="009C302E"/>
    <w:rsid w:val="009C3AB4"/>
    <w:rsid w:val="009C3B22"/>
    <w:rsid w:val="009C451A"/>
    <w:rsid w:val="009C50E8"/>
    <w:rsid w:val="009C5167"/>
    <w:rsid w:val="009C5C49"/>
    <w:rsid w:val="009C6311"/>
    <w:rsid w:val="009C6988"/>
    <w:rsid w:val="009D02EE"/>
    <w:rsid w:val="009D04A6"/>
    <w:rsid w:val="009D0654"/>
    <w:rsid w:val="009D0965"/>
    <w:rsid w:val="009D0FC2"/>
    <w:rsid w:val="009D1339"/>
    <w:rsid w:val="009D31E1"/>
    <w:rsid w:val="009D3892"/>
    <w:rsid w:val="009D3E32"/>
    <w:rsid w:val="009D4436"/>
    <w:rsid w:val="009D6659"/>
    <w:rsid w:val="009D6715"/>
    <w:rsid w:val="009E0423"/>
    <w:rsid w:val="009E083C"/>
    <w:rsid w:val="009E0AE2"/>
    <w:rsid w:val="009E1B63"/>
    <w:rsid w:val="009E2BF8"/>
    <w:rsid w:val="009E33D7"/>
    <w:rsid w:val="009E3E6E"/>
    <w:rsid w:val="009E46A5"/>
    <w:rsid w:val="009E46C4"/>
    <w:rsid w:val="009E4CB5"/>
    <w:rsid w:val="009E52C9"/>
    <w:rsid w:val="009E57AF"/>
    <w:rsid w:val="009E57D0"/>
    <w:rsid w:val="009E5BE2"/>
    <w:rsid w:val="009E6743"/>
    <w:rsid w:val="009E6FDC"/>
    <w:rsid w:val="009E757C"/>
    <w:rsid w:val="009F0F58"/>
    <w:rsid w:val="009F17E1"/>
    <w:rsid w:val="009F22FF"/>
    <w:rsid w:val="009F2B6F"/>
    <w:rsid w:val="009F2EA0"/>
    <w:rsid w:val="009F495E"/>
    <w:rsid w:val="009F57C4"/>
    <w:rsid w:val="009F70C4"/>
    <w:rsid w:val="009F72EA"/>
    <w:rsid w:val="009F7520"/>
    <w:rsid w:val="00A0021E"/>
    <w:rsid w:val="00A006E1"/>
    <w:rsid w:val="00A008C8"/>
    <w:rsid w:val="00A01047"/>
    <w:rsid w:val="00A0228C"/>
    <w:rsid w:val="00A023A6"/>
    <w:rsid w:val="00A02B90"/>
    <w:rsid w:val="00A03349"/>
    <w:rsid w:val="00A03758"/>
    <w:rsid w:val="00A03835"/>
    <w:rsid w:val="00A03894"/>
    <w:rsid w:val="00A03980"/>
    <w:rsid w:val="00A03E1C"/>
    <w:rsid w:val="00A0420F"/>
    <w:rsid w:val="00A04A8D"/>
    <w:rsid w:val="00A04C85"/>
    <w:rsid w:val="00A04D44"/>
    <w:rsid w:val="00A04DDC"/>
    <w:rsid w:val="00A0683E"/>
    <w:rsid w:val="00A06BF5"/>
    <w:rsid w:val="00A06C5F"/>
    <w:rsid w:val="00A06F75"/>
    <w:rsid w:val="00A0711B"/>
    <w:rsid w:val="00A0795D"/>
    <w:rsid w:val="00A07B1C"/>
    <w:rsid w:val="00A10D87"/>
    <w:rsid w:val="00A114D6"/>
    <w:rsid w:val="00A11678"/>
    <w:rsid w:val="00A11967"/>
    <w:rsid w:val="00A11A2A"/>
    <w:rsid w:val="00A123EA"/>
    <w:rsid w:val="00A130BE"/>
    <w:rsid w:val="00A1563F"/>
    <w:rsid w:val="00A15AFE"/>
    <w:rsid w:val="00A15B72"/>
    <w:rsid w:val="00A15CA8"/>
    <w:rsid w:val="00A15CB7"/>
    <w:rsid w:val="00A16F1F"/>
    <w:rsid w:val="00A17A39"/>
    <w:rsid w:val="00A17CC4"/>
    <w:rsid w:val="00A21420"/>
    <w:rsid w:val="00A2144A"/>
    <w:rsid w:val="00A21EB1"/>
    <w:rsid w:val="00A22116"/>
    <w:rsid w:val="00A22742"/>
    <w:rsid w:val="00A22896"/>
    <w:rsid w:val="00A22F01"/>
    <w:rsid w:val="00A23477"/>
    <w:rsid w:val="00A23766"/>
    <w:rsid w:val="00A23BE0"/>
    <w:rsid w:val="00A23F43"/>
    <w:rsid w:val="00A258C5"/>
    <w:rsid w:val="00A263BA"/>
    <w:rsid w:val="00A26C0F"/>
    <w:rsid w:val="00A3061A"/>
    <w:rsid w:val="00A31C78"/>
    <w:rsid w:val="00A32A39"/>
    <w:rsid w:val="00A334F8"/>
    <w:rsid w:val="00A335E9"/>
    <w:rsid w:val="00A337DE"/>
    <w:rsid w:val="00A33841"/>
    <w:rsid w:val="00A33D13"/>
    <w:rsid w:val="00A35010"/>
    <w:rsid w:val="00A35060"/>
    <w:rsid w:val="00A35099"/>
    <w:rsid w:val="00A351D9"/>
    <w:rsid w:val="00A35908"/>
    <w:rsid w:val="00A36A6E"/>
    <w:rsid w:val="00A36ADD"/>
    <w:rsid w:val="00A36F5F"/>
    <w:rsid w:val="00A36FF1"/>
    <w:rsid w:val="00A370E4"/>
    <w:rsid w:val="00A37F1E"/>
    <w:rsid w:val="00A403EE"/>
    <w:rsid w:val="00A40549"/>
    <w:rsid w:val="00A40AE9"/>
    <w:rsid w:val="00A40E1E"/>
    <w:rsid w:val="00A425BA"/>
    <w:rsid w:val="00A42CE5"/>
    <w:rsid w:val="00A44C81"/>
    <w:rsid w:val="00A45114"/>
    <w:rsid w:val="00A46AC7"/>
    <w:rsid w:val="00A50AE1"/>
    <w:rsid w:val="00A50F6A"/>
    <w:rsid w:val="00A51716"/>
    <w:rsid w:val="00A52515"/>
    <w:rsid w:val="00A527E0"/>
    <w:rsid w:val="00A532AB"/>
    <w:rsid w:val="00A532B0"/>
    <w:rsid w:val="00A534F1"/>
    <w:rsid w:val="00A53B42"/>
    <w:rsid w:val="00A53F5A"/>
    <w:rsid w:val="00A541B6"/>
    <w:rsid w:val="00A545D6"/>
    <w:rsid w:val="00A54DEE"/>
    <w:rsid w:val="00A554C2"/>
    <w:rsid w:val="00A55B12"/>
    <w:rsid w:val="00A55B1A"/>
    <w:rsid w:val="00A55C2A"/>
    <w:rsid w:val="00A56A56"/>
    <w:rsid w:val="00A56B38"/>
    <w:rsid w:val="00A56F5E"/>
    <w:rsid w:val="00A57358"/>
    <w:rsid w:val="00A57D21"/>
    <w:rsid w:val="00A60A54"/>
    <w:rsid w:val="00A60E4A"/>
    <w:rsid w:val="00A61825"/>
    <w:rsid w:val="00A61B76"/>
    <w:rsid w:val="00A61D57"/>
    <w:rsid w:val="00A623FF"/>
    <w:rsid w:val="00A63765"/>
    <w:rsid w:val="00A63F78"/>
    <w:rsid w:val="00A64038"/>
    <w:rsid w:val="00A64510"/>
    <w:rsid w:val="00A65629"/>
    <w:rsid w:val="00A65853"/>
    <w:rsid w:val="00A65D96"/>
    <w:rsid w:val="00A65DC5"/>
    <w:rsid w:val="00A660F7"/>
    <w:rsid w:val="00A66C1D"/>
    <w:rsid w:val="00A66C8F"/>
    <w:rsid w:val="00A67926"/>
    <w:rsid w:val="00A67A29"/>
    <w:rsid w:val="00A709B3"/>
    <w:rsid w:val="00A70BDA"/>
    <w:rsid w:val="00A70EE8"/>
    <w:rsid w:val="00A71021"/>
    <w:rsid w:val="00A722FA"/>
    <w:rsid w:val="00A725DF"/>
    <w:rsid w:val="00A72611"/>
    <w:rsid w:val="00A72E87"/>
    <w:rsid w:val="00A72ED6"/>
    <w:rsid w:val="00A73C7B"/>
    <w:rsid w:val="00A74225"/>
    <w:rsid w:val="00A75515"/>
    <w:rsid w:val="00A76218"/>
    <w:rsid w:val="00A7659F"/>
    <w:rsid w:val="00A77158"/>
    <w:rsid w:val="00A77533"/>
    <w:rsid w:val="00A77680"/>
    <w:rsid w:val="00A77C2D"/>
    <w:rsid w:val="00A80026"/>
    <w:rsid w:val="00A801EC"/>
    <w:rsid w:val="00A80278"/>
    <w:rsid w:val="00A81215"/>
    <w:rsid w:val="00A817B5"/>
    <w:rsid w:val="00A81988"/>
    <w:rsid w:val="00A83639"/>
    <w:rsid w:val="00A8405D"/>
    <w:rsid w:val="00A8498E"/>
    <w:rsid w:val="00A852C8"/>
    <w:rsid w:val="00A85683"/>
    <w:rsid w:val="00A85B8A"/>
    <w:rsid w:val="00A85EC8"/>
    <w:rsid w:val="00A860A1"/>
    <w:rsid w:val="00A865F3"/>
    <w:rsid w:val="00A866A0"/>
    <w:rsid w:val="00A878BC"/>
    <w:rsid w:val="00A87BF6"/>
    <w:rsid w:val="00A90E50"/>
    <w:rsid w:val="00A917EA"/>
    <w:rsid w:val="00A91856"/>
    <w:rsid w:val="00A91D65"/>
    <w:rsid w:val="00A91FD8"/>
    <w:rsid w:val="00A92A03"/>
    <w:rsid w:val="00A93610"/>
    <w:rsid w:val="00A9390F"/>
    <w:rsid w:val="00A93D08"/>
    <w:rsid w:val="00A9421B"/>
    <w:rsid w:val="00A9432C"/>
    <w:rsid w:val="00A94760"/>
    <w:rsid w:val="00A94993"/>
    <w:rsid w:val="00A94A48"/>
    <w:rsid w:val="00A95316"/>
    <w:rsid w:val="00A9566F"/>
    <w:rsid w:val="00A95D20"/>
    <w:rsid w:val="00A965F5"/>
    <w:rsid w:val="00A96600"/>
    <w:rsid w:val="00A96F55"/>
    <w:rsid w:val="00A975FB"/>
    <w:rsid w:val="00A979A6"/>
    <w:rsid w:val="00A97C7E"/>
    <w:rsid w:val="00A97E94"/>
    <w:rsid w:val="00AA04B2"/>
    <w:rsid w:val="00AA13C2"/>
    <w:rsid w:val="00AA157C"/>
    <w:rsid w:val="00AA1FE3"/>
    <w:rsid w:val="00AA377E"/>
    <w:rsid w:val="00AA3A50"/>
    <w:rsid w:val="00AA3B74"/>
    <w:rsid w:val="00AA41C6"/>
    <w:rsid w:val="00AA4613"/>
    <w:rsid w:val="00AA4C8B"/>
    <w:rsid w:val="00AA516A"/>
    <w:rsid w:val="00AA5710"/>
    <w:rsid w:val="00AA625E"/>
    <w:rsid w:val="00AA6E21"/>
    <w:rsid w:val="00AA7112"/>
    <w:rsid w:val="00AB0283"/>
    <w:rsid w:val="00AB05AB"/>
    <w:rsid w:val="00AB07AB"/>
    <w:rsid w:val="00AB0811"/>
    <w:rsid w:val="00AB089A"/>
    <w:rsid w:val="00AB09D6"/>
    <w:rsid w:val="00AB1482"/>
    <w:rsid w:val="00AB1704"/>
    <w:rsid w:val="00AB2061"/>
    <w:rsid w:val="00AB2502"/>
    <w:rsid w:val="00AB2740"/>
    <w:rsid w:val="00AB2D0C"/>
    <w:rsid w:val="00AB2F40"/>
    <w:rsid w:val="00AB38EE"/>
    <w:rsid w:val="00AB46FE"/>
    <w:rsid w:val="00AB4B7C"/>
    <w:rsid w:val="00AB4DFA"/>
    <w:rsid w:val="00AB7130"/>
    <w:rsid w:val="00AB7B96"/>
    <w:rsid w:val="00AC0547"/>
    <w:rsid w:val="00AC14F6"/>
    <w:rsid w:val="00AC1809"/>
    <w:rsid w:val="00AC1A02"/>
    <w:rsid w:val="00AC2FE3"/>
    <w:rsid w:val="00AC3178"/>
    <w:rsid w:val="00AC34E3"/>
    <w:rsid w:val="00AC350B"/>
    <w:rsid w:val="00AC3574"/>
    <w:rsid w:val="00AC3ECD"/>
    <w:rsid w:val="00AC405B"/>
    <w:rsid w:val="00AC4455"/>
    <w:rsid w:val="00AC4703"/>
    <w:rsid w:val="00AC4EC9"/>
    <w:rsid w:val="00AC560E"/>
    <w:rsid w:val="00AC57D5"/>
    <w:rsid w:val="00AC5AAA"/>
    <w:rsid w:val="00AD0685"/>
    <w:rsid w:val="00AD0909"/>
    <w:rsid w:val="00AD1680"/>
    <w:rsid w:val="00AD2775"/>
    <w:rsid w:val="00AD314E"/>
    <w:rsid w:val="00AD373F"/>
    <w:rsid w:val="00AD3E4D"/>
    <w:rsid w:val="00AD4ABE"/>
    <w:rsid w:val="00AD5A91"/>
    <w:rsid w:val="00AD5DEF"/>
    <w:rsid w:val="00AD5F5D"/>
    <w:rsid w:val="00AD6498"/>
    <w:rsid w:val="00AD69A1"/>
    <w:rsid w:val="00AD69B0"/>
    <w:rsid w:val="00AD6D1D"/>
    <w:rsid w:val="00AE073E"/>
    <w:rsid w:val="00AE0DF3"/>
    <w:rsid w:val="00AE0EF1"/>
    <w:rsid w:val="00AE2374"/>
    <w:rsid w:val="00AE2A7F"/>
    <w:rsid w:val="00AE41EC"/>
    <w:rsid w:val="00AE4625"/>
    <w:rsid w:val="00AE471C"/>
    <w:rsid w:val="00AE4BFC"/>
    <w:rsid w:val="00AE4E22"/>
    <w:rsid w:val="00AE5125"/>
    <w:rsid w:val="00AE54D0"/>
    <w:rsid w:val="00AE5DE7"/>
    <w:rsid w:val="00AE5F8D"/>
    <w:rsid w:val="00AE60B9"/>
    <w:rsid w:val="00AE6369"/>
    <w:rsid w:val="00AE685F"/>
    <w:rsid w:val="00AE70C2"/>
    <w:rsid w:val="00AE73E9"/>
    <w:rsid w:val="00AE7B67"/>
    <w:rsid w:val="00AE7B97"/>
    <w:rsid w:val="00AF03CE"/>
    <w:rsid w:val="00AF11C0"/>
    <w:rsid w:val="00AF1287"/>
    <w:rsid w:val="00AF2F4A"/>
    <w:rsid w:val="00AF340F"/>
    <w:rsid w:val="00AF3566"/>
    <w:rsid w:val="00AF383A"/>
    <w:rsid w:val="00AF38E0"/>
    <w:rsid w:val="00AF466B"/>
    <w:rsid w:val="00AF4F93"/>
    <w:rsid w:val="00AF52B0"/>
    <w:rsid w:val="00B011BF"/>
    <w:rsid w:val="00B01690"/>
    <w:rsid w:val="00B01984"/>
    <w:rsid w:val="00B01C7C"/>
    <w:rsid w:val="00B020DB"/>
    <w:rsid w:val="00B02CEA"/>
    <w:rsid w:val="00B030AB"/>
    <w:rsid w:val="00B04040"/>
    <w:rsid w:val="00B040BD"/>
    <w:rsid w:val="00B0438B"/>
    <w:rsid w:val="00B0484C"/>
    <w:rsid w:val="00B04981"/>
    <w:rsid w:val="00B069CD"/>
    <w:rsid w:val="00B06A5F"/>
    <w:rsid w:val="00B06B71"/>
    <w:rsid w:val="00B07332"/>
    <w:rsid w:val="00B1017C"/>
    <w:rsid w:val="00B104C5"/>
    <w:rsid w:val="00B104CA"/>
    <w:rsid w:val="00B114AD"/>
    <w:rsid w:val="00B11C19"/>
    <w:rsid w:val="00B12ADB"/>
    <w:rsid w:val="00B130E0"/>
    <w:rsid w:val="00B143A5"/>
    <w:rsid w:val="00B14836"/>
    <w:rsid w:val="00B15065"/>
    <w:rsid w:val="00B16482"/>
    <w:rsid w:val="00B16B4E"/>
    <w:rsid w:val="00B1771D"/>
    <w:rsid w:val="00B17C33"/>
    <w:rsid w:val="00B2047C"/>
    <w:rsid w:val="00B20772"/>
    <w:rsid w:val="00B20FF4"/>
    <w:rsid w:val="00B216AB"/>
    <w:rsid w:val="00B21BE4"/>
    <w:rsid w:val="00B225A5"/>
    <w:rsid w:val="00B23EDA"/>
    <w:rsid w:val="00B23F85"/>
    <w:rsid w:val="00B2503E"/>
    <w:rsid w:val="00B2737B"/>
    <w:rsid w:val="00B276DA"/>
    <w:rsid w:val="00B308A5"/>
    <w:rsid w:val="00B30A37"/>
    <w:rsid w:val="00B30B25"/>
    <w:rsid w:val="00B30FA1"/>
    <w:rsid w:val="00B31442"/>
    <w:rsid w:val="00B31709"/>
    <w:rsid w:val="00B318F4"/>
    <w:rsid w:val="00B31D10"/>
    <w:rsid w:val="00B32E13"/>
    <w:rsid w:val="00B3301C"/>
    <w:rsid w:val="00B3395D"/>
    <w:rsid w:val="00B339E0"/>
    <w:rsid w:val="00B339F2"/>
    <w:rsid w:val="00B33C7A"/>
    <w:rsid w:val="00B3427C"/>
    <w:rsid w:val="00B34B13"/>
    <w:rsid w:val="00B3557F"/>
    <w:rsid w:val="00B35F50"/>
    <w:rsid w:val="00B36DB9"/>
    <w:rsid w:val="00B37C62"/>
    <w:rsid w:val="00B40B41"/>
    <w:rsid w:val="00B41007"/>
    <w:rsid w:val="00B413F4"/>
    <w:rsid w:val="00B41A3E"/>
    <w:rsid w:val="00B427FB"/>
    <w:rsid w:val="00B4284F"/>
    <w:rsid w:val="00B43F07"/>
    <w:rsid w:val="00B43FE1"/>
    <w:rsid w:val="00B442ED"/>
    <w:rsid w:val="00B4588D"/>
    <w:rsid w:val="00B46444"/>
    <w:rsid w:val="00B46974"/>
    <w:rsid w:val="00B46A28"/>
    <w:rsid w:val="00B46FFD"/>
    <w:rsid w:val="00B50325"/>
    <w:rsid w:val="00B50677"/>
    <w:rsid w:val="00B506B2"/>
    <w:rsid w:val="00B51A3E"/>
    <w:rsid w:val="00B51E53"/>
    <w:rsid w:val="00B52EA4"/>
    <w:rsid w:val="00B52FF3"/>
    <w:rsid w:val="00B53712"/>
    <w:rsid w:val="00B5372A"/>
    <w:rsid w:val="00B548AA"/>
    <w:rsid w:val="00B54912"/>
    <w:rsid w:val="00B54ACB"/>
    <w:rsid w:val="00B54D31"/>
    <w:rsid w:val="00B550FF"/>
    <w:rsid w:val="00B558DB"/>
    <w:rsid w:val="00B56006"/>
    <w:rsid w:val="00B5640E"/>
    <w:rsid w:val="00B568EC"/>
    <w:rsid w:val="00B5727A"/>
    <w:rsid w:val="00B572A7"/>
    <w:rsid w:val="00B573DD"/>
    <w:rsid w:val="00B6017C"/>
    <w:rsid w:val="00B60449"/>
    <w:rsid w:val="00B62DD3"/>
    <w:rsid w:val="00B63253"/>
    <w:rsid w:val="00B64418"/>
    <w:rsid w:val="00B64EB8"/>
    <w:rsid w:val="00B65EA4"/>
    <w:rsid w:val="00B65EBC"/>
    <w:rsid w:val="00B6673B"/>
    <w:rsid w:val="00B66FDD"/>
    <w:rsid w:val="00B676F1"/>
    <w:rsid w:val="00B678A1"/>
    <w:rsid w:val="00B70062"/>
    <w:rsid w:val="00B70FFD"/>
    <w:rsid w:val="00B710DA"/>
    <w:rsid w:val="00B7172A"/>
    <w:rsid w:val="00B717C3"/>
    <w:rsid w:val="00B71B6F"/>
    <w:rsid w:val="00B71E0A"/>
    <w:rsid w:val="00B71FB7"/>
    <w:rsid w:val="00B72626"/>
    <w:rsid w:val="00B72B8B"/>
    <w:rsid w:val="00B72D72"/>
    <w:rsid w:val="00B72F27"/>
    <w:rsid w:val="00B739F9"/>
    <w:rsid w:val="00B7413B"/>
    <w:rsid w:val="00B74513"/>
    <w:rsid w:val="00B75B69"/>
    <w:rsid w:val="00B763DF"/>
    <w:rsid w:val="00B76636"/>
    <w:rsid w:val="00B77B47"/>
    <w:rsid w:val="00B77BCE"/>
    <w:rsid w:val="00B800A2"/>
    <w:rsid w:val="00B8046A"/>
    <w:rsid w:val="00B81513"/>
    <w:rsid w:val="00B81947"/>
    <w:rsid w:val="00B822BA"/>
    <w:rsid w:val="00B82971"/>
    <w:rsid w:val="00B8302F"/>
    <w:rsid w:val="00B836D6"/>
    <w:rsid w:val="00B83A80"/>
    <w:rsid w:val="00B83D80"/>
    <w:rsid w:val="00B8451C"/>
    <w:rsid w:val="00B8649E"/>
    <w:rsid w:val="00B86AF8"/>
    <w:rsid w:val="00B87CA6"/>
    <w:rsid w:val="00B87E2D"/>
    <w:rsid w:val="00B90716"/>
    <w:rsid w:val="00B90E52"/>
    <w:rsid w:val="00B91224"/>
    <w:rsid w:val="00B91F70"/>
    <w:rsid w:val="00B92A5D"/>
    <w:rsid w:val="00B947C9"/>
    <w:rsid w:val="00B9486D"/>
    <w:rsid w:val="00B95283"/>
    <w:rsid w:val="00B96867"/>
    <w:rsid w:val="00B97BC7"/>
    <w:rsid w:val="00B97C70"/>
    <w:rsid w:val="00BA0162"/>
    <w:rsid w:val="00BA0842"/>
    <w:rsid w:val="00BA0F90"/>
    <w:rsid w:val="00BA1341"/>
    <w:rsid w:val="00BA14F6"/>
    <w:rsid w:val="00BA1916"/>
    <w:rsid w:val="00BA1979"/>
    <w:rsid w:val="00BA1E91"/>
    <w:rsid w:val="00BA240F"/>
    <w:rsid w:val="00BA354F"/>
    <w:rsid w:val="00BA3B99"/>
    <w:rsid w:val="00BA4013"/>
    <w:rsid w:val="00BA4318"/>
    <w:rsid w:val="00BA4574"/>
    <w:rsid w:val="00BA46B4"/>
    <w:rsid w:val="00BA4C87"/>
    <w:rsid w:val="00BA5057"/>
    <w:rsid w:val="00BA55F4"/>
    <w:rsid w:val="00BA5B08"/>
    <w:rsid w:val="00BA5F25"/>
    <w:rsid w:val="00BA604F"/>
    <w:rsid w:val="00BA699D"/>
    <w:rsid w:val="00BA69BF"/>
    <w:rsid w:val="00BA6DE5"/>
    <w:rsid w:val="00BA6FC2"/>
    <w:rsid w:val="00BA70F2"/>
    <w:rsid w:val="00BB0E2D"/>
    <w:rsid w:val="00BB10DF"/>
    <w:rsid w:val="00BB1A55"/>
    <w:rsid w:val="00BB28AC"/>
    <w:rsid w:val="00BB28D3"/>
    <w:rsid w:val="00BB2DFD"/>
    <w:rsid w:val="00BB3B7D"/>
    <w:rsid w:val="00BB3E08"/>
    <w:rsid w:val="00BB48CA"/>
    <w:rsid w:val="00BB4B48"/>
    <w:rsid w:val="00BB5A09"/>
    <w:rsid w:val="00BB5EF0"/>
    <w:rsid w:val="00BB6572"/>
    <w:rsid w:val="00BB66D6"/>
    <w:rsid w:val="00BB701D"/>
    <w:rsid w:val="00BC14D6"/>
    <w:rsid w:val="00BC3B52"/>
    <w:rsid w:val="00BC3D36"/>
    <w:rsid w:val="00BC3EBE"/>
    <w:rsid w:val="00BC48D7"/>
    <w:rsid w:val="00BC5679"/>
    <w:rsid w:val="00BC68F0"/>
    <w:rsid w:val="00BC6AC4"/>
    <w:rsid w:val="00BC7F58"/>
    <w:rsid w:val="00BD0168"/>
    <w:rsid w:val="00BD080D"/>
    <w:rsid w:val="00BD2524"/>
    <w:rsid w:val="00BD385F"/>
    <w:rsid w:val="00BD3AAF"/>
    <w:rsid w:val="00BD45BC"/>
    <w:rsid w:val="00BD48FE"/>
    <w:rsid w:val="00BD50C8"/>
    <w:rsid w:val="00BD63CA"/>
    <w:rsid w:val="00BD68B1"/>
    <w:rsid w:val="00BD6E65"/>
    <w:rsid w:val="00BD7177"/>
    <w:rsid w:val="00BD7715"/>
    <w:rsid w:val="00BE045D"/>
    <w:rsid w:val="00BE0F08"/>
    <w:rsid w:val="00BE0F8E"/>
    <w:rsid w:val="00BE1087"/>
    <w:rsid w:val="00BE12D5"/>
    <w:rsid w:val="00BE15CA"/>
    <w:rsid w:val="00BE1A91"/>
    <w:rsid w:val="00BE1FE4"/>
    <w:rsid w:val="00BE20D6"/>
    <w:rsid w:val="00BE2E41"/>
    <w:rsid w:val="00BE3211"/>
    <w:rsid w:val="00BE3B80"/>
    <w:rsid w:val="00BE456A"/>
    <w:rsid w:val="00BE4A4C"/>
    <w:rsid w:val="00BE504C"/>
    <w:rsid w:val="00BE629F"/>
    <w:rsid w:val="00BE6FB2"/>
    <w:rsid w:val="00BE75CE"/>
    <w:rsid w:val="00BE7C2C"/>
    <w:rsid w:val="00BF05E1"/>
    <w:rsid w:val="00BF0815"/>
    <w:rsid w:val="00BF0CED"/>
    <w:rsid w:val="00BF1AC1"/>
    <w:rsid w:val="00BF1BE2"/>
    <w:rsid w:val="00BF1C36"/>
    <w:rsid w:val="00BF2C61"/>
    <w:rsid w:val="00BF2E80"/>
    <w:rsid w:val="00BF4CC0"/>
    <w:rsid w:val="00BF4CF0"/>
    <w:rsid w:val="00BF4EDD"/>
    <w:rsid w:val="00BF4F02"/>
    <w:rsid w:val="00BF569B"/>
    <w:rsid w:val="00BF582B"/>
    <w:rsid w:val="00BF6884"/>
    <w:rsid w:val="00BF7011"/>
    <w:rsid w:val="00BF7CBD"/>
    <w:rsid w:val="00C00EBB"/>
    <w:rsid w:val="00C012F4"/>
    <w:rsid w:val="00C02658"/>
    <w:rsid w:val="00C035B6"/>
    <w:rsid w:val="00C03891"/>
    <w:rsid w:val="00C049E2"/>
    <w:rsid w:val="00C04CB8"/>
    <w:rsid w:val="00C05029"/>
    <w:rsid w:val="00C05C91"/>
    <w:rsid w:val="00C05EFC"/>
    <w:rsid w:val="00C06054"/>
    <w:rsid w:val="00C0698A"/>
    <w:rsid w:val="00C0777F"/>
    <w:rsid w:val="00C1038F"/>
    <w:rsid w:val="00C11240"/>
    <w:rsid w:val="00C11504"/>
    <w:rsid w:val="00C1150C"/>
    <w:rsid w:val="00C1202D"/>
    <w:rsid w:val="00C12C3E"/>
    <w:rsid w:val="00C1386D"/>
    <w:rsid w:val="00C1440A"/>
    <w:rsid w:val="00C15FEF"/>
    <w:rsid w:val="00C16252"/>
    <w:rsid w:val="00C16621"/>
    <w:rsid w:val="00C16A0D"/>
    <w:rsid w:val="00C16AA5"/>
    <w:rsid w:val="00C17D9A"/>
    <w:rsid w:val="00C17DC0"/>
    <w:rsid w:val="00C2039A"/>
    <w:rsid w:val="00C20CD3"/>
    <w:rsid w:val="00C20D9A"/>
    <w:rsid w:val="00C20EFE"/>
    <w:rsid w:val="00C21E9F"/>
    <w:rsid w:val="00C21FB3"/>
    <w:rsid w:val="00C22038"/>
    <w:rsid w:val="00C2221A"/>
    <w:rsid w:val="00C22779"/>
    <w:rsid w:val="00C237C3"/>
    <w:rsid w:val="00C23A05"/>
    <w:rsid w:val="00C24E16"/>
    <w:rsid w:val="00C264F4"/>
    <w:rsid w:val="00C2680A"/>
    <w:rsid w:val="00C27D8F"/>
    <w:rsid w:val="00C30084"/>
    <w:rsid w:val="00C301B8"/>
    <w:rsid w:val="00C306C2"/>
    <w:rsid w:val="00C30C6E"/>
    <w:rsid w:val="00C31EBA"/>
    <w:rsid w:val="00C32898"/>
    <w:rsid w:val="00C32DDB"/>
    <w:rsid w:val="00C32E45"/>
    <w:rsid w:val="00C33161"/>
    <w:rsid w:val="00C33216"/>
    <w:rsid w:val="00C332D1"/>
    <w:rsid w:val="00C338B2"/>
    <w:rsid w:val="00C355F5"/>
    <w:rsid w:val="00C367E4"/>
    <w:rsid w:val="00C36D3C"/>
    <w:rsid w:val="00C37F77"/>
    <w:rsid w:val="00C40609"/>
    <w:rsid w:val="00C412CE"/>
    <w:rsid w:val="00C4149A"/>
    <w:rsid w:val="00C41E11"/>
    <w:rsid w:val="00C429D5"/>
    <w:rsid w:val="00C42A76"/>
    <w:rsid w:val="00C42AD0"/>
    <w:rsid w:val="00C433E5"/>
    <w:rsid w:val="00C4428F"/>
    <w:rsid w:val="00C44DF1"/>
    <w:rsid w:val="00C44FC8"/>
    <w:rsid w:val="00C45267"/>
    <w:rsid w:val="00C45328"/>
    <w:rsid w:val="00C45B9A"/>
    <w:rsid w:val="00C45BE4"/>
    <w:rsid w:val="00C46449"/>
    <w:rsid w:val="00C46A1C"/>
    <w:rsid w:val="00C473D7"/>
    <w:rsid w:val="00C47E14"/>
    <w:rsid w:val="00C50237"/>
    <w:rsid w:val="00C51367"/>
    <w:rsid w:val="00C515B3"/>
    <w:rsid w:val="00C528E9"/>
    <w:rsid w:val="00C53011"/>
    <w:rsid w:val="00C533F2"/>
    <w:rsid w:val="00C535ED"/>
    <w:rsid w:val="00C54861"/>
    <w:rsid w:val="00C54B3F"/>
    <w:rsid w:val="00C54B91"/>
    <w:rsid w:val="00C54D27"/>
    <w:rsid w:val="00C5510D"/>
    <w:rsid w:val="00C552B6"/>
    <w:rsid w:val="00C559BF"/>
    <w:rsid w:val="00C55A7E"/>
    <w:rsid w:val="00C55D23"/>
    <w:rsid w:val="00C56249"/>
    <w:rsid w:val="00C57B57"/>
    <w:rsid w:val="00C57EE2"/>
    <w:rsid w:val="00C613CE"/>
    <w:rsid w:val="00C61489"/>
    <w:rsid w:val="00C618BB"/>
    <w:rsid w:val="00C6397D"/>
    <w:rsid w:val="00C63B21"/>
    <w:rsid w:val="00C64392"/>
    <w:rsid w:val="00C64E53"/>
    <w:rsid w:val="00C6581D"/>
    <w:rsid w:val="00C65DC9"/>
    <w:rsid w:val="00C670AF"/>
    <w:rsid w:val="00C6773D"/>
    <w:rsid w:val="00C67C42"/>
    <w:rsid w:val="00C67E97"/>
    <w:rsid w:val="00C70092"/>
    <w:rsid w:val="00C700D4"/>
    <w:rsid w:val="00C70401"/>
    <w:rsid w:val="00C71ADE"/>
    <w:rsid w:val="00C7264D"/>
    <w:rsid w:val="00C747BB"/>
    <w:rsid w:val="00C74BE2"/>
    <w:rsid w:val="00C756F2"/>
    <w:rsid w:val="00C75F7A"/>
    <w:rsid w:val="00C7695B"/>
    <w:rsid w:val="00C77BD3"/>
    <w:rsid w:val="00C80356"/>
    <w:rsid w:val="00C8088A"/>
    <w:rsid w:val="00C809C1"/>
    <w:rsid w:val="00C809CB"/>
    <w:rsid w:val="00C80CB3"/>
    <w:rsid w:val="00C819CE"/>
    <w:rsid w:val="00C819DB"/>
    <w:rsid w:val="00C81E25"/>
    <w:rsid w:val="00C82054"/>
    <w:rsid w:val="00C820FD"/>
    <w:rsid w:val="00C82603"/>
    <w:rsid w:val="00C82863"/>
    <w:rsid w:val="00C82AE9"/>
    <w:rsid w:val="00C82D83"/>
    <w:rsid w:val="00C83177"/>
    <w:rsid w:val="00C83AB8"/>
    <w:rsid w:val="00C83BC7"/>
    <w:rsid w:val="00C842DC"/>
    <w:rsid w:val="00C844F0"/>
    <w:rsid w:val="00C85033"/>
    <w:rsid w:val="00C852A9"/>
    <w:rsid w:val="00C85449"/>
    <w:rsid w:val="00C858F6"/>
    <w:rsid w:val="00C860BA"/>
    <w:rsid w:val="00C87089"/>
    <w:rsid w:val="00C90BF5"/>
    <w:rsid w:val="00C91601"/>
    <w:rsid w:val="00C91DC3"/>
    <w:rsid w:val="00C92722"/>
    <w:rsid w:val="00C92C44"/>
    <w:rsid w:val="00C949AB"/>
    <w:rsid w:val="00C94C65"/>
    <w:rsid w:val="00C951A9"/>
    <w:rsid w:val="00C958E8"/>
    <w:rsid w:val="00C96047"/>
    <w:rsid w:val="00C97215"/>
    <w:rsid w:val="00C972D7"/>
    <w:rsid w:val="00C97469"/>
    <w:rsid w:val="00C97607"/>
    <w:rsid w:val="00C97736"/>
    <w:rsid w:val="00C97BBE"/>
    <w:rsid w:val="00CA0363"/>
    <w:rsid w:val="00CA06BB"/>
    <w:rsid w:val="00CA1B64"/>
    <w:rsid w:val="00CA334B"/>
    <w:rsid w:val="00CA3ECD"/>
    <w:rsid w:val="00CA4741"/>
    <w:rsid w:val="00CA498E"/>
    <w:rsid w:val="00CA4A5D"/>
    <w:rsid w:val="00CA4D3F"/>
    <w:rsid w:val="00CA5B0D"/>
    <w:rsid w:val="00CA5C71"/>
    <w:rsid w:val="00CA74A0"/>
    <w:rsid w:val="00CA75B7"/>
    <w:rsid w:val="00CA763B"/>
    <w:rsid w:val="00CA7DD7"/>
    <w:rsid w:val="00CB0E81"/>
    <w:rsid w:val="00CB1286"/>
    <w:rsid w:val="00CB1416"/>
    <w:rsid w:val="00CB14C2"/>
    <w:rsid w:val="00CB1D5B"/>
    <w:rsid w:val="00CB44FA"/>
    <w:rsid w:val="00CB4C41"/>
    <w:rsid w:val="00CB57FD"/>
    <w:rsid w:val="00CB5B61"/>
    <w:rsid w:val="00CB6FCB"/>
    <w:rsid w:val="00CB70C4"/>
    <w:rsid w:val="00CB73CF"/>
    <w:rsid w:val="00CC0601"/>
    <w:rsid w:val="00CC09F0"/>
    <w:rsid w:val="00CC0E76"/>
    <w:rsid w:val="00CC14FE"/>
    <w:rsid w:val="00CC1D70"/>
    <w:rsid w:val="00CC2940"/>
    <w:rsid w:val="00CC3A32"/>
    <w:rsid w:val="00CC3A64"/>
    <w:rsid w:val="00CC3B89"/>
    <w:rsid w:val="00CC4364"/>
    <w:rsid w:val="00CC45D1"/>
    <w:rsid w:val="00CC4771"/>
    <w:rsid w:val="00CC4898"/>
    <w:rsid w:val="00CC4E10"/>
    <w:rsid w:val="00CC4FC3"/>
    <w:rsid w:val="00CC51BF"/>
    <w:rsid w:val="00CC51CB"/>
    <w:rsid w:val="00CC619F"/>
    <w:rsid w:val="00CC768D"/>
    <w:rsid w:val="00CC76C4"/>
    <w:rsid w:val="00CC7B82"/>
    <w:rsid w:val="00CC7F88"/>
    <w:rsid w:val="00CD11D4"/>
    <w:rsid w:val="00CD160E"/>
    <w:rsid w:val="00CD1A2E"/>
    <w:rsid w:val="00CD1D63"/>
    <w:rsid w:val="00CD2E82"/>
    <w:rsid w:val="00CD363F"/>
    <w:rsid w:val="00CD4151"/>
    <w:rsid w:val="00CD67C2"/>
    <w:rsid w:val="00CD67CE"/>
    <w:rsid w:val="00CD7AEA"/>
    <w:rsid w:val="00CD7E8A"/>
    <w:rsid w:val="00CD7EB7"/>
    <w:rsid w:val="00CE138F"/>
    <w:rsid w:val="00CE167D"/>
    <w:rsid w:val="00CE1D59"/>
    <w:rsid w:val="00CE2A8A"/>
    <w:rsid w:val="00CE2CD7"/>
    <w:rsid w:val="00CE49EB"/>
    <w:rsid w:val="00CE563A"/>
    <w:rsid w:val="00CE5648"/>
    <w:rsid w:val="00CE5A83"/>
    <w:rsid w:val="00CE5B13"/>
    <w:rsid w:val="00CE5D6A"/>
    <w:rsid w:val="00CE62E2"/>
    <w:rsid w:val="00CE64E0"/>
    <w:rsid w:val="00CE6A6F"/>
    <w:rsid w:val="00CE6C5A"/>
    <w:rsid w:val="00CF05EF"/>
    <w:rsid w:val="00CF0AC3"/>
    <w:rsid w:val="00CF0EC6"/>
    <w:rsid w:val="00CF0FE7"/>
    <w:rsid w:val="00CF1611"/>
    <w:rsid w:val="00CF1A17"/>
    <w:rsid w:val="00CF1A1B"/>
    <w:rsid w:val="00CF1D59"/>
    <w:rsid w:val="00CF231F"/>
    <w:rsid w:val="00CF2D2D"/>
    <w:rsid w:val="00CF3070"/>
    <w:rsid w:val="00CF4047"/>
    <w:rsid w:val="00CF4559"/>
    <w:rsid w:val="00CF48D4"/>
    <w:rsid w:val="00CF51AF"/>
    <w:rsid w:val="00D008E1"/>
    <w:rsid w:val="00D01AA7"/>
    <w:rsid w:val="00D021D7"/>
    <w:rsid w:val="00D0235D"/>
    <w:rsid w:val="00D03487"/>
    <w:rsid w:val="00D0351A"/>
    <w:rsid w:val="00D045BE"/>
    <w:rsid w:val="00D049C2"/>
    <w:rsid w:val="00D04C68"/>
    <w:rsid w:val="00D053AB"/>
    <w:rsid w:val="00D05AA2"/>
    <w:rsid w:val="00D05E8C"/>
    <w:rsid w:val="00D0601B"/>
    <w:rsid w:val="00D06476"/>
    <w:rsid w:val="00D06698"/>
    <w:rsid w:val="00D07A41"/>
    <w:rsid w:val="00D07BB9"/>
    <w:rsid w:val="00D10800"/>
    <w:rsid w:val="00D11744"/>
    <w:rsid w:val="00D118B7"/>
    <w:rsid w:val="00D11DCE"/>
    <w:rsid w:val="00D12085"/>
    <w:rsid w:val="00D12C8D"/>
    <w:rsid w:val="00D130D6"/>
    <w:rsid w:val="00D13AB0"/>
    <w:rsid w:val="00D14072"/>
    <w:rsid w:val="00D14AC5"/>
    <w:rsid w:val="00D14BD0"/>
    <w:rsid w:val="00D14E6C"/>
    <w:rsid w:val="00D15281"/>
    <w:rsid w:val="00D16CC2"/>
    <w:rsid w:val="00D16E29"/>
    <w:rsid w:val="00D175A3"/>
    <w:rsid w:val="00D17F72"/>
    <w:rsid w:val="00D2157A"/>
    <w:rsid w:val="00D232B2"/>
    <w:rsid w:val="00D233C3"/>
    <w:rsid w:val="00D249DC"/>
    <w:rsid w:val="00D25391"/>
    <w:rsid w:val="00D257ED"/>
    <w:rsid w:val="00D25F4F"/>
    <w:rsid w:val="00D2641C"/>
    <w:rsid w:val="00D278FA"/>
    <w:rsid w:val="00D30B16"/>
    <w:rsid w:val="00D30F02"/>
    <w:rsid w:val="00D3169D"/>
    <w:rsid w:val="00D3280F"/>
    <w:rsid w:val="00D32DE8"/>
    <w:rsid w:val="00D33340"/>
    <w:rsid w:val="00D33361"/>
    <w:rsid w:val="00D3338B"/>
    <w:rsid w:val="00D33BFB"/>
    <w:rsid w:val="00D33FDE"/>
    <w:rsid w:val="00D3425B"/>
    <w:rsid w:val="00D346F3"/>
    <w:rsid w:val="00D347CD"/>
    <w:rsid w:val="00D3622B"/>
    <w:rsid w:val="00D363AE"/>
    <w:rsid w:val="00D37653"/>
    <w:rsid w:val="00D378D2"/>
    <w:rsid w:val="00D37F09"/>
    <w:rsid w:val="00D402EA"/>
    <w:rsid w:val="00D4082D"/>
    <w:rsid w:val="00D40F7B"/>
    <w:rsid w:val="00D411C5"/>
    <w:rsid w:val="00D41266"/>
    <w:rsid w:val="00D41288"/>
    <w:rsid w:val="00D41513"/>
    <w:rsid w:val="00D415CA"/>
    <w:rsid w:val="00D41609"/>
    <w:rsid w:val="00D417EE"/>
    <w:rsid w:val="00D435FE"/>
    <w:rsid w:val="00D43A6C"/>
    <w:rsid w:val="00D441E0"/>
    <w:rsid w:val="00D44B4B"/>
    <w:rsid w:val="00D45311"/>
    <w:rsid w:val="00D459DF"/>
    <w:rsid w:val="00D466B7"/>
    <w:rsid w:val="00D46775"/>
    <w:rsid w:val="00D46856"/>
    <w:rsid w:val="00D47ACF"/>
    <w:rsid w:val="00D47CDE"/>
    <w:rsid w:val="00D47CE4"/>
    <w:rsid w:val="00D501B7"/>
    <w:rsid w:val="00D501D7"/>
    <w:rsid w:val="00D50794"/>
    <w:rsid w:val="00D508AE"/>
    <w:rsid w:val="00D510BA"/>
    <w:rsid w:val="00D51297"/>
    <w:rsid w:val="00D52050"/>
    <w:rsid w:val="00D52129"/>
    <w:rsid w:val="00D54242"/>
    <w:rsid w:val="00D54AD9"/>
    <w:rsid w:val="00D55036"/>
    <w:rsid w:val="00D55284"/>
    <w:rsid w:val="00D55991"/>
    <w:rsid w:val="00D55E01"/>
    <w:rsid w:val="00D56A25"/>
    <w:rsid w:val="00D5717A"/>
    <w:rsid w:val="00D573E3"/>
    <w:rsid w:val="00D57719"/>
    <w:rsid w:val="00D6044D"/>
    <w:rsid w:val="00D6073F"/>
    <w:rsid w:val="00D611A2"/>
    <w:rsid w:val="00D61462"/>
    <w:rsid w:val="00D617BF"/>
    <w:rsid w:val="00D617E7"/>
    <w:rsid w:val="00D61F71"/>
    <w:rsid w:val="00D62B17"/>
    <w:rsid w:val="00D63D9B"/>
    <w:rsid w:val="00D641D7"/>
    <w:rsid w:val="00D64CBF"/>
    <w:rsid w:val="00D64E3B"/>
    <w:rsid w:val="00D6628B"/>
    <w:rsid w:val="00D662B4"/>
    <w:rsid w:val="00D66CAA"/>
    <w:rsid w:val="00D66D48"/>
    <w:rsid w:val="00D66F73"/>
    <w:rsid w:val="00D676CC"/>
    <w:rsid w:val="00D67B56"/>
    <w:rsid w:val="00D708F3"/>
    <w:rsid w:val="00D70B65"/>
    <w:rsid w:val="00D70B92"/>
    <w:rsid w:val="00D71B02"/>
    <w:rsid w:val="00D72B78"/>
    <w:rsid w:val="00D7308B"/>
    <w:rsid w:val="00D73590"/>
    <w:rsid w:val="00D739C0"/>
    <w:rsid w:val="00D740A8"/>
    <w:rsid w:val="00D74B8A"/>
    <w:rsid w:val="00D75123"/>
    <w:rsid w:val="00D75343"/>
    <w:rsid w:val="00D765EE"/>
    <w:rsid w:val="00D7678A"/>
    <w:rsid w:val="00D777DA"/>
    <w:rsid w:val="00D821AC"/>
    <w:rsid w:val="00D824D8"/>
    <w:rsid w:val="00D82B1B"/>
    <w:rsid w:val="00D833AF"/>
    <w:rsid w:val="00D8459C"/>
    <w:rsid w:val="00D85B5C"/>
    <w:rsid w:val="00D8623F"/>
    <w:rsid w:val="00D86636"/>
    <w:rsid w:val="00D86A33"/>
    <w:rsid w:val="00D90337"/>
    <w:rsid w:val="00D90490"/>
    <w:rsid w:val="00D9093D"/>
    <w:rsid w:val="00D90ECD"/>
    <w:rsid w:val="00D922B1"/>
    <w:rsid w:val="00D923D2"/>
    <w:rsid w:val="00D92645"/>
    <w:rsid w:val="00D92779"/>
    <w:rsid w:val="00D93DFA"/>
    <w:rsid w:val="00D94D70"/>
    <w:rsid w:val="00D95098"/>
    <w:rsid w:val="00D9533F"/>
    <w:rsid w:val="00D957C3"/>
    <w:rsid w:val="00D95C0E"/>
    <w:rsid w:val="00D974A3"/>
    <w:rsid w:val="00D9765A"/>
    <w:rsid w:val="00DA027E"/>
    <w:rsid w:val="00DA1016"/>
    <w:rsid w:val="00DA14A1"/>
    <w:rsid w:val="00DA1647"/>
    <w:rsid w:val="00DA16E8"/>
    <w:rsid w:val="00DA1C19"/>
    <w:rsid w:val="00DA236D"/>
    <w:rsid w:val="00DA2602"/>
    <w:rsid w:val="00DA2790"/>
    <w:rsid w:val="00DA34FE"/>
    <w:rsid w:val="00DA46C1"/>
    <w:rsid w:val="00DA5030"/>
    <w:rsid w:val="00DA5886"/>
    <w:rsid w:val="00DA602C"/>
    <w:rsid w:val="00DA7301"/>
    <w:rsid w:val="00DA7A8F"/>
    <w:rsid w:val="00DA7DA2"/>
    <w:rsid w:val="00DB1019"/>
    <w:rsid w:val="00DB1AEA"/>
    <w:rsid w:val="00DB2F6B"/>
    <w:rsid w:val="00DB3705"/>
    <w:rsid w:val="00DB46CA"/>
    <w:rsid w:val="00DB48CB"/>
    <w:rsid w:val="00DB4AAF"/>
    <w:rsid w:val="00DB4F0F"/>
    <w:rsid w:val="00DB5D22"/>
    <w:rsid w:val="00DB6049"/>
    <w:rsid w:val="00DB6DAB"/>
    <w:rsid w:val="00DB6F30"/>
    <w:rsid w:val="00DB752D"/>
    <w:rsid w:val="00DB75CB"/>
    <w:rsid w:val="00DB79EC"/>
    <w:rsid w:val="00DB7AD0"/>
    <w:rsid w:val="00DB7D04"/>
    <w:rsid w:val="00DB7FC7"/>
    <w:rsid w:val="00DC0CC0"/>
    <w:rsid w:val="00DC172A"/>
    <w:rsid w:val="00DC17EE"/>
    <w:rsid w:val="00DC1F70"/>
    <w:rsid w:val="00DC3821"/>
    <w:rsid w:val="00DC41F4"/>
    <w:rsid w:val="00DC5334"/>
    <w:rsid w:val="00DC5386"/>
    <w:rsid w:val="00DC7473"/>
    <w:rsid w:val="00DC7AA5"/>
    <w:rsid w:val="00DC7BB5"/>
    <w:rsid w:val="00DD0241"/>
    <w:rsid w:val="00DD10D0"/>
    <w:rsid w:val="00DD1C7D"/>
    <w:rsid w:val="00DD1D93"/>
    <w:rsid w:val="00DD1F6B"/>
    <w:rsid w:val="00DD2066"/>
    <w:rsid w:val="00DD2223"/>
    <w:rsid w:val="00DD351D"/>
    <w:rsid w:val="00DD48C1"/>
    <w:rsid w:val="00DD48D6"/>
    <w:rsid w:val="00DD5287"/>
    <w:rsid w:val="00DD7434"/>
    <w:rsid w:val="00DE09A9"/>
    <w:rsid w:val="00DE1904"/>
    <w:rsid w:val="00DE19DD"/>
    <w:rsid w:val="00DE315F"/>
    <w:rsid w:val="00DE3F2D"/>
    <w:rsid w:val="00DE57AB"/>
    <w:rsid w:val="00DE6042"/>
    <w:rsid w:val="00DE6116"/>
    <w:rsid w:val="00DE62CA"/>
    <w:rsid w:val="00DE62DB"/>
    <w:rsid w:val="00DE63B4"/>
    <w:rsid w:val="00DE63E6"/>
    <w:rsid w:val="00DE6557"/>
    <w:rsid w:val="00DE66BF"/>
    <w:rsid w:val="00DE6AAA"/>
    <w:rsid w:val="00DE6CE3"/>
    <w:rsid w:val="00DE7CAF"/>
    <w:rsid w:val="00DF06B3"/>
    <w:rsid w:val="00DF15E2"/>
    <w:rsid w:val="00DF162E"/>
    <w:rsid w:val="00DF2260"/>
    <w:rsid w:val="00DF2504"/>
    <w:rsid w:val="00DF2703"/>
    <w:rsid w:val="00DF2D6E"/>
    <w:rsid w:val="00DF2FB5"/>
    <w:rsid w:val="00DF310B"/>
    <w:rsid w:val="00DF3941"/>
    <w:rsid w:val="00DF3989"/>
    <w:rsid w:val="00DF468A"/>
    <w:rsid w:val="00DF4A60"/>
    <w:rsid w:val="00DF618E"/>
    <w:rsid w:val="00DF741F"/>
    <w:rsid w:val="00E00227"/>
    <w:rsid w:val="00E00A97"/>
    <w:rsid w:val="00E01258"/>
    <w:rsid w:val="00E018AA"/>
    <w:rsid w:val="00E01C32"/>
    <w:rsid w:val="00E01F9E"/>
    <w:rsid w:val="00E022EE"/>
    <w:rsid w:val="00E032E5"/>
    <w:rsid w:val="00E04F9B"/>
    <w:rsid w:val="00E05071"/>
    <w:rsid w:val="00E05769"/>
    <w:rsid w:val="00E0578C"/>
    <w:rsid w:val="00E05F4D"/>
    <w:rsid w:val="00E0623A"/>
    <w:rsid w:val="00E062C9"/>
    <w:rsid w:val="00E069C0"/>
    <w:rsid w:val="00E06B6B"/>
    <w:rsid w:val="00E072AF"/>
    <w:rsid w:val="00E073D0"/>
    <w:rsid w:val="00E074EE"/>
    <w:rsid w:val="00E077A8"/>
    <w:rsid w:val="00E07ABC"/>
    <w:rsid w:val="00E07B1F"/>
    <w:rsid w:val="00E07B4A"/>
    <w:rsid w:val="00E11DBE"/>
    <w:rsid w:val="00E12A23"/>
    <w:rsid w:val="00E1318C"/>
    <w:rsid w:val="00E1323B"/>
    <w:rsid w:val="00E14006"/>
    <w:rsid w:val="00E14387"/>
    <w:rsid w:val="00E14841"/>
    <w:rsid w:val="00E14DF7"/>
    <w:rsid w:val="00E15C58"/>
    <w:rsid w:val="00E16640"/>
    <w:rsid w:val="00E16F75"/>
    <w:rsid w:val="00E20627"/>
    <w:rsid w:val="00E20C0C"/>
    <w:rsid w:val="00E21059"/>
    <w:rsid w:val="00E2141B"/>
    <w:rsid w:val="00E21462"/>
    <w:rsid w:val="00E2168E"/>
    <w:rsid w:val="00E220CF"/>
    <w:rsid w:val="00E22ADF"/>
    <w:rsid w:val="00E22B56"/>
    <w:rsid w:val="00E2300A"/>
    <w:rsid w:val="00E239EA"/>
    <w:rsid w:val="00E24914"/>
    <w:rsid w:val="00E24A6B"/>
    <w:rsid w:val="00E24A7D"/>
    <w:rsid w:val="00E24FDB"/>
    <w:rsid w:val="00E25458"/>
    <w:rsid w:val="00E26EA2"/>
    <w:rsid w:val="00E27C38"/>
    <w:rsid w:val="00E31089"/>
    <w:rsid w:val="00E32522"/>
    <w:rsid w:val="00E32E4C"/>
    <w:rsid w:val="00E33864"/>
    <w:rsid w:val="00E3567D"/>
    <w:rsid w:val="00E357BE"/>
    <w:rsid w:val="00E35A4E"/>
    <w:rsid w:val="00E37692"/>
    <w:rsid w:val="00E37710"/>
    <w:rsid w:val="00E37AD3"/>
    <w:rsid w:val="00E40368"/>
    <w:rsid w:val="00E40B25"/>
    <w:rsid w:val="00E40D58"/>
    <w:rsid w:val="00E40F17"/>
    <w:rsid w:val="00E4129F"/>
    <w:rsid w:val="00E418D4"/>
    <w:rsid w:val="00E43EAE"/>
    <w:rsid w:val="00E440C9"/>
    <w:rsid w:val="00E44223"/>
    <w:rsid w:val="00E44A0B"/>
    <w:rsid w:val="00E4525D"/>
    <w:rsid w:val="00E455E4"/>
    <w:rsid w:val="00E457D1"/>
    <w:rsid w:val="00E462F9"/>
    <w:rsid w:val="00E46FDF"/>
    <w:rsid w:val="00E4703A"/>
    <w:rsid w:val="00E47087"/>
    <w:rsid w:val="00E50FCD"/>
    <w:rsid w:val="00E5164A"/>
    <w:rsid w:val="00E516E8"/>
    <w:rsid w:val="00E51FF3"/>
    <w:rsid w:val="00E52628"/>
    <w:rsid w:val="00E52711"/>
    <w:rsid w:val="00E52EED"/>
    <w:rsid w:val="00E531FD"/>
    <w:rsid w:val="00E538C6"/>
    <w:rsid w:val="00E53ACB"/>
    <w:rsid w:val="00E53BB2"/>
    <w:rsid w:val="00E54355"/>
    <w:rsid w:val="00E54902"/>
    <w:rsid w:val="00E54CA1"/>
    <w:rsid w:val="00E5575C"/>
    <w:rsid w:val="00E558F7"/>
    <w:rsid w:val="00E56B47"/>
    <w:rsid w:val="00E570CA"/>
    <w:rsid w:val="00E57557"/>
    <w:rsid w:val="00E57657"/>
    <w:rsid w:val="00E57FF4"/>
    <w:rsid w:val="00E60AFA"/>
    <w:rsid w:val="00E60D9A"/>
    <w:rsid w:val="00E60F5C"/>
    <w:rsid w:val="00E611C8"/>
    <w:rsid w:val="00E61BA0"/>
    <w:rsid w:val="00E6308C"/>
    <w:rsid w:val="00E632A0"/>
    <w:rsid w:val="00E643CC"/>
    <w:rsid w:val="00E6475D"/>
    <w:rsid w:val="00E652D5"/>
    <w:rsid w:val="00E65DF1"/>
    <w:rsid w:val="00E66E05"/>
    <w:rsid w:val="00E674D6"/>
    <w:rsid w:val="00E67750"/>
    <w:rsid w:val="00E67D33"/>
    <w:rsid w:val="00E70635"/>
    <w:rsid w:val="00E70671"/>
    <w:rsid w:val="00E70980"/>
    <w:rsid w:val="00E71D3D"/>
    <w:rsid w:val="00E742F2"/>
    <w:rsid w:val="00E747C8"/>
    <w:rsid w:val="00E7584A"/>
    <w:rsid w:val="00E75C56"/>
    <w:rsid w:val="00E76305"/>
    <w:rsid w:val="00E775AF"/>
    <w:rsid w:val="00E77B7F"/>
    <w:rsid w:val="00E80033"/>
    <w:rsid w:val="00E809FB"/>
    <w:rsid w:val="00E80DD3"/>
    <w:rsid w:val="00E81A4A"/>
    <w:rsid w:val="00E82ABD"/>
    <w:rsid w:val="00E82C80"/>
    <w:rsid w:val="00E82E60"/>
    <w:rsid w:val="00E82F08"/>
    <w:rsid w:val="00E83F47"/>
    <w:rsid w:val="00E844D1"/>
    <w:rsid w:val="00E8480F"/>
    <w:rsid w:val="00E84E6B"/>
    <w:rsid w:val="00E85005"/>
    <w:rsid w:val="00E85A41"/>
    <w:rsid w:val="00E86B9F"/>
    <w:rsid w:val="00E8729B"/>
    <w:rsid w:val="00E8731D"/>
    <w:rsid w:val="00E875FB"/>
    <w:rsid w:val="00E90385"/>
    <w:rsid w:val="00E90CAE"/>
    <w:rsid w:val="00E912AA"/>
    <w:rsid w:val="00E91982"/>
    <w:rsid w:val="00E9200E"/>
    <w:rsid w:val="00E921E0"/>
    <w:rsid w:val="00E9276F"/>
    <w:rsid w:val="00E92C94"/>
    <w:rsid w:val="00E934DB"/>
    <w:rsid w:val="00E93FD6"/>
    <w:rsid w:val="00E94ED2"/>
    <w:rsid w:val="00E959B9"/>
    <w:rsid w:val="00E95BB2"/>
    <w:rsid w:val="00E96198"/>
    <w:rsid w:val="00E96BC0"/>
    <w:rsid w:val="00E9743A"/>
    <w:rsid w:val="00E97D28"/>
    <w:rsid w:val="00E97D4F"/>
    <w:rsid w:val="00EA06FE"/>
    <w:rsid w:val="00EA0859"/>
    <w:rsid w:val="00EA0EAA"/>
    <w:rsid w:val="00EA1AF2"/>
    <w:rsid w:val="00EA2AEB"/>
    <w:rsid w:val="00EA3393"/>
    <w:rsid w:val="00EA3AF1"/>
    <w:rsid w:val="00EA3D17"/>
    <w:rsid w:val="00EA503A"/>
    <w:rsid w:val="00EA60FD"/>
    <w:rsid w:val="00EA63BD"/>
    <w:rsid w:val="00EA6FA9"/>
    <w:rsid w:val="00EA7138"/>
    <w:rsid w:val="00EA76DE"/>
    <w:rsid w:val="00EA76E8"/>
    <w:rsid w:val="00EB01AF"/>
    <w:rsid w:val="00EB0BED"/>
    <w:rsid w:val="00EB0C97"/>
    <w:rsid w:val="00EB1776"/>
    <w:rsid w:val="00EB2023"/>
    <w:rsid w:val="00EB2ADC"/>
    <w:rsid w:val="00EB30BC"/>
    <w:rsid w:val="00EB3CF8"/>
    <w:rsid w:val="00EB3E04"/>
    <w:rsid w:val="00EB3F15"/>
    <w:rsid w:val="00EB4593"/>
    <w:rsid w:val="00EB49C4"/>
    <w:rsid w:val="00EB51C4"/>
    <w:rsid w:val="00EB5CF2"/>
    <w:rsid w:val="00EB6E51"/>
    <w:rsid w:val="00EB6F19"/>
    <w:rsid w:val="00EB7199"/>
    <w:rsid w:val="00EB7A1C"/>
    <w:rsid w:val="00EB7A83"/>
    <w:rsid w:val="00EC02E8"/>
    <w:rsid w:val="00EC071F"/>
    <w:rsid w:val="00EC0958"/>
    <w:rsid w:val="00EC0AB3"/>
    <w:rsid w:val="00EC1386"/>
    <w:rsid w:val="00EC1DA5"/>
    <w:rsid w:val="00EC227C"/>
    <w:rsid w:val="00EC234D"/>
    <w:rsid w:val="00EC23F8"/>
    <w:rsid w:val="00EC2FE2"/>
    <w:rsid w:val="00EC3151"/>
    <w:rsid w:val="00EC3540"/>
    <w:rsid w:val="00EC4441"/>
    <w:rsid w:val="00EC5D70"/>
    <w:rsid w:val="00EC5FB8"/>
    <w:rsid w:val="00EC5FDA"/>
    <w:rsid w:val="00EC661C"/>
    <w:rsid w:val="00EC6C72"/>
    <w:rsid w:val="00EC70AC"/>
    <w:rsid w:val="00EC70DF"/>
    <w:rsid w:val="00EC7106"/>
    <w:rsid w:val="00EC7248"/>
    <w:rsid w:val="00EC7353"/>
    <w:rsid w:val="00EC75C2"/>
    <w:rsid w:val="00EC7C8F"/>
    <w:rsid w:val="00EC7CB8"/>
    <w:rsid w:val="00EC7CFF"/>
    <w:rsid w:val="00EC7E2B"/>
    <w:rsid w:val="00ED062F"/>
    <w:rsid w:val="00ED080C"/>
    <w:rsid w:val="00ED10B0"/>
    <w:rsid w:val="00ED17F9"/>
    <w:rsid w:val="00ED1EEC"/>
    <w:rsid w:val="00ED3540"/>
    <w:rsid w:val="00ED36E6"/>
    <w:rsid w:val="00ED48B3"/>
    <w:rsid w:val="00ED4A41"/>
    <w:rsid w:val="00ED51B3"/>
    <w:rsid w:val="00ED55EB"/>
    <w:rsid w:val="00ED5602"/>
    <w:rsid w:val="00ED5BCF"/>
    <w:rsid w:val="00ED65B5"/>
    <w:rsid w:val="00ED7D71"/>
    <w:rsid w:val="00EE00BC"/>
    <w:rsid w:val="00EE06AE"/>
    <w:rsid w:val="00EE075F"/>
    <w:rsid w:val="00EE103F"/>
    <w:rsid w:val="00EE118A"/>
    <w:rsid w:val="00EE224C"/>
    <w:rsid w:val="00EE278B"/>
    <w:rsid w:val="00EE3BAD"/>
    <w:rsid w:val="00EE3EBC"/>
    <w:rsid w:val="00EE477F"/>
    <w:rsid w:val="00EE4825"/>
    <w:rsid w:val="00EE601B"/>
    <w:rsid w:val="00EE63F1"/>
    <w:rsid w:val="00EE7FBB"/>
    <w:rsid w:val="00EF063E"/>
    <w:rsid w:val="00EF0B33"/>
    <w:rsid w:val="00EF10CD"/>
    <w:rsid w:val="00EF14C5"/>
    <w:rsid w:val="00EF1568"/>
    <w:rsid w:val="00EF167B"/>
    <w:rsid w:val="00EF1E01"/>
    <w:rsid w:val="00EF201B"/>
    <w:rsid w:val="00EF20C7"/>
    <w:rsid w:val="00EF3376"/>
    <w:rsid w:val="00EF33DD"/>
    <w:rsid w:val="00EF37A5"/>
    <w:rsid w:val="00EF3B20"/>
    <w:rsid w:val="00EF3F8C"/>
    <w:rsid w:val="00EF4EC7"/>
    <w:rsid w:val="00EF5450"/>
    <w:rsid w:val="00EF5B3B"/>
    <w:rsid w:val="00EF60F2"/>
    <w:rsid w:val="00EF6654"/>
    <w:rsid w:val="00EF6783"/>
    <w:rsid w:val="00EF6DDF"/>
    <w:rsid w:val="00EF7B03"/>
    <w:rsid w:val="00F0073A"/>
    <w:rsid w:val="00F01201"/>
    <w:rsid w:val="00F017DA"/>
    <w:rsid w:val="00F020DD"/>
    <w:rsid w:val="00F02CFC"/>
    <w:rsid w:val="00F03347"/>
    <w:rsid w:val="00F0487E"/>
    <w:rsid w:val="00F05301"/>
    <w:rsid w:val="00F06D76"/>
    <w:rsid w:val="00F0781A"/>
    <w:rsid w:val="00F1019D"/>
    <w:rsid w:val="00F10542"/>
    <w:rsid w:val="00F106E0"/>
    <w:rsid w:val="00F1136A"/>
    <w:rsid w:val="00F119CB"/>
    <w:rsid w:val="00F1201E"/>
    <w:rsid w:val="00F12057"/>
    <w:rsid w:val="00F12424"/>
    <w:rsid w:val="00F12629"/>
    <w:rsid w:val="00F12692"/>
    <w:rsid w:val="00F135A1"/>
    <w:rsid w:val="00F13B82"/>
    <w:rsid w:val="00F1516F"/>
    <w:rsid w:val="00F1541C"/>
    <w:rsid w:val="00F15A87"/>
    <w:rsid w:val="00F15EE9"/>
    <w:rsid w:val="00F15FC2"/>
    <w:rsid w:val="00F15FF5"/>
    <w:rsid w:val="00F16AD0"/>
    <w:rsid w:val="00F220A3"/>
    <w:rsid w:val="00F2250D"/>
    <w:rsid w:val="00F22ACF"/>
    <w:rsid w:val="00F22DBA"/>
    <w:rsid w:val="00F230EE"/>
    <w:rsid w:val="00F23128"/>
    <w:rsid w:val="00F23D06"/>
    <w:rsid w:val="00F24252"/>
    <w:rsid w:val="00F244CA"/>
    <w:rsid w:val="00F246D0"/>
    <w:rsid w:val="00F2522F"/>
    <w:rsid w:val="00F258A7"/>
    <w:rsid w:val="00F27594"/>
    <w:rsid w:val="00F2781E"/>
    <w:rsid w:val="00F27943"/>
    <w:rsid w:val="00F27E9E"/>
    <w:rsid w:val="00F30861"/>
    <w:rsid w:val="00F30D04"/>
    <w:rsid w:val="00F30DA7"/>
    <w:rsid w:val="00F30F12"/>
    <w:rsid w:val="00F30FD5"/>
    <w:rsid w:val="00F31EEF"/>
    <w:rsid w:val="00F333E2"/>
    <w:rsid w:val="00F34763"/>
    <w:rsid w:val="00F34B61"/>
    <w:rsid w:val="00F34B79"/>
    <w:rsid w:val="00F34CBB"/>
    <w:rsid w:val="00F34DEA"/>
    <w:rsid w:val="00F34FD8"/>
    <w:rsid w:val="00F400F3"/>
    <w:rsid w:val="00F40998"/>
    <w:rsid w:val="00F41A67"/>
    <w:rsid w:val="00F41E6B"/>
    <w:rsid w:val="00F42D13"/>
    <w:rsid w:val="00F437BE"/>
    <w:rsid w:val="00F43913"/>
    <w:rsid w:val="00F43AC7"/>
    <w:rsid w:val="00F43C1E"/>
    <w:rsid w:val="00F4443D"/>
    <w:rsid w:val="00F446F4"/>
    <w:rsid w:val="00F45794"/>
    <w:rsid w:val="00F45AEE"/>
    <w:rsid w:val="00F46096"/>
    <w:rsid w:val="00F462C4"/>
    <w:rsid w:val="00F464DC"/>
    <w:rsid w:val="00F47423"/>
    <w:rsid w:val="00F5123B"/>
    <w:rsid w:val="00F51346"/>
    <w:rsid w:val="00F516C4"/>
    <w:rsid w:val="00F51C1D"/>
    <w:rsid w:val="00F52CFA"/>
    <w:rsid w:val="00F54AE8"/>
    <w:rsid w:val="00F5552D"/>
    <w:rsid w:val="00F56476"/>
    <w:rsid w:val="00F56952"/>
    <w:rsid w:val="00F57170"/>
    <w:rsid w:val="00F57231"/>
    <w:rsid w:val="00F57BCE"/>
    <w:rsid w:val="00F6079B"/>
    <w:rsid w:val="00F607B3"/>
    <w:rsid w:val="00F60BD5"/>
    <w:rsid w:val="00F60C17"/>
    <w:rsid w:val="00F61239"/>
    <w:rsid w:val="00F6154A"/>
    <w:rsid w:val="00F615B6"/>
    <w:rsid w:val="00F61A86"/>
    <w:rsid w:val="00F61C5A"/>
    <w:rsid w:val="00F62415"/>
    <w:rsid w:val="00F636D0"/>
    <w:rsid w:val="00F63A97"/>
    <w:rsid w:val="00F63FCB"/>
    <w:rsid w:val="00F646D5"/>
    <w:rsid w:val="00F64CA6"/>
    <w:rsid w:val="00F64E97"/>
    <w:rsid w:val="00F653B4"/>
    <w:rsid w:val="00F6570D"/>
    <w:rsid w:val="00F6584A"/>
    <w:rsid w:val="00F65983"/>
    <w:rsid w:val="00F65985"/>
    <w:rsid w:val="00F65B01"/>
    <w:rsid w:val="00F666C6"/>
    <w:rsid w:val="00F66A30"/>
    <w:rsid w:val="00F676EC"/>
    <w:rsid w:val="00F67713"/>
    <w:rsid w:val="00F67CF6"/>
    <w:rsid w:val="00F67FEF"/>
    <w:rsid w:val="00F702B4"/>
    <w:rsid w:val="00F70551"/>
    <w:rsid w:val="00F71DBC"/>
    <w:rsid w:val="00F7201E"/>
    <w:rsid w:val="00F722E6"/>
    <w:rsid w:val="00F7291E"/>
    <w:rsid w:val="00F72949"/>
    <w:rsid w:val="00F729C9"/>
    <w:rsid w:val="00F73B9C"/>
    <w:rsid w:val="00F73C97"/>
    <w:rsid w:val="00F73CEF"/>
    <w:rsid w:val="00F74AF7"/>
    <w:rsid w:val="00F74C4D"/>
    <w:rsid w:val="00F759FE"/>
    <w:rsid w:val="00F75A62"/>
    <w:rsid w:val="00F75AC7"/>
    <w:rsid w:val="00F8007D"/>
    <w:rsid w:val="00F800EA"/>
    <w:rsid w:val="00F80BF8"/>
    <w:rsid w:val="00F80FDA"/>
    <w:rsid w:val="00F81785"/>
    <w:rsid w:val="00F82AC0"/>
    <w:rsid w:val="00F82CEB"/>
    <w:rsid w:val="00F831B8"/>
    <w:rsid w:val="00F83B12"/>
    <w:rsid w:val="00F849AD"/>
    <w:rsid w:val="00F84F9E"/>
    <w:rsid w:val="00F85EBF"/>
    <w:rsid w:val="00F86693"/>
    <w:rsid w:val="00F86DEE"/>
    <w:rsid w:val="00F87365"/>
    <w:rsid w:val="00F90B59"/>
    <w:rsid w:val="00F9172B"/>
    <w:rsid w:val="00F91D96"/>
    <w:rsid w:val="00F91E50"/>
    <w:rsid w:val="00F921ED"/>
    <w:rsid w:val="00F9247B"/>
    <w:rsid w:val="00F931D1"/>
    <w:rsid w:val="00F933F5"/>
    <w:rsid w:val="00F93447"/>
    <w:rsid w:val="00F93606"/>
    <w:rsid w:val="00F93DFB"/>
    <w:rsid w:val="00F945A6"/>
    <w:rsid w:val="00F94F0E"/>
    <w:rsid w:val="00F952B3"/>
    <w:rsid w:val="00F953C9"/>
    <w:rsid w:val="00F9550E"/>
    <w:rsid w:val="00F9566B"/>
    <w:rsid w:val="00F95DCA"/>
    <w:rsid w:val="00F960A0"/>
    <w:rsid w:val="00F965F2"/>
    <w:rsid w:val="00F9723B"/>
    <w:rsid w:val="00FA0480"/>
    <w:rsid w:val="00FA0512"/>
    <w:rsid w:val="00FA0AEF"/>
    <w:rsid w:val="00FA0CEA"/>
    <w:rsid w:val="00FA2439"/>
    <w:rsid w:val="00FA291C"/>
    <w:rsid w:val="00FA3093"/>
    <w:rsid w:val="00FA3380"/>
    <w:rsid w:val="00FA3735"/>
    <w:rsid w:val="00FA403A"/>
    <w:rsid w:val="00FA4242"/>
    <w:rsid w:val="00FA4335"/>
    <w:rsid w:val="00FA47CE"/>
    <w:rsid w:val="00FA4E8A"/>
    <w:rsid w:val="00FA657D"/>
    <w:rsid w:val="00FA6CD8"/>
    <w:rsid w:val="00FA6ED9"/>
    <w:rsid w:val="00FA7236"/>
    <w:rsid w:val="00FA7DF2"/>
    <w:rsid w:val="00FB0941"/>
    <w:rsid w:val="00FB0B78"/>
    <w:rsid w:val="00FB0FFB"/>
    <w:rsid w:val="00FB16C0"/>
    <w:rsid w:val="00FB267E"/>
    <w:rsid w:val="00FB299A"/>
    <w:rsid w:val="00FB3181"/>
    <w:rsid w:val="00FB320C"/>
    <w:rsid w:val="00FB34EC"/>
    <w:rsid w:val="00FB39FA"/>
    <w:rsid w:val="00FB4C7E"/>
    <w:rsid w:val="00FB4FC6"/>
    <w:rsid w:val="00FB55DB"/>
    <w:rsid w:val="00FB621D"/>
    <w:rsid w:val="00FC053B"/>
    <w:rsid w:val="00FC09CC"/>
    <w:rsid w:val="00FC1209"/>
    <w:rsid w:val="00FC19C2"/>
    <w:rsid w:val="00FC2EB3"/>
    <w:rsid w:val="00FC339A"/>
    <w:rsid w:val="00FC4265"/>
    <w:rsid w:val="00FC42BE"/>
    <w:rsid w:val="00FC4586"/>
    <w:rsid w:val="00FC5398"/>
    <w:rsid w:val="00FC54FD"/>
    <w:rsid w:val="00FC63CA"/>
    <w:rsid w:val="00FC66ED"/>
    <w:rsid w:val="00FC6B60"/>
    <w:rsid w:val="00FC7514"/>
    <w:rsid w:val="00FC7BA0"/>
    <w:rsid w:val="00FD0AA8"/>
    <w:rsid w:val="00FD0D43"/>
    <w:rsid w:val="00FD0FB7"/>
    <w:rsid w:val="00FD12BD"/>
    <w:rsid w:val="00FD1601"/>
    <w:rsid w:val="00FD1727"/>
    <w:rsid w:val="00FD175A"/>
    <w:rsid w:val="00FD22FC"/>
    <w:rsid w:val="00FD270E"/>
    <w:rsid w:val="00FD2D2E"/>
    <w:rsid w:val="00FD390E"/>
    <w:rsid w:val="00FD3C8B"/>
    <w:rsid w:val="00FD4582"/>
    <w:rsid w:val="00FD467E"/>
    <w:rsid w:val="00FD4ECC"/>
    <w:rsid w:val="00FD5D03"/>
    <w:rsid w:val="00FD5FAB"/>
    <w:rsid w:val="00FD64E5"/>
    <w:rsid w:val="00FD6BDC"/>
    <w:rsid w:val="00FD7186"/>
    <w:rsid w:val="00FD74ED"/>
    <w:rsid w:val="00FD7D8E"/>
    <w:rsid w:val="00FE13B5"/>
    <w:rsid w:val="00FE21BF"/>
    <w:rsid w:val="00FE220E"/>
    <w:rsid w:val="00FE2D2E"/>
    <w:rsid w:val="00FE3FB8"/>
    <w:rsid w:val="00FE4482"/>
    <w:rsid w:val="00FE5A78"/>
    <w:rsid w:val="00FE6274"/>
    <w:rsid w:val="00FE66DF"/>
    <w:rsid w:val="00FE6713"/>
    <w:rsid w:val="00FE67A3"/>
    <w:rsid w:val="00FE67D5"/>
    <w:rsid w:val="00FE6C1D"/>
    <w:rsid w:val="00FE7092"/>
    <w:rsid w:val="00FE7756"/>
    <w:rsid w:val="00FE7A11"/>
    <w:rsid w:val="00FE7B04"/>
    <w:rsid w:val="00FE7DB8"/>
    <w:rsid w:val="00FF17FC"/>
    <w:rsid w:val="00FF1A5A"/>
    <w:rsid w:val="00FF24CD"/>
    <w:rsid w:val="00FF2833"/>
    <w:rsid w:val="00FF2C17"/>
    <w:rsid w:val="00FF3FE8"/>
    <w:rsid w:val="00FF4036"/>
    <w:rsid w:val="00FF510E"/>
    <w:rsid w:val="00FF55FA"/>
    <w:rsid w:val="00FF5C28"/>
    <w:rsid w:val="00FF5F1F"/>
    <w:rsid w:val="00FF60A5"/>
    <w:rsid w:val="00FF62B0"/>
    <w:rsid w:val="00FF693B"/>
    <w:rsid w:val="00FF7006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335C0"/>
  <w15:docId w15:val="{1BF1431E-7699-4C99-997E-EEB0ACB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D17F72"/>
    <w:rPr>
      <w:rFonts w:ascii="T-FLEX Type A" w:hAnsi="T-FLEX Type A"/>
      <w:sz w:val="24"/>
    </w:rPr>
  </w:style>
  <w:style w:type="paragraph" w:styleId="Heading1">
    <w:name w:val="heading 1"/>
    <w:basedOn w:val="Heading2"/>
    <w:next w:val="Normal"/>
    <w:rsid w:val="00A023A6"/>
    <w:pPr>
      <w:outlineLvl w:val="0"/>
    </w:pPr>
  </w:style>
  <w:style w:type="paragraph" w:styleId="Heading2">
    <w:name w:val="heading 2"/>
    <w:aliases w:val="Title"/>
    <w:basedOn w:val="Normal"/>
    <w:next w:val="Normal"/>
    <w:link w:val="Heading2Char"/>
    <w:qFormat/>
    <w:rsid w:val="00E25458"/>
    <w:pPr>
      <w:keepNext/>
      <w:keepLines/>
      <w:pageBreakBefore/>
      <w:numPr>
        <w:numId w:val="4"/>
      </w:numPr>
      <w:spacing w:line="360" w:lineRule="auto"/>
      <w:ind w:left="0" w:firstLine="851"/>
      <w:jc w:val="both"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Normal"/>
    <w:rsid w:val="00996891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rsid w:val="00996891"/>
    <w:pPr>
      <w:keepNext/>
      <w:outlineLvl w:val="3"/>
    </w:pPr>
  </w:style>
  <w:style w:type="paragraph" w:styleId="Heading5">
    <w:name w:val="heading 5"/>
    <w:basedOn w:val="Normal"/>
    <w:next w:val="Normal"/>
    <w:rsid w:val="00996891"/>
    <w:pPr>
      <w:keepNext/>
      <w:tabs>
        <w:tab w:val="num" w:pos="0"/>
      </w:tabs>
      <w:ind w:firstLine="720"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rsid w:val="00996891"/>
    <w:pPr>
      <w:keepNext/>
      <w:ind w:left="567"/>
      <w:outlineLvl w:val="5"/>
    </w:pPr>
  </w:style>
  <w:style w:type="paragraph" w:styleId="Heading7">
    <w:name w:val="heading 7"/>
    <w:basedOn w:val="Normal"/>
    <w:next w:val="Normal"/>
    <w:rsid w:val="00996891"/>
    <w:pPr>
      <w:keepNext/>
      <w:ind w:left="567" w:firstLine="1134"/>
      <w:outlineLvl w:val="6"/>
    </w:pPr>
  </w:style>
  <w:style w:type="paragraph" w:styleId="Heading8">
    <w:name w:val="heading 8"/>
    <w:basedOn w:val="Normal"/>
    <w:next w:val="Normal"/>
    <w:rsid w:val="00996891"/>
    <w:pPr>
      <w:keepNext/>
      <w:ind w:left="1418" w:firstLine="567"/>
      <w:outlineLvl w:val="7"/>
    </w:pPr>
  </w:style>
  <w:style w:type="paragraph" w:styleId="Heading9">
    <w:name w:val="heading 9"/>
    <w:basedOn w:val="Normal"/>
    <w:next w:val="Normal"/>
    <w:rsid w:val="00996891"/>
    <w:pPr>
      <w:keepNext/>
      <w:ind w:left="-108" w:right="565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Подраздел"/>
    <w:basedOn w:val="Heading3"/>
    <w:rsid w:val="00996891"/>
    <w:pPr>
      <w:tabs>
        <w:tab w:val="left" w:pos="9921"/>
      </w:tabs>
      <w:spacing w:after="400"/>
      <w:ind w:right="140"/>
    </w:pPr>
    <w:rPr>
      <w:rFonts w:ascii="Times New Roman" w:hAnsi="Times New Roman"/>
      <w:sz w:val="36"/>
    </w:rPr>
  </w:style>
  <w:style w:type="paragraph" w:customStyle="1" w:styleId="a6">
    <w:name w:val="Таблица"/>
    <w:basedOn w:val="Normal"/>
    <w:rsid w:val="00996891"/>
  </w:style>
  <w:style w:type="paragraph" w:styleId="Header">
    <w:name w:val="header"/>
    <w:basedOn w:val="Normal"/>
    <w:rsid w:val="00996891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link w:val="FooterChar"/>
    <w:uiPriority w:val="99"/>
    <w:rsid w:val="00996891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996891"/>
    <w:rPr>
      <w:rFonts w:ascii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996891"/>
    <w:pPr>
      <w:ind w:left="227" w:right="227" w:firstLine="567"/>
      <w:jc w:val="both"/>
    </w:pPr>
    <w:rPr>
      <w:szCs w:val="24"/>
    </w:rPr>
  </w:style>
  <w:style w:type="paragraph" w:styleId="List">
    <w:name w:val="List"/>
    <w:basedOn w:val="Normal"/>
    <w:rsid w:val="00996891"/>
    <w:pPr>
      <w:ind w:left="283" w:hanging="283"/>
    </w:pPr>
  </w:style>
  <w:style w:type="character" w:styleId="HTMLVariable">
    <w:name w:val="HTML Variable"/>
    <w:rsid w:val="00996891"/>
    <w:rPr>
      <w:i/>
      <w:iCs/>
    </w:rPr>
  </w:style>
  <w:style w:type="paragraph" w:customStyle="1" w:styleId="1">
    <w:name w:val="П.1"/>
    <w:basedOn w:val="BodyTextIndent"/>
    <w:rsid w:val="00996891"/>
    <w:pPr>
      <w:keepNext/>
      <w:keepLines/>
      <w:numPr>
        <w:numId w:val="3"/>
      </w:numPr>
      <w:spacing w:before="120"/>
      <w:outlineLvl w:val="0"/>
    </w:pPr>
  </w:style>
  <w:style w:type="paragraph" w:styleId="TOC1">
    <w:name w:val="toc 1"/>
    <w:basedOn w:val="Normal"/>
    <w:next w:val="Normal"/>
    <w:autoRedefine/>
    <w:uiPriority w:val="39"/>
    <w:rsid w:val="00450412"/>
    <w:pPr>
      <w:tabs>
        <w:tab w:val="right" w:leader="dot" w:pos="9923"/>
      </w:tabs>
      <w:spacing w:line="360" w:lineRule="auto"/>
      <w:ind w:right="-2"/>
      <w:jc w:val="left"/>
    </w:pPr>
    <w:rPr>
      <w:bCs/>
    </w:rPr>
  </w:style>
  <w:style w:type="paragraph" w:customStyle="1" w:styleId="11110">
    <w:name w:val="П.1.1.1.1"/>
    <w:basedOn w:val="BodyTextIndent"/>
    <w:rsid w:val="00996891"/>
    <w:pPr>
      <w:numPr>
        <w:ilvl w:val="3"/>
        <w:numId w:val="3"/>
      </w:numPr>
      <w:ind w:left="227"/>
    </w:pPr>
  </w:style>
  <w:style w:type="paragraph" w:styleId="BodyTextIndent2">
    <w:name w:val="Body Text Indent 2"/>
    <w:basedOn w:val="Normal"/>
    <w:rsid w:val="00996891"/>
    <w:pPr>
      <w:spacing w:after="120" w:line="480" w:lineRule="auto"/>
      <w:ind w:left="283"/>
    </w:pPr>
  </w:style>
  <w:style w:type="paragraph" w:styleId="TOC5">
    <w:name w:val="toc 5"/>
    <w:basedOn w:val="Normal"/>
    <w:next w:val="Normal"/>
    <w:autoRedefine/>
    <w:uiPriority w:val="39"/>
    <w:rsid w:val="00996891"/>
    <w:pPr>
      <w:ind w:left="112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autoRedefine/>
    <w:uiPriority w:val="39"/>
    <w:rsid w:val="006F76F2"/>
    <w:pPr>
      <w:tabs>
        <w:tab w:val="right" w:leader="dot" w:pos="10055"/>
      </w:tabs>
      <w:spacing w:line="360" w:lineRule="auto"/>
      <w:ind w:left="284" w:right="141"/>
      <w:jc w:val="left"/>
    </w:pPr>
    <w:rPr>
      <w:rFonts w:asciiTheme="minorHAnsi" w:hAnsi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771C54"/>
    <w:pPr>
      <w:ind w:left="5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996891"/>
    <w:pPr>
      <w:ind w:left="8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996891"/>
    <w:pPr>
      <w:ind w:left="14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996891"/>
    <w:pPr>
      <w:ind w:left="168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996891"/>
    <w:pPr>
      <w:ind w:left="19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996891"/>
    <w:pPr>
      <w:ind w:left="224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996891"/>
    <w:rPr>
      <w:color w:val="0000FF"/>
      <w:u w:val="single"/>
    </w:rPr>
  </w:style>
  <w:style w:type="paragraph" w:customStyle="1" w:styleId="10">
    <w:name w:val="Пункт1"/>
    <w:basedOn w:val="Normal"/>
    <w:next w:val="110"/>
    <w:rsid w:val="00616AE7"/>
    <w:pPr>
      <w:keepNext/>
      <w:keepLines/>
      <w:spacing w:before="120" w:after="120"/>
      <w:ind w:left="426" w:right="227" w:firstLine="567"/>
      <w:outlineLvl w:val="0"/>
    </w:pPr>
    <w:rPr>
      <w:szCs w:val="24"/>
    </w:rPr>
  </w:style>
  <w:style w:type="paragraph" w:customStyle="1" w:styleId="110">
    <w:name w:val="Пункт1.1"/>
    <w:basedOn w:val="Normal"/>
    <w:next w:val="111"/>
    <w:link w:val="112"/>
    <w:rsid w:val="00616AE7"/>
    <w:pPr>
      <w:keepNext/>
      <w:keepLines/>
      <w:numPr>
        <w:ilvl w:val="1"/>
        <w:numId w:val="4"/>
      </w:numPr>
      <w:spacing w:before="120" w:after="120"/>
      <w:ind w:right="227"/>
      <w:outlineLvl w:val="1"/>
    </w:pPr>
    <w:rPr>
      <w:szCs w:val="24"/>
    </w:rPr>
  </w:style>
  <w:style w:type="paragraph" w:customStyle="1" w:styleId="111">
    <w:name w:val="Пункт1.1.1"/>
    <w:basedOn w:val="Normal"/>
    <w:link w:val="1110"/>
    <w:rsid w:val="00BA6DE5"/>
    <w:pPr>
      <w:numPr>
        <w:ilvl w:val="2"/>
        <w:numId w:val="4"/>
      </w:numPr>
      <w:spacing w:line="360" w:lineRule="auto"/>
      <w:ind w:right="227"/>
      <w:jc w:val="both"/>
    </w:pPr>
    <w:rPr>
      <w:szCs w:val="24"/>
    </w:rPr>
  </w:style>
  <w:style w:type="paragraph" w:customStyle="1" w:styleId="11">
    <w:name w:val="П.1.1"/>
    <w:basedOn w:val="Normal"/>
    <w:rsid w:val="00996891"/>
    <w:pPr>
      <w:keepNext/>
      <w:keepLines/>
      <w:numPr>
        <w:ilvl w:val="1"/>
        <w:numId w:val="3"/>
      </w:numPr>
      <w:spacing w:before="240" w:after="240"/>
      <w:ind w:left="227" w:right="227"/>
    </w:pPr>
    <w:rPr>
      <w:szCs w:val="24"/>
    </w:rPr>
  </w:style>
  <w:style w:type="paragraph" w:customStyle="1" w:styleId="1112">
    <w:name w:val="П.1.1.1"/>
    <w:basedOn w:val="BodyTextIndent"/>
    <w:link w:val="1113"/>
    <w:autoRedefine/>
    <w:rsid w:val="00B339E0"/>
    <w:pPr>
      <w:ind w:left="285" w:right="65" w:firstLine="570"/>
    </w:pPr>
    <w:rPr>
      <w:bCs/>
    </w:rPr>
  </w:style>
  <w:style w:type="paragraph" w:customStyle="1" w:styleId="11112">
    <w:name w:val="Пункт1.1.1.1"/>
    <w:basedOn w:val="Normal"/>
    <w:rsid w:val="00996891"/>
    <w:pPr>
      <w:ind w:left="227" w:right="227" w:firstLine="567"/>
    </w:pPr>
  </w:style>
  <w:style w:type="paragraph" w:styleId="BodyText">
    <w:name w:val="Body Text"/>
    <w:basedOn w:val="Normal"/>
    <w:link w:val="BodyTextChar"/>
    <w:rsid w:val="00996891"/>
  </w:style>
  <w:style w:type="paragraph" w:customStyle="1" w:styleId="2">
    <w:name w:val="Стиль2"/>
    <w:basedOn w:val="Normal"/>
    <w:autoRedefine/>
    <w:rsid w:val="00A9432C"/>
    <w:pPr>
      <w:numPr>
        <w:numId w:val="6"/>
      </w:numPr>
    </w:pPr>
    <w:rPr>
      <w:b/>
      <w:bCs/>
      <w:szCs w:val="24"/>
    </w:rPr>
  </w:style>
  <w:style w:type="paragraph" w:customStyle="1" w:styleId="FR1">
    <w:name w:val="FR1"/>
    <w:rsid w:val="00996891"/>
    <w:pPr>
      <w:widowControl w:val="0"/>
      <w:ind w:left="80"/>
    </w:pPr>
    <w:rPr>
      <w:rFonts w:ascii="Arial" w:hAnsi="Arial"/>
      <w:snapToGrid w:val="0"/>
      <w:sz w:val="22"/>
    </w:rPr>
  </w:style>
  <w:style w:type="paragraph" w:styleId="BlockText">
    <w:name w:val="Block Text"/>
    <w:basedOn w:val="Normal"/>
    <w:rsid w:val="00996891"/>
    <w:pPr>
      <w:ind w:left="1418" w:right="565" w:firstLine="283"/>
      <w:jc w:val="both"/>
    </w:pPr>
  </w:style>
  <w:style w:type="paragraph" w:styleId="BodyTextIndent3">
    <w:name w:val="Body Text Indent 3"/>
    <w:basedOn w:val="Normal"/>
    <w:rsid w:val="00996891"/>
    <w:pPr>
      <w:ind w:left="1418" w:firstLine="283"/>
    </w:pPr>
  </w:style>
  <w:style w:type="paragraph" w:styleId="BodyText2">
    <w:name w:val="Body Text 2"/>
    <w:basedOn w:val="Normal"/>
    <w:rsid w:val="00996891"/>
    <w:pPr>
      <w:ind w:right="-108"/>
    </w:pPr>
  </w:style>
  <w:style w:type="paragraph" w:styleId="BodyText3">
    <w:name w:val="Body Text 3"/>
    <w:basedOn w:val="Normal"/>
    <w:rsid w:val="00996891"/>
    <w:pPr>
      <w:ind w:right="34"/>
    </w:pPr>
  </w:style>
  <w:style w:type="paragraph" w:styleId="Subtitle">
    <w:name w:val="Subtitle"/>
    <w:basedOn w:val="Normal"/>
    <w:rsid w:val="00996891"/>
    <w:pPr>
      <w:ind w:left="-108" w:right="-108"/>
    </w:pPr>
  </w:style>
  <w:style w:type="paragraph" w:styleId="Caption">
    <w:name w:val="caption"/>
    <w:basedOn w:val="Normal"/>
    <w:next w:val="Normal"/>
    <w:rsid w:val="00996891"/>
    <w:pPr>
      <w:spacing w:before="120"/>
      <w:ind w:left="1418" w:right="567" w:firstLine="1418"/>
      <w:jc w:val="both"/>
    </w:pPr>
  </w:style>
  <w:style w:type="paragraph" w:customStyle="1" w:styleId="a7">
    <w:name w:val="Текст абзаца"/>
    <w:basedOn w:val="Normal"/>
    <w:rsid w:val="00996891"/>
    <w:pPr>
      <w:spacing w:line="360" w:lineRule="auto"/>
      <w:ind w:firstLine="851"/>
      <w:jc w:val="both"/>
    </w:pPr>
  </w:style>
  <w:style w:type="paragraph" w:styleId="Title">
    <w:name w:val="Title"/>
    <w:basedOn w:val="Normal"/>
    <w:rsid w:val="00996891"/>
    <w:rPr>
      <w:b/>
    </w:rPr>
  </w:style>
  <w:style w:type="paragraph" w:styleId="PlainText">
    <w:name w:val="Plain Text"/>
    <w:basedOn w:val="Normal"/>
    <w:link w:val="PlainTextChar"/>
    <w:rsid w:val="00996891"/>
    <w:rPr>
      <w:rFonts w:ascii="Courier New" w:hAnsi="Courier New"/>
      <w:sz w:val="20"/>
    </w:rPr>
  </w:style>
  <w:style w:type="character" w:styleId="FollowedHyperlink">
    <w:name w:val="FollowedHyperlink"/>
    <w:rsid w:val="00996891"/>
    <w:rPr>
      <w:color w:val="800080"/>
      <w:u w:val="single"/>
    </w:rPr>
  </w:style>
  <w:style w:type="paragraph" w:customStyle="1" w:styleId="a4">
    <w:name w:val="Раздел"/>
    <w:basedOn w:val="Heading1"/>
    <w:rsid w:val="00996891"/>
    <w:pPr>
      <w:keepNext w:val="0"/>
      <w:numPr>
        <w:numId w:val="5"/>
      </w:numPr>
      <w:tabs>
        <w:tab w:val="left" w:pos="360"/>
      </w:tabs>
      <w:ind w:left="567" w:firstLine="567"/>
    </w:pPr>
    <w:rPr>
      <w:b w:val="0"/>
      <w:noProof/>
      <w:lang w:val="en-US"/>
    </w:rPr>
  </w:style>
  <w:style w:type="paragraph" w:customStyle="1" w:styleId="a8">
    <w:name w:val="Пункт"/>
    <w:basedOn w:val="Heading3"/>
    <w:rsid w:val="00996891"/>
    <w:pPr>
      <w:keepNext w:val="0"/>
      <w:tabs>
        <w:tab w:val="left" w:pos="357"/>
      </w:tabs>
      <w:spacing w:before="0" w:after="0"/>
    </w:pPr>
    <w:rPr>
      <w:rFonts w:ascii="Times New Roman" w:hAnsi="Times New Roman"/>
    </w:rPr>
  </w:style>
  <w:style w:type="paragraph" w:customStyle="1" w:styleId="a9">
    <w:name w:val="Подпункт"/>
    <w:basedOn w:val="Heading1"/>
    <w:rsid w:val="00996891"/>
    <w:pPr>
      <w:keepNext w:val="0"/>
      <w:tabs>
        <w:tab w:val="left" w:pos="357"/>
      </w:tabs>
    </w:pPr>
    <w:rPr>
      <w:b w:val="0"/>
      <w:noProof/>
      <w:sz w:val="24"/>
      <w:lang w:val="en-US"/>
    </w:rPr>
  </w:style>
  <w:style w:type="paragraph" w:styleId="Index1">
    <w:name w:val="index 1"/>
    <w:basedOn w:val="Normal"/>
    <w:next w:val="Normal"/>
    <w:autoRedefine/>
    <w:semiHidden/>
    <w:rsid w:val="00996891"/>
    <w:pPr>
      <w:tabs>
        <w:tab w:val="left" w:pos="5542"/>
      </w:tabs>
      <w:ind w:left="240" w:right="242" w:hanging="240"/>
    </w:pPr>
    <w:rPr>
      <w:noProof/>
    </w:rPr>
  </w:style>
  <w:style w:type="paragraph" w:styleId="Index9">
    <w:name w:val="index 9"/>
    <w:basedOn w:val="Normal"/>
    <w:next w:val="Normal"/>
    <w:autoRedefine/>
    <w:semiHidden/>
    <w:rsid w:val="00996891"/>
    <w:pPr>
      <w:ind w:left="2160" w:hanging="240"/>
    </w:pPr>
  </w:style>
  <w:style w:type="paragraph" w:styleId="Index2">
    <w:name w:val="index 2"/>
    <w:basedOn w:val="Normal"/>
    <w:next w:val="Normal"/>
    <w:autoRedefine/>
    <w:semiHidden/>
    <w:rsid w:val="00996891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89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89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89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89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89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891"/>
    <w:pPr>
      <w:ind w:left="1920" w:hanging="240"/>
    </w:pPr>
  </w:style>
  <w:style w:type="paragraph" w:styleId="IndexHeading">
    <w:name w:val="index heading"/>
    <w:basedOn w:val="Normal"/>
    <w:next w:val="Index1"/>
    <w:semiHidden/>
    <w:rsid w:val="00996891"/>
  </w:style>
  <w:style w:type="paragraph" w:styleId="FootnoteText">
    <w:name w:val="footnote text"/>
    <w:basedOn w:val="Normal"/>
    <w:semiHidden/>
    <w:rsid w:val="00996891"/>
    <w:rPr>
      <w:sz w:val="20"/>
    </w:rPr>
  </w:style>
  <w:style w:type="paragraph" w:styleId="TOAHeading">
    <w:name w:val="toa heading"/>
    <w:basedOn w:val="Normal"/>
    <w:next w:val="Normal"/>
    <w:semiHidden/>
    <w:rsid w:val="00996891"/>
    <w:pPr>
      <w:spacing w:before="120"/>
    </w:pPr>
    <w:rPr>
      <w:rFonts w:ascii="Arial" w:hAnsi="Arial" w:cs="Arial"/>
      <w:b/>
      <w:bCs/>
    </w:rPr>
  </w:style>
  <w:style w:type="character" w:styleId="FootnoteReference">
    <w:name w:val="footnote reference"/>
    <w:semiHidden/>
    <w:rsid w:val="00996891"/>
    <w:rPr>
      <w:vertAlign w:val="superscript"/>
    </w:rPr>
  </w:style>
  <w:style w:type="paragraph" w:styleId="DocumentMap">
    <w:name w:val="Document Map"/>
    <w:basedOn w:val="Normal"/>
    <w:semiHidden/>
    <w:rsid w:val="00996891"/>
    <w:pPr>
      <w:shd w:val="clear" w:color="auto" w:fill="000080"/>
    </w:pPr>
    <w:rPr>
      <w:rFonts w:ascii="Tahoma" w:hAnsi="Tahoma" w:cs="Tahoma"/>
    </w:rPr>
  </w:style>
  <w:style w:type="paragraph" w:customStyle="1" w:styleId="FR2">
    <w:name w:val="FR2"/>
    <w:rsid w:val="00996891"/>
    <w:pPr>
      <w:widowControl w:val="0"/>
      <w:spacing w:line="360" w:lineRule="auto"/>
      <w:ind w:left="40"/>
    </w:pPr>
    <w:rPr>
      <w:snapToGrid w:val="0"/>
      <w:sz w:val="24"/>
    </w:rPr>
  </w:style>
  <w:style w:type="paragraph" w:customStyle="1" w:styleId="FR3">
    <w:name w:val="FR3"/>
    <w:rsid w:val="00996891"/>
    <w:pPr>
      <w:widowControl w:val="0"/>
      <w:spacing w:before="60"/>
      <w:ind w:left="40" w:firstLine="720"/>
    </w:pPr>
    <w:rPr>
      <w:rFonts w:ascii="Arial" w:hAnsi="Arial"/>
      <w:snapToGrid w:val="0"/>
      <w:sz w:val="24"/>
    </w:rPr>
  </w:style>
  <w:style w:type="paragraph" w:customStyle="1" w:styleId="FR4">
    <w:name w:val="FR4"/>
    <w:rsid w:val="00996891"/>
    <w:pPr>
      <w:widowControl w:val="0"/>
      <w:spacing w:line="260" w:lineRule="auto"/>
      <w:ind w:firstLine="720"/>
    </w:pPr>
    <w:rPr>
      <w:rFonts w:ascii="Courier New" w:hAnsi="Courier New"/>
      <w:snapToGrid w:val="0"/>
      <w:sz w:val="22"/>
    </w:rPr>
  </w:style>
  <w:style w:type="paragraph" w:customStyle="1" w:styleId="FR5">
    <w:name w:val="FR5"/>
    <w:rsid w:val="00996891"/>
    <w:pPr>
      <w:widowControl w:val="0"/>
    </w:pPr>
    <w:rPr>
      <w:rFonts w:ascii="Arial" w:hAnsi="Arial"/>
      <w:snapToGrid w:val="0"/>
      <w:sz w:val="12"/>
    </w:rPr>
  </w:style>
  <w:style w:type="paragraph" w:customStyle="1" w:styleId="21">
    <w:name w:val="Основной текст 21"/>
    <w:basedOn w:val="Normal"/>
    <w:rsid w:val="00996891"/>
    <w:pPr>
      <w:widowControl w:val="0"/>
      <w:tabs>
        <w:tab w:val="left" w:pos="284"/>
      </w:tabs>
      <w:ind w:left="442"/>
    </w:pPr>
  </w:style>
  <w:style w:type="paragraph" w:customStyle="1" w:styleId="a0">
    <w:name w:val="Марк. список"/>
    <w:basedOn w:val="aa"/>
    <w:rsid w:val="00996891"/>
    <w:pPr>
      <w:numPr>
        <w:numId w:val="2"/>
      </w:numPr>
      <w:tabs>
        <w:tab w:val="left" w:pos="1021"/>
      </w:tabs>
      <w:spacing w:line="240" w:lineRule="auto"/>
    </w:pPr>
  </w:style>
  <w:style w:type="paragraph" w:customStyle="1" w:styleId="aa">
    <w:name w:val="Нум. список"/>
    <w:basedOn w:val="Normal"/>
    <w:autoRedefine/>
    <w:rsid w:val="00996891"/>
    <w:pPr>
      <w:spacing w:line="360" w:lineRule="auto"/>
      <w:jc w:val="both"/>
    </w:pPr>
  </w:style>
  <w:style w:type="paragraph" w:customStyle="1" w:styleId="12">
    <w:name w:val="Заголовок1"/>
    <w:basedOn w:val="Heading4"/>
    <w:rsid w:val="00996891"/>
    <w:pPr>
      <w:spacing w:after="720"/>
      <w:outlineLvl w:val="0"/>
    </w:pPr>
    <w:rPr>
      <w:bCs/>
      <w:szCs w:val="28"/>
    </w:rPr>
  </w:style>
  <w:style w:type="paragraph" w:customStyle="1" w:styleId="ab">
    <w:name w:val="Заголовок табл"/>
    <w:basedOn w:val="BodyText"/>
    <w:rsid w:val="00996891"/>
    <w:pPr>
      <w:spacing w:after="120"/>
    </w:pPr>
    <w:rPr>
      <w:sz w:val="26"/>
      <w:szCs w:val="24"/>
    </w:rPr>
  </w:style>
  <w:style w:type="paragraph" w:customStyle="1" w:styleId="ac">
    <w:name w:val="Заголовки граф"/>
    <w:basedOn w:val="Normal"/>
    <w:rsid w:val="00996891"/>
    <w:rPr>
      <w:sz w:val="26"/>
      <w:szCs w:val="24"/>
    </w:rPr>
  </w:style>
  <w:style w:type="paragraph" w:customStyle="1" w:styleId="ad">
    <w:name w:val="Подзаголовок граф"/>
    <w:basedOn w:val="BodyText"/>
    <w:rsid w:val="00996891"/>
    <w:rPr>
      <w:sz w:val="24"/>
      <w:szCs w:val="24"/>
    </w:rPr>
  </w:style>
  <w:style w:type="table" w:styleId="TableGrid">
    <w:name w:val="Table Grid"/>
    <w:basedOn w:val="TableNormal"/>
    <w:uiPriority w:val="39"/>
    <w:rsid w:val="00B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359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Стиль1"/>
    <w:basedOn w:val="BodyTextIndent"/>
    <w:rsid w:val="00C64E53"/>
    <w:pPr>
      <w:spacing w:line="360" w:lineRule="auto"/>
      <w:ind w:left="0" w:right="125" w:firstLine="0"/>
      <w:outlineLvl w:val="0"/>
    </w:pPr>
    <w:rPr>
      <w:szCs w:val="28"/>
    </w:rPr>
  </w:style>
  <w:style w:type="paragraph" w:customStyle="1" w:styleId="20">
    <w:name w:val="Стиль 2"/>
    <w:basedOn w:val="13"/>
    <w:rsid w:val="00C64E53"/>
    <w:pPr>
      <w:numPr>
        <w:ilvl w:val="1"/>
        <w:numId w:val="7"/>
      </w:numPr>
      <w:outlineLvl w:val="1"/>
    </w:pPr>
  </w:style>
  <w:style w:type="paragraph" w:customStyle="1" w:styleId="3">
    <w:name w:val="Стиль3"/>
    <w:basedOn w:val="Normal"/>
    <w:link w:val="30"/>
    <w:rsid w:val="00C64E53"/>
    <w:pPr>
      <w:numPr>
        <w:ilvl w:val="2"/>
        <w:numId w:val="8"/>
      </w:numPr>
      <w:ind w:right="232"/>
      <w:jc w:val="both"/>
      <w:outlineLvl w:val="2"/>
    </w:pPr>
    <w:rPr>
      <w:szCs w:val="28"/>
    </w:rPr>
  </w:style>
  <w:style w:type="character" w:customStyle="1" w:styleId="30">
    <w:name w:val="Стиль3 Знак Знак"/>
    <w:link w:val="3"/>
    <w:rsid w:val="00C64E53"/>
    <w:rPr>
      <w:sz w:val="28"/>
      <w:szCs w:val="28"/>
    </w:rPr>
  </w:style>
  <w:style w:type="character" w:customStyle="1" w:styleId="1110">
    <w:name w:val="Пункт1.1.1 Знак"/>
    <w:link w:val="111"/>
    <w:rsid w:val="00BA6DE5"/>
    <w:rPr>
      <w:sz w:val="28"/>
      <w:szCs w:val="24"/>
    </w:rPr>
  </w:style>
  <w:style w:type="paragraph" w:customStyle="1" w:styleId="210">
    <w:name w:val="Средняя сетка 21"/>
    <w:link w:val="22"/>
    <w:uiPriority w:val="1"/>
    <w:rsid w:val="00A9566F"/>
    <w:rPr>
      <w:rFonts w:ascii="Calibri" w:hAnsi="Calibri"/>
      <w:sz w:val="22"/>
      <w:szCs w:val="22"/>
    </w:rPr>
  </w:style>
  <w:style w:type="character" w:customStyle="1" w:styleId="22">
    <w:name w:val="Средняя сетка 2 Знак"/>
    <w:link w:val="210"/>
    <w:uiPriority w:val="1"/>
    <w:rsid w:val="00A9566F"/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A956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9566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DA503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A5030"/>
  </w:style>
  <w:style w:type="character" w:styleId="EndnoteReference">
    <w:name w:val="endnote reference"/>
    <w:rsid w:val="00DA5030"/>
    <w:rPr>
      <w:vertAlign w:val="superscript"/>
    </w:rPr>
  </w:style>
  <w:style w:type="character" w:styleId="CommentReference">
    <w:name w:val="annotation reference"/>
    <w:rsid w:val="00F45AEE"/>
    <w:rPr>
      <w:sz w:val="18"/>
      <w:szCs w:val="18"/>
    </w:rPr>
  </w:style>
  <w:style w:type="paragraph" w:styleId="CommentText">
    <w:name w:val="annotation text"/>
    <w:basedOn w:val="Normal"/>
    <w:link w:val="CommentTextChar"/>
    <w:rsid w:val="00F45AEE"/>
    <w:rPr>
      <w:sz w:val="24"/>
      <w:szCs w:val="24"/>
    </w:rPr>
  </w:style>
  <w:style w:type="character" w:customStyle="1" w:styleId="CommentTextChar">
    <w:name w:val="Comment Text Char"/>
    <w:link w:val="CommentText"/>
    <w:rsid w:val="00F45A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45AEE"/>
    <w:rPr>
      <w:b/>
      <w:bCs/>
    </w:rPr>
  </w:style>
  <w:style w:type="character" w:customStyle="1" w:styleId="CommentSubjectChar">
    <w:name w:val="Comment Subject Char"/>
    <w:link w:val="CommentSubject"/>
    <w:rsid w:val="00F45AEE"/>
    <w:rPr>
      <w:b/>
      <w:bCs/>
      <w:sz w:val="24"/>
      <w:szCs w:val="24"/>
    </w:rPr>
  </w:style>
  <w:style w:type="character" w:customStyle="1" w:styleId="1113">
    <w:name w:val="П.1.1.1 Знак"/>
    <w:link w:val="1112"/>
    <w:rsid w:val="00B339E0"/>
    <w:rPr>
      <w:bCs/>
      <w:sz w:val="28"/>
      <w:szCs w:val="24"/>
    </w:rPr>
  </w:style>
  <w:style w:type="character" w:customStyle="1" w:styleId="BodyTextChar">
    <w:name w:val="Body Text Char"/>
    <w:link w:val="BodyText"/>
    <w:rsid w:val="00A534F1"/>
    <w:rPr>
      <w:sz w:val="28"/>
    </w:rPr>
  </w:style>
  <w:style w:type="paragraph" w:customStyle="1" w:styleId="-11">
    <w:name w:val="Цветной список - Акцент 11"/>
    <w:basedOn w:val="Normal"/>
    <w:uiPriority w:val="72"/>
    <w:rsid w:val="00E52711"/>
    <w:pPr>
      <w:ind w:left="720"/>
      <w:contextualSpacing/>
    </w:pPr>
  </w:style>
  <w:style w:type="character" w:customStyle="1" w:styleId="BodyTextIndentChar">
    <w:name w:val="Body Text Indent Char"/>
    <w:link w:val="BodyTextIndent"/>
    <w:rsid w:val="003D1A36"/>
    <w:rPr>
      <w:sz w:val="28"/>
      <w:szCs w:val="24"/>
    </w:rPr>
  </w:style>
  <w:style w:type="paragraph" w:styleId="ListParagraph">
    <w:name w:val="List Paragraph"/>
    <w:basedOn w:val="Normal"/>
    <w:uiPriority w:val="34"/>
    <w:rsid w:val="00C92C44"/>
    <w:pPr>
      <w:ind w:left="720"/>
      <w:contextualSpacing/>
    </w:pPr>
  </w:style>
  <w:style w:type="character" w:customStyle="1" w:styleId="14">
    <w:name w:val="Основной текст Знак1"/>
    <w:rsid w:val="00380F79"/>
    <w:rPr>
      <w:sz w:val="28"/>
      <w:lang w:val="ru-RU" w:eastAsia="ru-RU" w:bidi="ar-SA"/>
    </w:rPr>
  </w:style>
  <w:style w:type="paragraph" w:styleId="NormalWeb">
    <w:name w:val="Normal (Web)"/>
    <w:basedOn w:val="Normal"/>
    <w:uiPriority w:val="99"/>
    <w:unhideWhenUsed/>
    <w:rsid w:val="000739B6"/>
    <w:pPr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Основной текст1"/>
    <w:rsid w:val="00AD090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ae">
    <w:name w:val="Текст документа"/>
    <w:basedOn w:val="Normal"/>
    <w:link w:val="af"/>
    <w:qFormat/>
    <w:rsid w:val="00974FBB"/>
    <w:pPr>
      <w:spacing w:line="360" w:lineRule="auto"/>
      <w:ind w:firstLine="851"/>
      <w:contextualSpacing/>
      <w:jc w:val="both"/>
    </w:pPr>
    <w:rPr>
      <w:szCs w:val="28"/>
    </w:rPr>
  </w:style>
  <w:style w:type="paragraph" w:customStyle="1" w:styleId="113">
    <w:name w:val="Список 1.1"/>
    <w:basedOn w:val="110"/>
    <w:link w:val="114"/>
    <w:qFormat/>
    <w:rsid w:val="00713368"/>
    <w:pPr>
      <w:spacing w:line="360" w:lineRule="auto"/>
      <w:ind w:left="0" w:right="0" w:firstLine="851"/>
      <w:contextualSpacing/>
      <w:jc w:val="both"/>
    </w:pPr>
    <w:rPr>
      <w:szCs w:val="28"/>
    </w:rPr>
  </w:style>
  <w:style w:type="character" w:customStyle="1" w:styleId="af">
    <w:name w:val="Текст документа Знак"/>
    <w:basedOn w:val="DefaultParagraphFont"/>
    <w:link w:val="ae"/>
    <w:rsid w:val="00974FBB"/>
    <w:rPr>
      <w:sz w:val="28"/>
      <w:szCs w:val="28"/>
    </w:rPr>
  </w:style>
  <w:style w:type="paragraph" w:customStyle="1" w:styleId="1114">
    <w:name w:val="Список 1.1.1"/>
    <w:basedOn w:val="111"/>
    <w:link w:val="1115"/>
    <w:qFormat/>
    <w:rsid w:val="008B2CEB"/>
    <w:pPr>
      <w:spacing w:before="120"/>
      <w:ind w:left="0" w:right="0" w:firstLine="851"/>
      <w:contextualSpacing/>
    </w:pPr>
  </w:style>
  <w:style w:type="character" w:customStyle="1" w:styleId="112">
    <w:name w:val="Пункт1.1 Знак"/>
    <w:basedOn w:val="DefaultParagraphFont"/>
    <w:link w:val="110"/>
    <w:rsid w:val="00B72B8B"/>
    <w:rPr>
      <w:sz w:val="28"/>
      <w:szCs w:val="24"/>
    </w:rPr>
  </w:style>
  <w:style w:type="character" w:customStyle="1" w:styleId="114">
    <w:name w:val="Список 1.1 Знак"/>
    <w:basedOn w:val="112"/>
    <w:link w:val="113"/>
    <w:rsid w:val="00713368"/>
    <w:rPr>
      <w:sz w:val="28"/>
      <w:szCs w:val="28"/>
    </w:rPr>
  </w:style>
  <w:style w:type="paragraph" w:customStyle="1" w:styleId="af0">
    <w:name w:val="(Номер методики)"/>
    <w:basedOn w:val="BodyText"/>
    <w:link w:val="af1"/>
    <w:rsid w:val="00901B88"/>
    <w:pPr>
      <w:spacing w:line="360" w:lineRule="auto"/>
      <w:ind w:left="992"/>
      <w:jc w:val="right"/>
    </w:pPr>
    <w:rPr>
      <w:szCs w:val="28"/>
    </w:rPr>
  </w:style>
  <w:style w:type="character" w:customStyle="1" w:styleId="1115">
    <w:name w:val="Список 1.1.1 Знак"/>
    <w:basedOn w:val="1110"/>
    <w:link w:val="1114"/>
    <w:rsid w:val="008B2CEB"/>
    <w:rPr>
      <w:sz w:val="28"/>
      <w:szCs w:val="24"/>
    </w:rPr>
  </w:style>
  <w:style w:type="paragraph" w:customStyle="1" w:styleId="A11">
    <w:name w:val="A.1.1"/>
    <w:basedOn w:val="BodyText"/>
    <w:link w:val="A110"/>
    <w:qFormat/>
    <w:rsid w:val="008F2A48"/>
    <w:pPr>
      <w:ind w:left="284" w:right="227" w:firstLine="709"/>
      <w:jc w:val="both"/>
    </w:pPr>
    <w:rPr>
      <w:szCs w:val="28"/>
    </w:rPr>
  </w:style>
  <w:style w:type="character" w:customStyle="1" w:styleId="af1">
    <w:name w:val="(Номер методики) Знак"/>
    <w:basedOn w:val="BodyTextChar"/>
    <w:link w:val="af0"/>
    <w:rsid w:val="00901B88"/>
    <w:rPr>
      <w:sz w:val="28"/>
      <w:szCs w:val="28"/>
    </w:rPr>
  </w:style>
  <w:style w:type="paragraph" w:styleId="Revision">
    <w:name w:val="Revision"/>
    <w:hidden/>
    <w:uiPriority w:val="71"/>
    <w:semiHidden/>
    <w:rsid w:val="00E022EE"/>
    <w:rPr>
      <w:sz w:val="28"/>
    </w:rPr>
  </w:style>
  <w:style w:type="character" w:customStyle="1" w:styleId="A110">
    <w:name w:val="A.1.1 Знак"/>
    <w:basedOn w:val="BodyTextChar"/>
    <w:link w:val="A11"/>
    <w:rsid w:val="008F2A48"/>
    <w:rPr>
      <w:sz w:val="28"/>
      <w:szCs w:val="28"/>
    </w:rPr>
  </w:style>
  <w:style w:type="paragraph" w:customStyle="1" w:styleId="31">
    <w:name w:val="Пункт3"/>
    <w:basedOn w:val="Normal"/>
    <w:rsid w:val="009C5C49"/>
    <w:pPr>
      <w:spacing w:after="240"/>
      <w:ind w:left="142" w:firstLine="851"/>
      <w:jc w:val="both"/>
      <w:outlineLvl w:val="2"/>
    </w:pPr>
    <w:rPr>
      <w:bCs/>
      <w:sz w:val="26"/>
    </w:rPr>
  </w:style>
  <w:style w:type="character" w:styleId="Strong">
    <w:name w:val="Strong"/>
    <w:basedOn w:val="DefaultParagraphFont"/>
    <w:uiPriority w:val="22"/>
    <w:rsid w:val="00057B01"/>
    <w:rPr>
      <w:b/>
      <w:bCs/>
    </w:rPr>
  </w:style>
  <w:style w:type="paragraph" w:customStyle="1" w:styleId="a2">
    <w:name w:val="Перечисление"/>
    <w:basedOn w:val="1114"/>
    <w:link w:val="af2"/>
    <w:qFormat/>
    <w:rsid w:val="00713368"/>
    <w:pPr>
      <w:numPr>
        <w:ilvl w:val="0"/>
        <w:numId w:val="26"/>
      </w:numPr>
      <w:tabs>
        <w:tab w:val="left" w:pos="1134"/>
      </w:tabs>
      <w:spacing w:before="0"/>
      <w:ind w:left="0" w:firstLine="851"/>
    </w:pPr>
  </w:style>
  <w:style w:type="character" w:customStyle="1" w:styleId="af2">
    <w:name w:val="Перечисление Знак"/>
    <w:basedOn w:val="1115"/>
    <w:link w:val="a2"/>
    <w:rsid w:val="00713368"/>
    <w:rPr>
      <w:sz w:val="28"/>
      <w:szCs w:val="24"/>
    </w:rPr>
  </w:style>
  <w:style w:type="paragraph" w:customStyle="1" w:styleId="af3">
    <w:name w:val="Текст таблицы"/>
    <w:basedOn w:val="Normal"/>
    <w:link w:val="af4"/>
    <w:qFormat/>
    <w:rsid w:val="00AA6E21"/>
    <w:pPr>
      <w:jc w:val="left"/>
    </w:pPr>
    <w:rPr>
      <w:szCs w:val="28"/>
    </w:rPr>
  </w:style>
  <w:style w:type="paragraph" w:customStyle="1" w:styleId="af5">
    <w:name w:val="Номера методик"/>
    <w:basedOn w:val="1114"/>
    <w:link w:val="af6"/>
    <w:rsid w:val="00AA6E21"/>
    <w:pPr>
      <w:numPr>
        <w:ilvl w:val="0"/>
        <w:numId w:val="0"/>
      </w:numPr>
      <w:ind w:left="284"/>
      <w:jc w:val="right"/>
    </w:pPr>
  </w:style>
  <w:style w:type="character" w:customStyle="1" w:styleId="af4">
    <w:name w:val="Текст таблицы Знак"/>
    <w:basedOn w:val="DefaultParagraphFont"/>
    <w:link w:val="af3"/>
    <w:rsid w:val="00AA6E21"/>
    <w:rPr>
      <w:sz w:val="28"/>
      <w:szCs w:val="28"/>
    </w:rPr>
  </w:style>
  <w:style w:type="character" w:customStyle="1" w:styleId="af6">
    <w:name w:val="Номера методик Знак"/>
    <w:basedOn w:val="1115"/>
    <w:link w:val="af5"/>
    <w:rsid w:val="00AA6E21"/>
    <w:rPr>
      <w:sz w:val="28"/>
      <w:szCs w:val="24"/>
    </w:rPr>
  </w:style>
  <w:style w:type="paragraph" w:customStyle="1" w:styleId="a">
    <w:name w:val="Перечисление буквы"/>
    <w:basedOn w:val="1114"/>
    <w:link w:val="af7"/>
    <w:qFormat/>
    <w:rsid w:val="008B2CEB"/>
    <w:pPr>
      <w:numPr>
        <w:ilvl w:val="0"/>
        <w:numId w:val="13"/>
      </w:numPr>
      <w:ind w:left="0" w:firstLine="851"/>
    </w:pPr>
  </w:style>
  <w:style w:type="character" w:customStyle="1" w:styleId="af7">
    <w:name w:val="Перечисление буквы Знак"/>
    <w:basedOn w:val="1115"/>
    <w:link w:val="a"/>
    <w:rsid w:val="008B2CEB"/>
    <w:rPr>
      <w:sz w:val="28"/>
      <w:szCs w:val="24"/>
    </w:rPr>
  </w:style>
  <w:style w:type="character" w:customStyle="1" w:styleId="Heading2Char">
    <w:name w:val="Heading 2 Char"/>
    <w:aliases w:val="Title Char"/>
    <w:basedOn w:val="DefaultParagraphFont"/>
    <w:link w:val="Heading2"/>
    <w:rsid w:val="00E25458"/>
    <w:rPr>
      <w:b/>
      <w:sz w:val="32"/>
      <w:szCs w:val="24"/>
    </w:rPr>
  </w:style>
  <w:style w:type="paragraph" w:customStyle="1" w:styleId="-">
    <w:name w:val="Осн. надпись - Общий"/>
    <w:rsid w:val="009A63AE"/>
    <w:rPr>
      <w:rFonts w:ascii="Arial" w:hAnsi="Arial" w:cs="Arial"/>
      <w:noProof/>
      <w:sz w:val="16"/>
      <w:szCs w:val="16"/>
    </w:rPr>
  </w:style>
  <w:style w:type="paragraph" w:customStyle="1" w:styleId="-0">
    <w:name w:val="Осн. надпись - Дата"/>
    <w:basedOn w:val="-"/>
    <w:rsid w:val="009A63AE"/>
    <w:rPr>
      <w:sz w:val="12"/>
      <w:szCs w:val="12"/>
    </w:rPr>
  </w:style>
  <w:style w:type="paragraph" w:customStyle="1" w:styleId="af8">
    <w:name w:val="Наборный текст"/>
    <w:basedOn w:val="Normal"/>
    <w:link w:val="af9"/>
    <w:qFormat/>
    <w:rsid w:val="00B32E13"/>
    <w:pPr>
      <w:spacing w:line="360" w:lineRule="auto"/>
      <w:ind w:firstLine="851"/>
      <w:jc w:val="both"/>
    </w:pPr>
  </w:style>
  <w:style w:type="character" w:customStyle="1" w:styleId="af9">
    <w:name w:val="Наборный текст Знак"/>
    <w:basedOn w:val="DefaultParagraphFont"/>
    <w:link w:val="af8"/>
    <w:rsid w:val="00B32E13"/>
    <w:rPr>
      <w:sz w:val="28"/>
    </w:rPr>
  </w:style>
  <w:style w:type="paragraph" w:customStyle="1" w:styleId="afa">
    <w:name w:val="Подзаголово"/>
    <w:basedOn w:val="Heading2"/>
    <w:link w:val="afb"/>
    <w:rsid w:val="00B32E13"/>
    <w:pPr>
      <w:keepNext w:val="0"/>
      <w:keepLines w:val="0"/>
      <w:pageBreakBefore w:val="0"/>
      <w:numPr>
        <w:numId w:val="0"/>
      </w:numPr>
      <w:tabs>
        <w:tab w:val="left" w:pos="1276"/>
      </w:tabs>
      <w:spacing w:before="240"/>
      <w:ind w:firstLine="851"/>
      <w:contextualSpacing/>
    </w:pPr>
    <w:rPr>
      <w:rFonts w:eastAsiaTheme="minorHAnsi"/>
      <w:lang w:eastAsia="en-US"/>
    </w:rPr>
  </w:style>
  <w:style w:type="character" w:customStyle="1" w:styleId="afb">
    <w:name w:val="Подзаголово Знак"/>
    <w:basedOn w:val="Heading2Char"/>
    <w:link w:val="afa"/>
    <w:rsid w:val="00B32E13"/>
    <w:rPr>
      <w:rFonts w:eastAsiaTheme="minorHAnsi"/>
      <w:b/>
      <w:sz w:val="28"/>
      <w:szCs w:val="24"/>
      <w:lang w:eastAsia="en-US"/>
    </w:rPr>
  </w:style>
  <w:style w:type="paragraph" w:customStyle="1" w:styleId="afc">
    <w:name w:val="Подподзаголовок"/>
    <w:basedOn w:val="afd"/>
    <w:rsid w:val="00B32E13"/>
    <w:pPr>
      <w:spacing w:after="120"/>
      <w:ind w:left="573" w:firstLine="567"/>
    </w:pPr>
  </w:style>
  <w:style w:type="paragraph" w:customStyle="1" w:styleId="afd">
    <w:name w:val="Подподзаголово"/>
    <w:basedOn w:val="afa"/>
    <w:rsid w:val="00B32E13"/>
    <w:pPr>
      <w:outlineLvl w:val="9"/>
    </w:pPr>
  </w:style>
  <w:style w:type="paragraph" w:customStyle="1" w:styleId="11111">
    <w:name w:val="Список 1.1.1.1"/>
    <w:basedOn w:val="1114"/>
    <w:link w:val="11113"/>
    <w:rsid w:val="00B32E13"/>
    <w:pPr>
      <w:numPr>
        <w:ilvl w:val="3"/>
      </w:numPr>
    </w:pPr>
  </w:style>
  <w:style w:type="paragraph" w:customStyle="1" w:styleId="1111">
    <w:name w:val="Списоок 1.1.1.1"/>
    <w:basedOn w:val="11111"/>
    <w:link w:val="11114"/>
    <w:qFormat/>
    <w:rsid w:val="00B32E13"/>
    <w:pPr>
      <w:numPr>
        <w:numId w:val="33"/>
      </w:numPr>
      <w:tabs>
        <w:tab w:val="left" w:pos="1701"/>
      </w:tabs>
      <w:ind w:left="0" w:firstLine="851"/>
    </w:pPr>
  </w:style>
  <w:style w:type="character" w:customStyle="1" w:styleId="11113">
    <w:name w:val="Список 1.1.1.1 Знак"/>
    <w:basedOn w:val="1115"/>
    <w:link w:val="11111"/>
    <w:rsid w:val="00B32E13"/>
    <w:rPr>
      <w:sz w:val="28"/>
      <w:szCs w:val="24"/>
    </w:rPr>
  </w:style>
  <w:style w:type="paragraph" w:customStyle="1" w:styleId="115">
    <w:name w:val="Протокол 1.1"/>
    <w:basedOn w:val="BodyTextIndent"/>
    <w:link w:val="116"/>
    <w:qFormat/>
    <w:rsid w:val="00D175A3"/>
    <w:pPr>
      <w:tabs>
        <w:tab w:val="left" w:pos="0"/>
      </w:tabs>
      <w:spacing w:before="60"/>
      <w:ind w:left="0" w:right="0" w:firstLine="0"/>
      <w:jc w:val="left"/>
    </w:pPr>
    <w:rPr>
      <w:color w:val="000000" w:themeColor="text1"/>
      <w:sz w:val="22"/>
      <w:szCs w:val="22"/>
    </w:rPr>
  </w:style>
  <w:style w:type="character" w:customStyle="1" w:styleId="11114">
    <w:name w:val="Списоок 1.1.1.1 Знак"/>
    <w:basedOn w:val="11113"/>
    <w:link w:val="1111"/>
    <w:rsid w:val="00B32E13"/>
    <w:rPr>
      <w:sz w:val="28"/>
      <w:szCs w:val="24"/>
    </w:rPr>
  </w:style>
  <w:style w:type="paragraph" w:customStyle="1" w:styleId="a1">
    <w:name w:val="Протокол"/>
    <w:basedOn w:val="BodyTextIndent"/>
    <w:link w:val="afe"/>
    <w:qFormat/>
    <w:rsid w:val="00EA76DE"/>
    <w:pPr>
      <w:numPr>
        <w:numId w:val="17"/>
      </w:numPr>
      <w:spacing w:before="60"/>
      <w:ind w:left="249" w:right="0" w:hanging="249"/>
      <w:jc w:val="left"/>
    </w:pPr>
    <w:rPr>
      <w:sz w:val="22"/>
    </w:rPr>
  </w:style>
  <w:style w:type="character" w:customStyle="1" w:styleId="116">
    <w:name w:val="Протокол 1.1 Знак"/>
    <w:basedOn w:val="BodyTextIndentChar"/>
    <w:link w:val="115"/>
    <w:rsid w:val="00D175A3"/>
    <w:rPr>
      <w:color w:val="000000" w:themeColor="text1"/>
      <w:sz w:val="22"/>
      <w:szCs w:val="22"/>
    </w:rPr>
  </w:style>
  <w:style w:type="character" w:customStyle="1" w:styleId="afe">
    <w:name w:val="Протокол Знак"/>
    <w:basedOn w:val="BodyTextIndentChar"/>
    <w:link w:val="a1"/>
    <w:rsid w:val="00EA76DE"/>
    <w:rPr>
      <w:sz w:val="22"/>
      <w:szCs w:val="24"/>
    </w:rPr>
  </w:style>
  <w:style w:type="character" w:customStyle="1" w:styleId="PlainTextChar">
    <w:name w:val="Plain Text Char"/>
    <w:link w:val="PlainText"/>
    <w:rsid w:val="00353C3D"/>
    <w:rPr>
      <w:rFonts w:ascii="Courier New" w:hAnsi="Courier New"/>
    </w:rPr>
  </w:style>
  <w:style w:type="character" w:styleId="PlaceholderText">
    <w:name w:val="Placeholder Text"/>
    <w:basedOn w:val="DefaultParagraphFont"/>
    <w:uiPriority w:val="67"/>
    <w:semiHidden/>
    <w:rsid w:val="00353C3D"/>
    <w:rPr>
      <w:color w:val="808080"/>
    </w:rPr>
  </w:style>
  <w:style w:type="paragraph" w:customStyle="1" w:styleId="aff">
    <w:name w:val="Рамка"/>
    <w:basedOn w:val="Normal"/>
    <w:link w:val="aff0"/>
    <w:qFormat/>
    <w:rsid w:val="00AD69A1"/>
    <w:pPr>
      <w:framePr w:wrap="around" w:vAnchor="page" w:hAnchor="page" w:x="455" w:y="285"/>
    </w:pPr>
    <w:rPr>
      <w:rFonts w:eastAsiaTheme="minorHAnsi"/>
      <w:sz w:val="18"/>
      <w:szCs w:val="18"/>
      <w:lang w:eastAsia="en-US"/>
    </w:rPr>
  </w:style>
  <w:style w:type="character" w:customStyle="1" w:styleId="aff0">
    <w:name w:val="Рамка Знак"/>
    <w:basedOn w:val="DefaultParagraphFont"/>
    <w:link w:val="aff"/>
    <w:rsid w:val="00AD69A1"/>
    <w:rPr>
      <w:rFonts w:eastAsiaTheme="minorHAnsi"/>
      <w:sz w:val="18"/>
      <w:szCs w:val="18"/>
      <w:lang w:eastAsia="en-US"/>
    </w:rPr>
  </w:style>
  <w:style w:type="paragraph" w:customStyle="1" w:styleId="1116">
    <w:name w:val="Списокк 1.1.1"/>
    <w:basedOn w:val="Header"/>
    <w:rsid w:val="0077558E"/>
    <w:pPr>
      <w:tabs>
        <w:tab w:val="clear" w:pos="4153"/>
        <w:tab w:val="clear" w:pos="8306"/>
        <w:tab w:val="center" w:pos="4677"/>
        <w:tab w:val="right" w:pos="9355"/>
      </w:tabs>
      <w:spacing w:line="360" w:lineRule="auto"/>
      <w:ind w:firstLine="851"/>
      <w:jc w:val="both"/>
    </w:pPr>
    <w:rPr>
      <w:sz w:val="28"/>
      <w:szCs w:val="24"/>
    </w:rPr>
  </w:style>
  <w:style w:type="paragraph" w:customStyle="1" w:styleId="a3">
    <w:name w:val="Перечислениее"/>
    <w:basedOn w:val="ae"/>
    <w:qFormat/>
    <w:rsid w:val="00BA69BF"/>
    <w:pPr>
      <w:numPr>
        <w:numId w:val="40"/>
      </w:numPr>
      <w:tabs>
        <w:tab w:val="left" w:pos="1134"/>
      </w:tabs>
      <w:ind w:left="0" w:firstLine="851"/>
    </w:pPr>
  </w:style>
  <w:style w:type="paragraph" w:customStyle="1" w:styleId="aff1">
    <w:name w:val="список"/>
    <w:basedOn w:val="PlainText"/>
    <w:link w:val="aff2"/>
    <w:qFormat/>
    <w:rsid w:val="005606B2"/>
    <w:pPr>
      <w:spacing w:line="360" w:lineRule="auto"/>
      <w:ind w:right="142"/>
      <w:jc w:val="both"/>
    </w:pPr>
    <w:rPr>
      <w:sz w:val="28"/>
    </w:rPr>
  </w:style>
  <w:style w:type="character" w:customStyle="1" w:styleId="aff2">
    <w:name w:val="список Знак"/>
    <w:basedOn w:val="PlainTextChar"/>
    <w:link w:val="aff1"/>
    <w:rsid w:val="005606B2"/>
    <w:rPr>
      <w:rFonts w:ascii="Courier New" w:hAnsi="Courier New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330E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&#1064;&#1072;&#1073;&#1083;&#1086;&#1085;_&#1058;&#1059;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5BE7-7E15-4FA4-AEB7-F0D8E93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Шаблон_ТУ1.dot</Template>
  <TotalTime>78</TotalTime>
  <Pages>9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Технические Условия</vt:lpstr>
      <vt:lpstr>Технические Условия</vt:lpstr>
    </vt:vector>
  </TitlesOfParts>
  <Company/>
  <LinksUpToDate>false</LinksUpToDate>
  <CharactersWithSpaces>1776</CharactersWithSpaces>
  <SharedDoc>false</SharedDoc>
  <HLinks>
    <vt:vector size="186" baseType="variant">
      <vt:variant>
        <vt:i4>1048637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_Toc418847595</vt:lpwstr>
      </vt:variant>
      <vt:variant>
        <vt:i4>1048637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_Toc418847594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_Toc418847593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_Toc418847592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_Toc418847591</vt:lpwstr>
      </vt:variant>
      <vt:variant>
        <vt:i4>1048637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_Toc418847590</vt:lpwstr>
      </vt:variant>
      <vt:variant>
        <vt:i4>1114173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_Toc418847589</vt:lpwstr>
      </vt:variant>
      <vt:variant>
        <vt:i4>1114173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_Toc418847588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_Toc418847587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_Toc418847586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_Toc418847585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_Toc418847584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_Toc418847583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_Toc418847582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_Toc418847581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_Toc418847580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_Toc418847579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_Toc418847578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_Toc418847577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_Toc418847576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_Toc418847575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_Toc418847574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_Toc418847573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_Toc418847572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_Toc418847571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_Toc418847570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_Toc418847569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_Toc418847568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_Toc418847567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_Toc418847566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_Toc418847565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Аргус-АТ</dc:subject>
  <dc:creator>Паршин</dc:creator>
  <cp:keywords>ПТ3</cp:keywords>
  <dc:description/>
  <cp:lastModifiedBy>Васильев Всеволод Андреевич</cp:lastModifiedBy>
  <cp:revision>32</cp:revision>
  <cp:lastPrinted>2022-05-17T07:36:00Z</cp:lastPrinted>
  <dcterms:created xsi:type="dcterms:W3CDTF">2022-05-19T06:21:00Z</dcterms:created>
  <dcterms:modified xsi:type="dcterms:W3CDTF">2023-04-13T08:21:00Z</dcterms:modified>
</cp:coreProperties>
</file>